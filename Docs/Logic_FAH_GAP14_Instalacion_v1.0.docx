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412BC" w14:textId="77777777" w:rsidR="0036154B" w:rsidRPr="00816F81" w:rsidRDefault="00B43AAF" w:rsidP="002A6971">
      <w:pPr>
        <w:pStyle w:val="Ttulo"/>
      </w:pPr>
      <w:bookmarkStart w:id="0" w:name="_Hlk128043925"/>
      <w:r w:rsidRPr="00816F81">
        <w:rPr>
          <w:noProof/>
          <w:lang w:eastAsia="pt-BR"/>
        </w:rPr>
        <w:drawing>
          <wp:inline distT="0" distB="0" distL="0" distR="0" wp14:anchorId="64349CD5" wp14:editId="517183CD">
            <wp:extent cx="2279720" cy="923925"/>
            <wp:effectExtent l="0" t="0" r="6350" b="0"/>
            <wp:docPr id="891" name="Picture 890">
              <a:extLst xmlns:a="http://schemas.openxmlformats.org/drawingml/2006/main">
                <a:ext uri="{FF2B5EF4-FFF2-40B4-BE49-F238E27FC236}">
                  <a16:creationId xmlns:a16="http://schemas.microsoft.com/office/drawing/2014/main" id="{E5119257-22CC-485D-8CD9-54D97A4D8A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" name="Picture 890">
                      <a:extLst>
                        <a:ext uri="{FF2B5EF4-FFF2-40B4-BE49-F238E27FC236}">
                          <a16:creationId xmlns:a16="http://schemas.microsoft.com/office/drawing/2014/main" id="{E5119257-22CC-485D-8CD9-54D97A4D8A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251" cy="92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F7802" w14:textId="77777777" w:rsidR="0036154B" w:rsidRPr="00816F81" w:rsidRDefault="0036154B" w:rsidP="002A6971">
      <w:pPr>
        <w:pStyle w:val="Ttulo"/>
      </w:pPr>
    </w:p>
    <w:p w14:paraId="4A1BCA08" w14:textId="77777777" w:rsidR="0036154B" w:rsidRPr="00816F81" w:rsidRDefault="0036154B" w:rsidP="002A6971">
      <w:pPr>
        <w:pStyle w:val="Ttulo"/>
      </w:pPr>
    </w:p>
    <w:p w14:paraId="27225E90" w14:textId="77777777" w:rsidR="0036154B" w:rsidRPr="00816F81" w:rsidRDefault="0036154B" w:rsidP="002A6971">
      <w:pPr>
        <w:pStyle w:val="Ttulo"/>
      </w:pP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</w:t>
      </w:r>
    </w:p>
    <w:p w14:paraId="6C9282FE" w14:textId="49DAA737" w:rsidR="0036154B" w:rsidRPr="00816F81" w:rsidRDefault="0036154B" w:rsidP="002A6971">
      <w:pPr>
        <w:pStyle w:val="Subttulo"/>
      </w:pPr>
      <w:r w:rsidRPr="00816F81">
        <w:t>Prepar</w:t>
      </w:r>
      <w:r w:rsidR="00C50936" w:rsidRPr="00816F81">
        <w:t>ado</w:t>
      </w:r>
      <w:r w:rsidRPr="00816F81">
        <w:t xml:space="preserve"> </w:t>
      </w:r>
      <w:r w:rsidR="00C50936" w:rsidRPr="00816F81">
        <w:t>para</w:t>
      </w:r>
      <w:r w:rsidRPr="00816F81">
        <w:t>:</w:t>
      </w:r>
    </w:p>
    <w:p w14:paraId="644DC032" w14:textId="7942654F" w:rsidR="001701EA" w:rsidRPr="00816F81" w:rsidRDefault="00C67B47" w:rsidP="001701EA">
      <w:r w:rsidRPr="00816F81">
        <w:rPr>
          <w:noProof/>
        </w:rPr>
        <w:drawing>
          <wp:inline distT="0" distB="0" distL="0" distR="0" wp14:anchorId="03358E20" wp14:editId="7094C657">
            <wp:extent cx="2667000" cy="1438275"/>
            <wp:effectExtent l="0" t="0" r="0" b="9525"/>
            <wp:docPr id="1" name="Imagem 1" descr="Desenho de uma plac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esenho de uma plac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F19B" w14:textId="71EE3A1C" w:rsidR="0036154B" w:rsidRPr="00816F81" w:rsidRDefault="004F3A64" w:rsidP="002A6971">
      <w:pPr>
        <w:pStyle w:val="Subttulo"/>
      </w:pPr>
      <w:r>
        <w:t>2</w:t>
      </w:r>
      <w:r w:rsidR="00A20449">
        <w:t>8</w:t>
      </w:r>
      <w:r w:rsidR="001701EA" w:rsidRPr="00816F81">
        <w:t xml:space="preserve"> de </w:t>
      </w:r>
      <w:r w:rsidR="00A74C47">
        <w:t>Abril</w:t>
      </w:r>
      <w:r w:rsidR="00C67B47" w:rsidRPr="00816F81">
        <w:t xml:space="preserve"> </w:t>
      </w:r>
      <w:r w:rsidR="0023536F" w:rsidRPr="00816F81">
        <w:t>de 202</w:t>
      </w:r>
      <w:r w:rsidR="00C67B47" w:rsidRPr="00816F81">
        <w:t>3</w:t>
      </w:r>
    </w:p>
    <w:p w14:paraId="75ACB9CC" w14:textId="77777777" w:rsidR="00F96DCE" w:rsidRPr="00816F81" w:rsidRDefault="00F96DCE" w:rsidP="002A6971">
      <w:pPr>
        <w:pStyle w:val="Corpodetexto"/>
      </w:pPr>
    </w:p>
    <w:p w14:paraId="7E60B5ED" w14:textId="77777777" w:rsidR="00F96DCE" w:rsidRPr="00816F81" w:rsidRDefault="00F96DCE" w:rsidP="002A6971">
      <w:pPr>
        <w:pStyle w:val="Corpodetexto"/>
        <w:sectPr w:rsidR="00F96DCE" w:rsidRPr="00816F81" w:rsidSect="00782DE5">
          <w:headerReference w:type="default" r:id="rId13"/>
          <w:footerReference w:type="default" r:id="rId14"/>
          <w:footerReference w:type="first" r:id="rId15"/>
          <w:pgSz w:w="12240" w:h="15840"/>
          <w:pgMar w:top="2016" w:right="1440" w:bottom="1008" w:left="1440" w:header="576" w:footer="576" w:gutter="0"/>
          <w:cols w:space="720"/>
          <w:titlePg/>
          <w:docGrid w:linePitch="360"/>
        </w:sectPr>
      </w:pPr>
    </w:p>
    <w:p w14:paraId="5F3037D0" w14:textId="77777777" w:rsidR="00D917ED" w:rsidRPr="00816F81" w:rsidRDefault="00D917ED" w:rsidP="00AF0049">
      <w:pPr>
        <w:pStyle w:val="Corpodetexto"/>
      </w:pPr>
      <w:proofErr w:type="spellStart"/>
      <w:r w:rsidRPr="00816F81">
        <w:lastRenderedPageBreak/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protected</w:t>
      </w:r>
      <w:proofErr w:type="spellEnd"/>
      <w:r w:rsidRPr="00816F81">
        <w:t xml:space="preserve"> </w:t>
      </w:r>
      <w:proofErr w:type="spellStart"/>
      <w:r w:rsidRPr="00816F81">
        <w:t>under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copyright </w:t>
      </w:r>
      <w:proofErr w:type="spellStart"/>
      <w:r w:rsidRPr="00816F81">
        <w:t>laws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United</w:t>
      </w:r>
      <w:proofErr w:type="spellEnd"/>
      <w:r w:rsidRPr="00816F81">
        <w:t xml:space="preserve"> </w:t>
      </w:r>
      <w:proofErr w:type="spellStart"/>
      <w:r w:rsidRPr="00816F81">
        <w:t>States</w:t>
      </w:r>
      <w:proofErr w:type="spellEnd"/>
      <w:r w:rsidRPr="00816F81">
        <w:t xml:space="preserve"> and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countries</w:t>
      </w:r>
      <w:proofErr w:type="spellEnd"/>
      <w:r w:rsidRPr="00816F81">
        <w:t xml:space="preserve"> as </w:t>
      </w:r>
      <w:proofErr w:type="spellStart"/>
      <w:r w:rsidRPr="00816F81">
        <w:t>an</w:t>
      </w:r>
      <w:proofErr w:type="spellEnd"/>
      <w:r w:rsidRPr="00816F81">
        <w:t xml:space="preserve"> </w:t>
      </w:r>
      <w:proofErr w:type="spellStart"/>
      <w:r w:rsidRPr="00816F81">
        <w:t>unpublished</w:t>
      </w:r>
      <w:proofErr w:type="spellEnd"/>
      <w:r w:rsidRPr="00816F81">
        <w:t xml:space="preserve"> </w:t>
      </w:r>
      <w:proofErr w:type="spellStart"/>
      <w:r w:rsidRPr="00816F81">
        <w:t>work</w:t>
      </w:r>
      <w:proofErr w:type="spellEnd"/>
      <w:r w:rsidRPr="00816F81">
        <w:t xml:space="preserve">.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document</w:t>
      </w:r>
      <w:proofErr w:type="spellEnd"/>
      <w:r w:rsidRPr="00816F81">
        <w:t xml:space="preserve"> </w:t>
      </w:r>
      <w:proofErr w:type="spellStart"/>
      <w:r w:rsidRPr="00816F81">
        <w:t>contains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that</w:t>
      </w:r>
      <w:proofErr w:type="spellEnd"/>
      <w:r w:rsidRPr="00816F81">
        <w:t xml:space="preserve">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proprietary</w:t>
      </w:r>
      <w:proofErr w:type="spellEnd"/>
      <w:r w:rsidRPr="00816F81">
        <w:t xml:space="preserve"> and </w:t>
      </w:r>
      <w:proofErr w:type="spellStart"/>
      <w:r w:rsidRPr="00816F81">
        <w:t>confidential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which</w:t>
      </w:r>
      <w:proofErr w:type="spellEnd"/>
      <w:r w:rsidRPr="00816F81">
        <w:t xml:space="preserve"> </w:t>
      </w:r>
      <w:proofErr w:type="spellStart"/>
      <w:r w:rsidRPr="00816F81">
        <w:t>shall</w:t>
      </w:r>
      <w:proofErr w:type="spellEnd"/>
      <w:r w:rsidRPr="00816F81">
        <w:t xml:space="preserve"> </w:t>
      </w:r>
      <w:proofErr w:type="spellStart"/>
      <w:r w:rsidRPr="00816F81">
        <w:t>not</w:t>
      </w:r>
      <w:proofErr w:type="spellEnd"/>
      <w:r w:rsidRPr="00816F81">
        <w:t xml:space="preserve"> be </w:t>
      </w:r>
      <w:proofErr w:type="spellStart"/>
      <w:r w:rsidRPr="00816F81">
        <w:t>disclosed</w:t>
      </w:r>
      <w:proofErr w:type="spellEnd"/>
      <w:r w:rsidRPr="00816F81">
        <w:t xml:space="preserve"> </w:t>
      </w:r>
      <w:proofErr w:type="spellStart"/>
      <w:r w:rsidRPr="00816F81">
        <w:t>outside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duplicated</w:t>
      </w:r>
      <w:proofErr w:type="spellEnd"/>
      <w:r w:rsidRPr="00816F81">
        <w:t xml:space="preserve">, </w:t>
      </w:r>
      <w:proofErr w:type="spellStart"/>
      <w:r w:rsidRPr="00816F81">
        <w:t>used</w:t>
      </w:r>
      <w:proofErr w:type="spellEnd"/>
      <w:r w:rsidRPr="00816F81">
        <w:t xml:space="preserve">,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disclosed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for</w:t>
      </w:r>
      <w:proofErr w:type="spellEnd"/>
      <w:r w:rsidRPr="00816F81">
        <w:t xml:space="preserve"> </w:t>
      </w:r>
      <w:proofErr w:type="spellStart"/>
      <w:r w:rsidRPr="00816F81">
        <w:t>any</w:t>
      </w:r>
      <w:proofErr w:type="spellEnd"/>
      <w:r w:rsidRPr="00816F81">
        <w:t xml:space="preserve"> </w:t>
      </w:r>
      <w:proofErr w:type="spellStart"/>
      <w:r w:rsidRPr="00816F81">
        <w:t>purpose</w:t>
      </w:r>
      <w:proofErr w:type="spellEnd"/>
      <w:r w:rsidRPr="00816F81">
        <w:t xml:space="preserve"> </w:t>
      </w:r>
      <w:proofErr w:type="spellStart"/>
      <w:r w:rsidRPr="00816F81">
        <w:t>other</w:t>
      </w:r>
      <w:proofErr w:type="spellEnd"/>
      <w:r w:rsidRPr="00816F81">
        <w:t xml:space="preserve"> </w:t>
      </w:r>
      <w:proofErr w:type="spellStart"/>
      <w:r w:rsidRPr="00816F81">
        <w:t>than</w:t>
      </w:r>
      <w:proofErr w:type="spellEnd"/>
      <w:r w:rsidRPr="00816F81">
        <w:t xml:space="preserve"> </w:t>
      </w:r>
      <w:proofErr w:type="spellStart"/>
      <w:r w:rsidRPr="00816F81">
        <w:t>to</w:t>
      </w:r>
      <w:proofErr w:type="spellEnd"/>
      <w:r w:rsidRPr="00816F81">
        <w:t xml:space="preserve"> </w:t>
      </w:r>
      <w:proofErr w:type="spellStart"/>
      <w:r w:rsidRPr="00816F81">
        <w:t>evaluate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Any</w:t>
      </w:r>
      <w:proofErr w:type="spellEnd"/>
      <w:r w:rsidRPr="00816F81">
        <w:t xml:space="preserve"> use </w:t>
      </w:r>
      <w:proofErr w:type="spellStart"/>
      <w:r w:rsidRPr="00816F81">
        <w:t>or</w:t>
      </w:r>
      <w:proofErr w:type="spellEnd"/>
      <w:r w:rsidRPr="00816F81">
        <w:t xml:space="preserve"> </w:t>
      </w:r>
      <w:proofErr w:type="spellStart"/>
      <w:r w:rsidRPr="00816F81">
        <w:t>disclosure</w:t>
      </w:r>
      <w:proofErr w:type="spellEnd"/>
      <w:r w:rsidRPr="00816F81">
        <w:t xml:space="preserve"> in </w:t>
      </w:r>
      <w:proofErr w:type="spellStart"/>
      <w:r w:rsidRPr="00816F81">
        <w:t>whole</w:t>
      </w:r>
      <w:proofErr w:type="spellEnd"/>
      <w:r w:rsidRPr="00816F81">
        <w:t xml:space="preserve"> </w:t>
      </w:r>
      <w:proofErr w:type="spellStart"/>
      <w:r w:rsidRPr="00816F81">
        <w:t>or</w:t>
      </w:r>
      <w:proofErr w:type="spellEnd"/>
      <w:r w:rsidRPr="00816F81">
        <w:t xml:space="preserve"> in </w:t>
      </w:r>
      <w:proofErr w:type="spellStart"/>
      <w:r w:rsidRPr="00816F81">
        <w:t>part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this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without</w:t>
      </w:r>
      <w:proofErr w:type="spellEnd"/>
      <w:r w:rsidRPr="00816F81">
        <w:t xml:space="preserve"> </w:t>
      </w:r>
      <w:proofErr w:type="spellStart"/>
      <w:r w:rsidRPr="00816F81">
        <w:t>the</w:t>
      </w:r>
      <w:proofErr w:type="spellEnd"/>
      <w:r w:rsidRPr="00816F81">
        <w:t xml:space="preserve"> </w:t>
      </w:r>
      <w:proofErr w:type="spellStart"/>
      <w:r w:rsidRPr="00816F81">
        <w:t>express</w:t>
      </w:r>
      <w:proofErr w:type="spellEnd"/>
      <w:r w:rsidRPr="00816F81">
        <w:t xml:space="preserve"> </w:t>
      </w:r>
      <w:proofErr w:type="spellStart"/>
      <w:r w:rsidRPr="00816F81">
        <w:t>written</w:t>
      </w:r>
      <w:proofErr w:type="spellEnd"/>
      <w:r w:rsidRPr="00816F81">
        <w:t xml:space="preserve"> </w:t>
      </w:r>
      <w:proofErr w:type="spellStart"/>
      <w:r w:rsidRPr="00816F81">
        <w:t>permission</w:t>
      </w:r>
      <w:proofErr w:type="spellEnd"/>
      <w:r w:rsidRPr="00816F81">
        <w:t xml:space="preserve"> </w:t>
      </w:r>
      <w:proofErr w:type="spellStart"/>
      <w:r w:rsidRPr="00816F81">
        <w:t>of</w:t>
      </w:r>
      <w:proofErr w:type="spellEnd"/>
      <w:r w:rsidRPr="00816F81">
        <w:t xml:space="preserve">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 xml:space="preserve">, Inc. </w:t>
      </w:r>
      <w:proofErr w:type="spellStart"/>
      <w:r w:rsidRPr="00816F81">
        <w:t>is</w:t>
      </w:r>
      <w:proofErr w:type="spellEnd"/>
      <w:r w:rsidRPr="00816F81">
        <w:t xml:space="preserve"> </w:t>
      </w:r>
      <w:proofErr w:type="spellStart"/>
      <w:r w:rsidRPr="00816F81">
        <w:t>prohibited</w:t>
      </w:r>
      <w:proofErr w:type="spellEnd"/>
      <w:r w:rsidRPr="00816F81">
        <w:t>.</w:t>
      </w:r>
    </w:p>
    <w:p w14:paraId="57DA03FF" w14:textId="77777777" w:rsidR="00D917ED" w:rsidRPr="00816F81" w:rsidRDefault="00D917ED" w:rsidP="00AF0049">
      <w:pPr>
        <w:pStyle w:val="Corpodetexto"/>
      </w:pPr>
    </w:p>
    <w:p w14:paraId="61D83AE1" w14:textId="77777777" w:rsidR="00F96DCE" w:rsidRPr="00816F81" w:rsidRDefault="00D917ED" w:rsidP="00AF0049">
      <w:pPr>
        <w:pStyle w:val="Corpodetexto"/>
      </w:pPr>
      <w:r w:rsidRPr="00816F81">
        <w:t xml:space="preserve">© 2018 </w:t>
      </w:r>
      <w:proofErr w:type="spellStart"/>
      <w:r w:rsidRPr="00816F81">
        <w:t>Logic</w:t>
      </w:r>
      <w:proofErr w:type="spellEnd"/>
      <w:r w:rsidRPr="00816F81">
        <w:t xml:space="preserve"> </w:t>
      </w:r>
      <w:proofErr w:type="spellStart"/>
      <w:r w:rsidRPr="00816F81">
        <w:t>Information</w:t>
      </w:r>
      <w:proofErr w:type="spellEnd"/>
      <w:r w:rsidRPr="00816F81">
        <w:t xml:space="preserve"> </w:t>
      </w:r>
      <w:proofErr w:type="spellStart"/>
      <w:r w:rsidRPr="00816F81">
        <w:t>Systems</w:t>
      </w:r>
      <w:proofErr w:type="spellEnd"/>
      <w:r w:rsidRPr="00816F81">
        <w:t>, Inc. (</w:t>
      </w:r>
      <w:proofErr w:type="spellStart"/>
      <w:r w:rsidRPr="00816F81">
        <w:t>Unpublished</w:t>
      </w:r>
      <w:proofErr w:type="spellEnd"/>
      <w:r w:rsidRPr="00816F81">
        <w:t xml:space="preserve">). </w:t>
      </w:r>
      <w:proofErr w:type="spellStart"/>
      <w:r w:rsidRPr="00816F81">
        <w:t>All</w:t>
      </w:r>
      <w:proofErr w:type="spellEnd"/>
      <w:r w:rsidRPr="00816F81">
        <w:t xml:space="preserve"> </w:t>
      </w:r>
      <w:proofErr w:type="spellStart"/>
      <w:r w:rsidRPr="00816F81">
        <w:t>rights</w:t>
      </w:r>
      <w:proofErr w:type="spellEnd"/>
      <w:r w:rsidRPr="00816F81">
        <w:t xml:space="preserve"> </w:t>
      </w:r>
      <w:proofErr w:type="spellStart"/>
      <w:r w:rsidRPr="00816F81">
        <w:t>reserved</w:t>
      </w:r>
      <w:proofErr w:type="spellEnd"/>
      <w:r w:rsidRPr="00816F81">
        <w:t>.</w:t>
      </w:r>
      <w:r w:rsidR="00F96DCE" w:rsidRPr="00816F81">
        <w:br w:type="page"/>
      </w: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4"/>
          <w:szCs w:val="24"/>
        </w:rPr>
        <w:id w:val="189961057"/>
        <w:docPartObj>
          <w:docPartGallery w:val="Table of Contents"/>
          <w:docPartUnique/>
        </w:docPartObj>
      </w:sdtPr>
      <w:sdtEndPr>
        <w:rPr>
          <w:b/>
          <w:bCs/>
          <w:sz w:val="22"/>
        </w:rPr>
      </w:sdtEndPr>
      <w:sdtContent>
        <w:p w14:paraId="59B57079" w14:textId="77777777" w:rsidR="00C67B47" w:rsidRPr="00816F81" w:rsidRDefault="00C67B47" w:rsidP="00E6358A">
          <w:pPr>
            <w:pStyle w:val="Ttulo"/>
          </w:pPr>
          <w:r w:rsidRPr="00816F81">
            <w:t>Índice</w:t>
          </w:r>
        </w:p>
        <w:p w14:paraId="7DF3E37C" w14:textId="392580A4" w:rsidR="00C84BC9" w:rsidRDefault="00281C56">
          <w:pPr>
            <w:pStyle w:val="Sumrio1"/>
            <w:tabs>
              <w:tab w:val="left" w:pos="475"/>
              <w:tab w:val="right" w:leader="dot" w:pos="9350"/>
            </w:tabs>
            <w:rPr>
              <w:noProof/>
              <w:color w:val="auto"/>
              <w:kern w:val="2"/>
              <w:sz w:val="22"/>
              <w:szCs w:val="22"/>
              <w:lang w:val="pt-BR" w:eastAsia="pt-BR"/>
              <w14:ligatures w14:val="standardContextual"/>
            </w:rPr>
          </w:pPr>
          <w:r w:rsidRPr="00816F81">
            <w:fldChar w:fldCharType="begin"/>
          </w:r>
          <w:r w:rsidRPr="00816F81">
            <w:instrText xml:space="preserve"> TOC \o "1-2" \h \z \u </w:instrText>
          </w:r>
          <w:r w:rsidRPr="00816F81">
            <w:fldChar w:fldCharType="separate"/>
          </w:r>
          <w:hyperlink w:anchor="_Toc133567795" w:history="1">
            <w:r w:rsidR="00C84BC9" w:rsidRPr="002075CA">
              <w:rPr>
                <w:rStyle w:val="Hyperlink"/>
                <w:noProof/>
              </w:rPr>
              <w:t>1.</w:t>
            </w:r>
            <w:r w:rsidR="00C84BC9">
              <w:rPr>
                <w:noProof/>
                <w:color w:val="auto"/>
                <w:kern w:val="2"/>
                <w:sz w:val="22"/>
                <w:szCs w:val="22"/>
                <w:lang w:val="pt-BR" w:eastAsia="pt-BR"/>
                <w14:ligatures w14:val="standardContextual"/>
              </w:rPr>
              <w:tab/>
            </w:r>
            <w:r w:rsidR="00C84BC9" w:rsidRPr="002075CA">
              <w:rPr>
                <w:rStyle w:val="Hyperlink"/>
                <w:noProof/>
              </w:rPr>
              <w:t>Instalación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_Toc133567795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5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106B0595" w14:textId="01075875" w:rsidR="00C84BC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67796" w:history="1">
            <w:r w:rsidR="00C84BC9" w:rsidRPr="002075CA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>2.1 Base de dados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_Toc133567796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5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74C1F094" w14:textId="0F319109" w:rsidR="00C84BC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67797" w:history="1">
            <w:r w:rsidR="00C84BC9" w:rsidRPr="002075CA">
              <w:rPr>
                <w:rStyle w:val="Hyperlink"/>
                <w:rFonts w:asciiTheme="majorHAnsi" w:hAnsiTheme="majorHAnsi" w:cstheme="majorHAnsi"/>
                <w:noProof/>
              </w:rPr>
              <w:t>2.1.1 Backup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_Toc133567797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5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4F375A98" w14:textId="3F186A6D" w:rsidR="00C84BC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67798" w:history="1">
            <w:r w:rsidR="00C84BC9" w:rsidRPr="002075CA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 xml:space="preserve">2.1.2 </w:t>
            </w:r>
            <w:r w:rsidR="00C84BC9" w:rsidRPr="002075CA">
              <w:rPr>
                <w:rStyle w:val="Hyperlink"/>
                <w:rFonts w:asciiTheme="majorHAnsi" w:hAnsiTheme="majorHAnsi" w:cstheme="majorHAnsi"/>
                <w:noProof/>
              </w:rPr>
              <w:t>Instalación</w:t>
            </w:r>
            <w:r w:rsidR="00C84BC9" w:rsidRPr="002075CA">
              <w:rPr>
                <w:rStyle w:val="Hyperlink"/>
                <w:rFonts w:asciiTheme="majorHAnsi" w:hAnsiTheme="majorHAnsi" w:cstheme="majorHAnsi"/>
                <w:noProof/>
                <w:lang w:val="pt-BR"/>
              </w:rPr>
              <w:t xml:space="preserve"> de objetos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_Toc133567798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5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199B6ABD" w14:textId="62BEC22B" w:rsidR="00C84BC9" w:rsidRDefault="00000000">
          <w:pPr>
            <w:pStyle w:val="Sumrio2"/>
            <w:tabs>
              <w:tab w:val="right" w:leader="dot" w:pos="9350"/>
            </w:tabs>
            <w:rPr>
              <w:b w:val="0"/>
              <w:noProof/>
              <w:color w:val="auto"/>
              <w:kern w:val="2"/>
              <w:szCs w:val="22"/>
              <w:lang w:val="pt-BR" w:eastAsia="pt-BR"/>
              <w14:ligatures w14:val="standardContextual"/>
            </w:rPr>
          </w:pPr>
          <w:hyperlink w:anchor="_Toc133567799" w:history="1">
            <w:r w:rsidR="00C84BC9" w:rsidRPr="002075CA">
              <w:rPr>
                <w:rStyle w:val="Hyperlink"/>
                <w:rFonts w:asciiTheme="majorHAnsi" w:hAnsiTheme="majorHAnsi" w:cstheme="majorHAnsi"/>
                <w:noProof/>
              </w:rPr>
              <w:t>2.1.2 Permisos</w:t>
            </w:r>
            <w:r w:rsidR="00C84BC9">
              <w:rPr>
                <w:noProof/>
                <w:webHidden/>
              </w:rPr>
              <w:tab/>
            </w:r>
            <w:r w:rsidR="00C84BC9">
              <w:rPr>
                <w:noProof/>
                <w:webHidden/>
              </w:rPr>
              <w:fldChar w:fldCharType="begin"/>
            </w:r>
            <w:r w:rsidR="00C84BC9">
              <w:rPr>
                <w:noProof/>
                <w:webHidden/>
              </w:rPr>
              <w:instrText xml:space="preserve"> PAGEREF _Toc133567799 \h </w:instrText>
            </w:r>
            <w:r w:rsidR="00C84BC9">
              <w:rPr>
                <w:noProof/>
                <w:webHidden/>
              </w:rPr>
            </w:r>
            <w:r w:rsidR="00C84BC9">
              <w:rPr>
                <w:noProof/>
                <w:webHidden/>
              </w:rPr>
              <w:fldChar w:fldCharType="separate"/>
            </w:r>
            <w:r w:rsidR="00C84BC9">
              <w:rPr>
                <w:noProof/>
                <w:webHidden/>
              </w:rPr>
              <w:t>6</w:t>
            </w:r>
            <w:r w:rsidR="00C84BC9">
              <w:rPr>
                <w:noProof/>
                <w:webHidden/>
              </w:rPr>
              <w:fldChar w:fldCharType="end"/>
            </w:r>
          </w:hyperlink>
        </w:p>
        <w:p w14:paraId="392884AC" w14:textId="7A5A8F40" w:rsidR="003B4958" w:rsidRPr="00816F81" w:rsidRDefault="00281C56" w:rsidP="002A6971">
          <w:r w:rsidRPr="00816F81">
            <w:rPr>
              <w:color w:val="FF5C39" w:themeColor="accent1"/>
              <w:sz w:val="28"/>
            </w:rPr>
            <w:fldChar w:fldCharType="end"/>
          </w:r>
        </w:p>
      </w:sdtContent>
    </w:sdt>
    <w:p w14:paraId="6276893B" w14:textId="04857747" w:rsidR="00F60161" w:rsidRDefault="00F60161">
      <w:pPr>
        <w:spacing w:before="120" w:after="120" w:line="288" w:lineRule="auto"/>
        <w:jc w:val="left"/>
      </w:pPr>
      <w:r>
        <w:br w:type="page"/>
      </w:r>
    </w:p>
    <w:p w14:paraId="20D101CC" w14:textId="05DD6BC2" w:rsidR="00F60161" w:rsidRPr="00816F81" w:rsidRDefault="00F60161" w:rsidP="00C84BC9">
      <w:pPr>
        <w:spacing w:before="120" w:after="120" w:line="288" w:lineRule="auto"/>
        <w:jc w:val="left"/>
      </w:pPr>
      <w:r w:rsidRPr="00816F81">
        <w:lastRenderedPageBreak/>
        <w:t>Control de documentos</w:t>
      </w:r>
    </w:p>
    <w:tbl>
      <w:tblPr>
        <w:tblStyle w:val="LogicGoldBorders2"/>
        <w:tblW w:w="5000" w:type="pct"/>
        <w:tblLook w:val="0620" w:firstRow="1" w:lastRow="0" w:firstColumn="0" w:lastColumn="0" w:noHBand="1" w:noVBand="1"/>
      </w:tblPr>
      <w:tblGrid>
        <w:gridCol w:w="2593"/>
        <w:gridCol w:w="2595"/>
        <w:gridCol w:w="2210"/>
        <w:gridCol w:w="1932"/>
      </w:tblGrid>
      <w:tr w:rsidR="00F60161" w:rsidRPr="00816F81" w14:paraId="6A858A0C" w14:textId="77777777" w:rsidTr="00DD2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93" w:type="dxa"/>
            <w:vAlign w:val="center"/>
          </w:tcPr>
          <w:p w14:paraId="0D3EA8A8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FECHA</w:t>
            </w:r>
          </w:p>
        </w:tc>
        <w:tc>
          <w:tcPr>
            <w:tcW w:w="2595" w:type="dxa"/>
            <w:vAlign w:val="center"/>
          </w:tcPr>
          <w:p w14:paraId="37D8FBB1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AUTOR</w:t>
            </w:r>
          </w:p>
        </w:tc>
        <w:tc>
          <w:tcPr>
            <w:tcW w:w="2210" w:type="dxa"/>
            <w:vAlign w:val="center"/>
          </w:tcPr>
          <w:p w14:paraId="1A3C73CB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VERSÍON</w:t>
            </w:r>
          </w:p>
        </w:tc>
        <w:tc>
          <w:tcPr>
            <w:tcW w:w="1932" w:type="dxa"/>
            <w:vAlign w:val="center"/>
          </w:tcPr>
          <w:p w14:paraId="1C32F8F5" w14:textId="77777777" w:rsidR="00F60161" w:rsidRPr="00816F81" w:rsidRDefault="00F60161" w:rsidP="00DD2ACB">
            <w:pPr>
              <w:spacing w:after="0"/>
              <w:jc w:val="left"/>
            </w:pPr>
            <w:r w:rsidRPr="00816F81">
              <w:rPr>
                <w:color w:val="auto"/>
                <w:sz w:val="20"/>
              </w:rPr>
              <w:t>REFERENCIA</w:t>
            </w:r>
          </w:p>
        </w:tc>
      </w:tr>
      <w:tr w:rsidR="00C84BC9" w:rsidRPr="00816F81" w14:paraId="01BA7A6E" w14:textId="77777777" w:rsidTr="00DD2ACB">
        <w:tc>
          <w:tcPr>
            <w:tcW w:w="2593" w:type="dxa"/>
          </w:tcPr>
          <w:p w14:paraId="200DCD4C" w14:textId="57D1A5A6" w:rsidR="00C84BC9" w:rsidRPr="00816F81" w:rsidRDefault="00C84BC9" w:rsidP="00C84BC9">
            <w:r>
              <w:t>28</w:t>
            </w:r>
            <w:r w:rsidRPr="00816F81">
              <w:t>/0</w:t>
            </w:r>
            <w:r>
              <w:t>4</w:t>
            </w:r>
            <w:r w:rsidRPr="00816F81">
              <w:t>/2023</w:t>
            </w:r>
          </w:p>
        </w:tc>
        <w:tc>
          <w:tcPr>
            <w:tcW w:w="2595" w:type="dxa"/>
          </w:tcPr>
          <w:p w14:paraId="4C899568" w14:textId="52DBE40F" w:rsidR="00C84BC9" w:rsidRPr="00816F81" w:rsidRDefault="00C84BC9" w:rsidP="00C84BC9">
            <w:pPr>
              <w:spacing w:after="0"/>
              <w:jc w:val="left"/>
            </w:pPr>
            <w:r>
              <w:t>Fabiane Kirsten</w:t>
            </w: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5535847B" w14:textId="32B959B9" w:rsidR="00C84BC9" w:rsidRPr="00816F81" w:rsidRDefault="00C84BC9" w:rsidP="00C84BC9">
            <w:pPr>
              <w:spacing w:after="0"/>
              <w:jc w:val="left"/>
            </w:pPr>
            <w:r w:rsidRPr="00816F81">
              <w:t>1.0</w:t>
            </w: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1284A63" w14:textId="22676819" w:rsidR="00C84BC9" w:rsidRPr="00816F81" w:rsidRDefault="00C84BC9" w:rsidP="00C84BC9">
            <w:pPr>
              <w:spacing w:after="0"/>
              <w:jc w:val="left"/>
            </w:pPr>
            <w:r>
              <w:t>Versión Inicial</w:t>
            </w:r>
          </w:p>
        </w:tc>
      </w:tr>
      <w:tr w:rsidR="00F60161" w:rsidRPr="00816F81" w14:paraId="587EFD8B" w14:textId="77777777" w:rsidTr="00DD2ACB">
        <w:tc>
          <w:tcPr>
            <w:tcW w:w="2593" w:type="dxa"/>
          </w:tcPr>
          <w:p w14:paraId="69F785DB" w14:textId="2B420EDF" w:rsidR="00F60161" w:rsidRPr="00816F81" w:rsidRDefault="00F60161" w:rsidP="00DD2ACB"/>
        </w:tc>
        <w:tc>
          <w:tcPr>
            <w:tcW w:w="2595" w:type="dxa"/>
          </w:tcPr>
          <w:p w14:paraId="57D71B3A" w14:textId="39B68CBD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23C6A8A" w14:textId="4BC75938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12D0349C" w14:textId="32784A4E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35BA6986" w14:textId="77777777" w:rsidTr="00DD2ACB">
        <w:tc>
          <w:tcPr>
            <w:tcW w:w="2593" w:type="dxa"/>
          </w:tcPr>
          <w:p w14:paraId="1AD1922B" w14:textId="77777777" w:rsidR="00F60161" w:rsidRPr="00816F81" w:rsidRDefault="00F60161" w:rsidP="00DD2ACB"/>
        </w:tc>
        <w:tc>
          <w:tcPr>
            <w:tcW w:w="2595" w:type="dxa"/>
          </w:tcPr>
          <w:p w14:paraId="74E138D6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F4E52F0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7AD0C249" w14:textId="77777777" w:rsidR="00F60161" w:rsidRPr="00943802" w:rsidRDefault="00F60161" w:rsidP="00DD2ACB">
            <w:pPr>
              <w:shd w:val="clear" w:color="auto" w:fill="FDFDFD"/>
              <w:spacing w:after="0"/>
              <w:jc w:val="left"/>
              <w:rPr>
                <w:rFonts w:ascii="Segoe UI" w:eastAsia="Times New Roman" w:hAnsi="Segoe UI" w:cs="Segoe UI"/>
                <w:sz w:val="21"/>
                <w:szCs w:val="21"/>
                <w:lang w:val="es-ES" w:eastAsia="es-MX"/>
              </w:rPr>
            </w:pPr>
          </w:p>
        </w:tc>
      </w:tr>
      <w:tr w:rsidR="00F60161" w:rsidRPr="00816F81" w14:paraId="044E2704" w14:textId="77777777" w:rsidTr="00DD2ACB">
        <w:tc>
          <w:tcPr>
            <w:tcW w:w="2593" w:type="dxa"/>
          </w:tcPr>
          <w:p w14:paraId="4B6F0F06" w14:textId="77777777" w:rsidR="00F60161" w:rsidRPr="00816F81" w:rsidRDefault="00F60161" w:rsidP="00DD2ACB"/>
        </w:tc>
        <w:tc>
          <w:tcPr>
            <w:tcW w:w="2595" w:type="dxa"/>
          </w:tcPr>
          <w:p w14:paraId="7EA02EBF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622E3FD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2354B91C" w14:textId="77777777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21F9A840" w14:textId="77777777" w:rsidTr="00DD2ACB">
        <w:tc>
          <w:tcPr>
            <w:tcW w:w="2593" w:type="dxa"/>
          </w:tcPr>
          <w:p w14:paraId="453B6EA3" w14:textId="77777777" w:rsidR="00F60161" w:rsidRPr="00816F81" w:rsidRDefault="00F60161" w:rsidP="00DD2ACB"/>
        </w:tc>
        <w:tc>
          <w:tcPr>
            <w:tcW w:w="2595" w:type="dxa"/>
          </w:tcPr>
          <w:p w14:paraId="1410472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4F87224C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  <w:bottom w:val="single" w:sz="12" w:space="0" w:color="FFC72C" w:themeColor="accent3"/>
            </w:tcBorders>
          </w:tcPr>
          <w:p w14:paraId="0E3BAA1C" w14:textId="77777777" w:rsidR="00F60161" w:rsidRPr="00816F81" w:rsidRDefault="00F60161" w:rsidP="00DD2ACB">
            <w:pPr>
              <w:spacing w:after="0"/>
              <w:jc w:val="left"/>
            </w:pPr>
          </w:p>
        </w:tc>
      </w:tr>
      <w:tr w:rsidR="00F60161" w:rsidRPr="00816F81" w14:paraId="0812A13D" w14:textId="77777777" w:rsidTr="00DD2ACB">
        <w:tc>
          <w:tcPr>
            <w:tcW w:w="2593" w:type="dxa"/>
          </w:tcPr>
          <w:p w14:paraId="01B85BF2" w14:textId="77777777" w:rsidR="00F60161" w:rsidRPr="00816F81" w:rsidRDefault="00F60161" w:rsidP="00DD2ACB"/>
        </w:tc>
        <w:tc>
          <w:tcPr>
            <w:tcW w:w="2595" w:type="dxa"/>
          </w:tcPr>
          <w:p w14:paraId="18AC0B56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2210" w:type="dxa"/>
            <w:tcBorders>
              <w:top w:val="single" w:sz="12" w:space="0" w:color="FFC72C" w:themeColor="accent3"/>
            </w:tcBorders>
          </w:tcPr>
          <w:p w14:paraId="1B3BB378" w14:textId="77777777" w:rsidR="00F60161" w:rsidRPr="00816F81" w:rsidRDefault="00F60161" w:rsidP="00DD2ACB">
            <w:pPr>
              <w:spacing w:after="0"/>
              <w:jc w:val="left"/>
            </w:pPr>
          </w:p>
        </w:tc>
        <w:tc>
          <w:tcPr>
            <w:tcW w:w="1932" w:type="dxa"/>
            <w:tcBorders>
              <w:top w:val="single" w:sz="12" w:space="0" w:color="FFC72C" w:themeColor="accent3"/>
            </w:tcBorders>
          </w:tcPr>
          <w:p w14:paraId="5C60C92D" w14:textId="77777777" w:rsidR="00F60161" w:rsidRPr="00816F81" w:rsidRDefault="00F60161" w:rsidP="00DD2ACB">
            <w:pPr>
              <w:spacing w:after="0"/>
              <w:jc w:val="left"/>
            </w:pPr>
          </w:p>
        </w:tc>
      </w:tr>
    </w:tbl>
    <w:p w14:paraId="4DC04520" w14:textId="77777777" w:rsidR="00F60161" w:rsidRPr="00816F81" w:rsidRDefault="00F60161" w:rsidP="00F60161"/>
    <w:p w14:paraId="7B5798C5" w14:textId="77777777" w:rsidR="00F96DCE" w:rsidRPr="00816F81" w:rsidRDefault="00F96DCE" w:rsidP="002A6971">
      <w:pPr>
        <w:pStyle w:val="Corpodetexto"/>
        <w:sectPr w:rsidR="00F96DCE" w:rsidRPr="00816F81" w:rsidSect="001B5E3A">
          <w:headerReference w:type="default" r:id="rId16"/>
          <w:pgSz w:w="12240" w:h="15840"/>
          <w:pgMar w:top="2019" w:right="1440" w:bottom="1009" w:left="1440" w:header="578" w:footer="578" w:gutter="0"/>
          <w:cols w:space="720"/>
          <w:docGrid w:linePitch="360"/>
        </w:sectPr>
      </w:pPr>
    </w:p>
    <w:p w14:paraId="70061906" w14:textId="4CBE8F96" w:rsidR="00F23F56" w:rsidRDefault="0066357C">
      <w:pPr>
        <w:pStyle w:val="Ttulo1"/>
        <w:numPr>
          <w:ilvl w:val="0"/>
          <w:numId w:val="5"/>
        </w:numPr>
      </w:pPr>
      <w:bookmarkStart w:id="3" w:name="_Toc133567795"/>
      <w:r>
        <w:lastRenderedPageBreak/>
        <w:t>Instalación</w:t>
      </w:r>
      <w:bookmarkEnd w:id="3"/>
      <w:r>
        <w:t xml:space="preserve"> </w:t>
      </w:r>
    </w:p>
    <w:p w14:paraId="58E8AA6B" w14:textId="4402BB30" w:rsidR="0066357C" w:rsidRPr="0066357C" w:rsidRDefault="0066357C" w:rsidP="0066357C">
      <w:r>
        <w:t xml:space="preserve">Este documento describe la instalación de todos los componentes del proceso de descontinuación de artículos de </w:t>
      </w:r>
      <w:r w:rsidR="00181CBE" w:rsidRPr="004F01B5">
        <w:rPr>
          <w:b/>
          <w:bCs/>
          <w:lang w:val="es-ES_tradnl"/>
        </w:rPr>
        <w:t>GAP.RMS.14</w:t>
      </w:r>
    </w:p>
    <w:p w14:paraId="098EFEFE" w14:textId="1F5E869C" w:rsidR="00F07AF5" w:rsidRDefault="00F07AF5" w:rsidP="00700E34">
      <w:pPr>
        <w:pStyle w:val="Ttulo2"/>
        <w:numPr>
          <w:ilvl w:val="0"/>
          <w:numId w:val="0"/>
        </w:numPr>
        <w:ind w:firstLine="142"/>
        <w:rPr>
          <w:rFonts w:asciiTheme="majorHAnsi" w:hAnsiTheme="majorHAnsi" w:cstheme="majorHAnsi"/>
          <w:lang w:val="pt-BR"/>
        </w:rPr>
      </w:pPr>
      <w:bookmarkStart w:id="4" w:name="_Toc133567796"/>
      <w:r w:rsidRPr="00163AC8">
        <w:rPr>
          <w:rFonts w:asciiTheme="majorHAnsi" w:hAnsiTheme="majorHAnsi" w:cstheme="majorHAnsi"/>
          <w:lang w:val="pt-BR"/>
        </w:rPr>
        <w:t xml:space="preserve">2.1 </w:t>
      </w:r>
      <w:r w:rsidR="00163AC8" w:rsidRPr="00163AC8">
        <w:rPr>
          <w:rFonts w:asciiTheme="majorHAnsi" w:hAnsiTheme="majorHAnsi" w:cstheme="majorHAnsi"/>
          <w:lang w:val="pt-BR"/>
        </w:rPr>
        <w:t xml:space="preserve">Base de </w:t>
      </w:r>
      <w:r w:rsidR="00F11F2F" w:rsidRPr="00163AC8">
        <w:rPr>
          <w:rFonts w:asciiTheme="majorHAnsi" w:hAnsiTheme="majorHAnsi" w:cstheme="majorHAnsi"/>
          <w:lang w:val="pt-BR"/>
        </w:rPr>
        <w:t>da</w:t>
      </w:r>
      <w:r w:rsidR="00F11F2F">
        <w:rPr>
          <w:rFonts w:asciiTheme="majorHAnsi" w:hAnsiTheme="majorHAnsi" w:cstheme="majorHAnsi"/>
          <w:lang w:val="pt-BR"/>
        </w:rPr>
        <w:t>dos</w:t>
      </w:r>
      <w:bookmarkEnd w:id="4"/>
    </w:p>
    <w:p w14:paraId="7A598231" w14:textId="4B5D19C7" w:rsidR="008303EE" w:rsidRPr="001B6FD2" w:rsidRDefault="008303EE" w:rsidP="008303EE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</w:rPr>
      </w:pPr>
      <w:bookmarkStart w:id="5" w:name="_Toc133567797"/>
      <w:r w:rsidRPr="001B6FD2">
        <w:rPr>
          <w:rFonts w:asciiTheme="majorHAnsi" w:hAnsiTheme="majorHAnsi" w:cstheme="majorHAnsi"/>
        </w:rPr>
        <w:t xml:space="preserve">2.1.1 </w:t>
      </w:r>
      <w:r w:rsidR="002B1B38">
        <w:rPr>
          <w:rFonts w:asciiTheme="majorHAnsi" w:hAnsiTheme="majorHAnsi" w:cstheme="majorHAnsi"/>
        </w:rPr>
        <w:t>Backup</w:t>
      </w:r>
      <w:bookmarkEnd w:id="5"/>
    </w:p>
    <w:p w14:paraId="0E6F3536" w14:textId="01371636" w:rsidR="001B6FD2" w:rsidRDefault="001B6FD2" w:rsidP="001B6FD2">
      <w:r w:rsidRPr="001B6FD2">
        <w:t>Hacer b</w:t>
      </w:r>
      <w:r>
        <w:t xml:space="preserve">ackup de los siguientes paquetes en el esquema FAH: </w:t>
      </w:r>
    </w:p>
    <w:p w14:paraId="5B591515" w14:textId="6AB3AE66" w:rsidR="001B6FD2" w:rsidRDefault="001B6FD2" w:rsidP="001B6FD2">
      <w:r>
        <w:sym w:font="Symbol" w:char="F0B7"/>
      </w:r>
      <w:r>
        <w:t xml:space="preserve"> </w:t>
      </w:r>
      <w:r w:rsidRPr="009E6B56">
        <w:t>FAH_DISCONTINUED_ITEMS_SQL</w:t>
      </w:r>
      <w:r>
        <w:t xml:space="preserve"> (</w:t>
      </w:r>
      <w:proofErr w:type="spellStart"/>
      <w:r>
        <w:t>spec</w:t>
      </w:r>
      <w:proofErr w:type="spellEnd"/>
      <w:r>
        <w:t xml:space="preserve"> - </w:t>
      </w:r>
      <w:r w:rsidRPr="008303EE">
        <w:t>fah_discontinued_items_sql</w:t>
      </w:r>
      <w:r w:rsidRPr="00DE6EEE">
        <w:t>.</w:t>
      </w:r>
      <w:r>
        <w:t xml:space="preserve">spc) </w:t>
      </w:r>
    </w:p>
    <w:p w14:paraId="038AB6E0" w14:textId="77777777" w:rsidR="001B6FD2" w:rsidRDefault="001B6FD2" w:rsidP="001B6FD2">
      <w:r>
        <w:sym w:font="Symbol" w:char="F0B7"/>
      </w:r>
      <w:r>
        <w:t xml:space="preserve"> </w:t>
      </w:r>
      <w:r w:rsidRPr="009E6B56">
        <w:t>FAH_DISCONTINUED_ITEMS_SQL</w:t>
      </w:r>
      <w:r>
        <w:t xml:space="preserve"> (</w:t>
      </w:r>
      <w:proofErr w:type="spellStart"/>
      <w:r>
        <w:t>body</w:t>
      </w:r>
      <w:proofErr w:type="spellEnd"/>
      <w:r>
        <w:t xml:space="preserve"> - </w:t>
      </w:r>
      <w:proofErr w:type="spellStart"/>
      <w:r w:rsidRPr="008303EE">
        <w:t>fah_discontinued_items_sql</w:t>
      </w:r>
      <w:r>
        <w:t>.bdy</w:t>
      </w:r>
      <w:proofErr w:type="spellEnd"/>
      <w:r>
        <w:t>)</w:t>
      </w:r>
    </w:p>
    <w:p w14:paraId="6EFA2BCC" w14:textId="77777777" w:rsidR="001B6FD2" w:rsidRPr="001B6FD2" w:rsidRDefault="001B6FD2" w:rsidP="008303EE"/>
    <w:p w14:paraId="29F1369F" w14:textId="716F2E89" w:rsidR="00700E34" w:rsidRDefault="00700E34" w:rsidP="00700E34">
      <w:pPr>
        <w:pStyle w:val="Ttulo2"/>
        <w:numPr>
          <w:ilvl w:val="0"/>
          <w:numId w:val="0"/>
        </w:numPr>
        <w:ind w:left="284"/>
        <w:rPr>
          <w:rFonts w:asciiTheme="majorHAnsi" w:hAnsiTheme="majorHAnsi" w:cstheme="majorHAnsi"/>
          <w:lang w:val="pt-BR"/>
        </w:rPr>
      </w:pPr>
      <w:bookmarkStart w:id="6" w:name="_Toc133567798"/>
      <w:r w:rsidRPr="00163AC8">
        <w:rPr>
          <w:rFonts w:asciiTheme="majorHAnsi" w:hAnsiTheme="majorHAnsi" w:cstheme="majorHAnsi"/>
          <w:lang w:val="pt-BR"/>
        </w:rPr>
        <w:t>2</w:t>
      </w:r>
      <w:r w:rsidR="00F07AF5" w:rsidRPr="00163AC8">
        <w:rPr>
          <w:rFonts w:asciiTheme="majorHAnsi" w:hAnsiTheme="majorHAnsi" w:cstheme="majorHAnsi"/>
          <w:lang w:val="pt-BR"/>
        </w:rPr>
        <w:t>.1.</w:t>
      </w:r>
      <w:r w:rsidR="008303EE">
        <w:rPr>
          <w:rFonts w:asciiTheme="majorHAnsi" w:hAnsiTheme="majorHAnsi" w:cstheme="majorHAnsi"/>
          <w:lang w:val="pt-BR"/>
        </w:rPr>
        <w:t>2</w:t>
      </w:r>
      <w:r w:rsidR="00F07AF5" w:rsidRPr="00163AC8">
        <w:rPr>
          <w:rFonts w:asciiTheme="majorHAnsi" w:hAnsiTheme="majorHAnsi" w:cstheme="majorHAnsi"/>
          <w:lang w:val="pt-BR"/>
        </w:rPr>
        <w:t xml:space="preserve"> </w:t>
      </w:r>
      <w:r w:rsidR="008303EE" w:rsidRPr="002B1B38">
        <w:rPr>
          <w:rFonts w:asciiTheme="majorHAnsi" w:hAnsiTheme="majorHAnsi" w:cstheme="majorHAnsi"/>
        </w:rPr>
        <w:t>Instala</w:t>
      </w:r>
      <w:r w:rsidR="002B1B38" w:rsidRPr="002B1B38">
        <w:rPr>
          <w:rFonts w:asciiTheme="majorHAnsi" w:hAnsiTheme="majorHAnsi" w:cstheme="majorHAnsi"/>
        </w:rPr>
        <w:t>ción</w:t>
      </w:r>
      <w:r w:rsidR="002B1B38">
        <w:rPr>
          <w:rFonts w:asciiTheme="majorHAnsi" w:hAnsiTheme="majorHAnsi" w:cstheme="majorHAnsi"/>
          <w:lang w:val="pt-BR"/>
        </w:rPr>
        <w:t xml:space="preserve"> </w:t>
      </w:r>
      <w:r w:rsidR="00FF69A7">
        <w:rPr>
          <w:rFonts w:asciiTheme="majorHAnsi" w:hAnsiTheme="majorHAnsi" w:cstheme="majorHAnsi"/>
          <w:lang w:val="pt-BR"/>
        </w:rPr>
        <w:t>de objetos</w:t>
      </w:r>
      <w:bookmarkEnd w:id="6"/>
    </w:p>
    <w:p w14:paraId="0059FE27" w14:textId="469C79FF" w:rsidR="00A43364" w:rsidRDefault="00A43364" w:rsidP="00FF69A7">
      <w:r>
        <w:t xml:space="preserve">Criar la siguiente tabla en el </w:t>
      </w:r>
      <w:proofErr w:type="spellStart"/>
      <w:r>
        <w:t>schema</w:t>
      </w:r>
      <w:proofErr w:type="spellEnd"/>
      <w:r>
        <w:t xml:space="preserve"> FAH: </w:t>
      </w:r>
    </w:p>
    <w:p w14:paraId="3491DAFA" w14:textId="5CA24244" w:rsidR="00A43364" w:rsidRDefault="00A43364" w:rsidP="00FF69A7">
      <w:r>
        <w:sym w:font="Symbol" w:char="F0B7"/>
      </w:r>
      <w:r>
        <w:t xml:space="preserve">  </w:t>
      </w:r>
      <w:r w:rsidR="004A02AD" w:rsidRPr="004A02AD">
        <w:t>FAH_RIL_DISCONTIN_ITE</w:t>
      </w:r>
      <w:r w:rsidR="00FF3CD8">
        <w:t>M</w:t>
      </w:r>
      <w:r w:rsidR="004A02AD" w:rsidRPr="004A02AD">
        <w:t xml:space="preserve">S_HIST </w:t>
      </w:r>
      <w:r>
        <w:t>(</w:t>
      </w:r>
      <w:proofErr w:type="spellStart"/>
      <w:r w:rsidR="004A02AD" w:rsidRPr="004A02AD">
        <w:t>ddl_fah_ril_discontin_ite</w:t>
      </w:r>
      <w:r w:rsidR="00FF3CD8">
        <w:t>m</w:t>
      </w:r>
      <w:r w:rsidR="004A02AD" w:rsidRPr="004A02AD">
        <w:t>s_hist.sql</w:t>
      </w:r>
      <w:proofErr w:type="spellEnd"/>
      <w:r>
        <w:t>)</w:t>
      </w:r>
    </w:p>
    <w:p w14:paraId="4185CF5E" w14:textId="77777777" w:rsidR="008A55EF" w:rsidRDefault="008A55EF" w:rsidP="00FF69A7"/>
    <w:p w14:paraId="4DBFFDAF" w14:textId="0526D184" w:rsidR="008A55EF" w:rsidRDefault="008A55EF" w:rsidP="00FF69A7">
      <w:r>
        <w:t xml:space="preserve">Actualizar los siguientes paquetes en el esquema FAH: </w:t>
      </w:r>
    </w:p>
    <w:p w14:paraId="5239D995" w14:textId="02F53C34" w:rsidR="008A55EF" w:rsidRDefault="008A55EF" w:rsidP="00FF69A7">
      <w:r>
        <w:sym w:font="Symbol" w:char="F0B7"/>
      </w:r>
      <w:r>
        <w:t xml:space="preserve"> </w:t>
      </w:r>
      <w:r w:rsidR="009E6B56" w:rsidRPr="009E6B56">
        <w:t>FAH_DISCONTINUED_ITEMS_SQL</w:t>
      </w:r>
      <w:r w:rsidR="009E6B56">
        <w:t xml:space="preserve"> </w:t>
      </w:r>
      <w:r>
        <w:t>(</w:t>
      </w:r>
      <w:proofErr w:type="spellStart"/>
      <w:r>
        <w:t>spec</w:t>
      </w:r>
      <w:proofErr w:type="spellEnd"/>
      <w:r>
        <w:t xml:space="preserve"> - </w:t>
      </w:r>
      <w:r w:rsidR="008303EE" w:rsidRPr="008303EE">
        <w:t>fah_discontinued_items_sql</w:t>
      </w:r>
      <w:r w:rsidR="00DE6EEE" w:rsidRPr="00DE6EEE">
        <w:t>.</w:t>
      </w:r>
      <w:r>
        <w:t xml:space="preserve">spc) </w:t>
      </w:r>
    </w:p>
    <w:p w14:paraId="097F396F" w14:textId="46BBD7CB" w:rsidR="004A02AD" w:rsidRDefault="008A55EF" w:rsidP="00FF69A7">
      <w:r>
        <w:sym w:font="Symbol" w:char="F0B7"/>
      </w:r>
      <w:r>
        <w:t xml:space="preserve"> </w:t>
      </w:r>
      <w:r w:rsidR="009E6B56" w:rsidRPr="009E6B56">
        <w:t>FAH_DISCONTINUED_ITEMS_SQL</w:t>
      </w:r>
      <w:r w:rsidR="009E6B56">
        <w:t xml:space="preserve"> </w:t>
      </w:r>
      <w:r>
        <w:t>(</w:t>
      </w:r>
      <w:proofErr w:type="spellStart"/>
      <w:r>
        <w:t>body</w:t>
      </w:r>
      <w:proofErr w:type="spellEnd"/>
      <w:r>
        <w:t xml:space="preserve"> - </w:t>
      </w:r>
      <w:proofErr w:type="spellStart"/>
      <w:r w:rsidR="008303EE" w:rsidRPr="008303EE">
        <w:t>fah_discontinued_items_sql</w:t>
      </w:r>
      <w:r>
        <w:t>.bdy</w:t>
      </w:r>
      <w:proofErr w:type="spellEnd"/>
      <w:r>
        <w:t>)</w:t>
      </w:r>
    </w:p>
    <w:p w14:paraId="6384B427" w14:textId="77777777" w:rsidR="00A43364" w:rsidRDefault="00A43364" w:rsidP="00FF69A7"/>
    <w:p w14:paraId="1A10425B" w14:textId="47220E5F" w:rsidR="005F18F6" w:rsidRDefault="005F18F6" w:rsidP="00FF69A7">
      <w:r>
        <w:t>Ejecutar lo siguiente script para crear parámetro de configuración:</w:t>
      </w:r>
    </w:p>
    <w:p w14:paraId="7A185943" w14:textId="23CD8631" w:rsidR="0064070D" w:rsidRDefault="0064070D" w:rsidP="005F18F6">
      <w:pPr>
        <w:pStyle w:val="PargrafodaLista"/>
        <w:numPr>
          <w:ilvl w:val="0"/>
          <w:numId w:val="12"/>
        </w:numPr>
      </w:pPr>
      <w:proofErr w:type="spellStart"/>
      <w:r w:rsidRPr="0064070D">
        <w:t>dml_fah_system_parameters.sql</w:t>
      </w:r>
      <w:proofErr w:type="spellEnd"/>
    </w:p>
    <w:bookmarkEnd w:id="0"/>
    <w:p w14:paraId="1B120A9C" w14:textId="77777777" w:rsidR="002B1B38" w:rsidRPr="002B1B38" w:rsidRDefault="002B1B38" w:rsidP="002B1B38"/>
    <w:sectPr w:rsidR="002B1B38" w:rsidRPr="002B1B38" w:rsidSect="00782DE5">
      <w:pgSz w:w="12240" w:h="15840"/>
      <w:pgMar w:top="2019" w:right="1440" w:bottom="1009" w:left="1440" w:header="578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12BB9" w14:textId="77777777" w:rsidR="0011181B" w:rsidRDefault="0011181B" w:rsidP="002A6971">
      <w:r>
        <w:separator/>
      </w:r>
    </w:p>
    <w:p w14:paraId="43573AF6" w14:textId="77777777" w:rsidR="0011181B" w:rsidRDefault="0011181B" w:rsidP="002A6971"/>
  </w:endnote>
  <w:endnote w:type="continuationSeparator" w:id="0">
    <w:p w14:paraId="6AF2AD06" w14:textId="77777777" w:rsidR="0011181B" w:rsidRDefault="0011181B" w:rsidP="002A6971">
      <w:r>
        <w:continuationSeparator/>
      </w:r>
    </w:p>
    <w:p w14:paraId="7AE4B1BE" w14:textId="77777777" w:rsidR="0011181B" w:rsidRDefault="0011181B" w:rsidP="002A69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64"/>
      <w:gridCol w:w="7996"/>
    </w:tblGrid>
    <w:tr w:rsidR="003B5FA1" w:rsidRPr="00AE762D" w14:paraId="72FD6C98" w14:textId="77777777" w:rsidTr="003F5285">
      <w:trPr>
        <w:trHeight w:val="80"/>
      </w:trPr>
      <w:tc>
        <w:tcPr>
          <w:tcW w:w="1364" w:type="dxa"/>
          <w:vAlign w:val="center"/>
        </w:tcPr>
        <w:p w14:paraId="66A127C6" w14:textId="107547D3" w:rsidR="003B5FA1" w:rsidRPr="00AE762D" w:rsidRDefault="003B5FA1" w:rsidP="00AE762D">
          <w:pPr>
            <w:pStyle w:val="Rodap"/>
          </w:pPr>
          <w:r w:rsidRPr="00AE762D">
            <w:t xml:space="preserve">Page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PAGE  \* Arabic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2</w:t>
          </w:r>
          <w:r w:rsidRPr="00AE762D">
            <w:rPr>
              <w:rStyle w:val="Nmerodepgina"/>
            </w:rPr>
            <w:fldChar w:fldCharType="end"/>
          </w:r>
          <w:r w:rsidRPr="00AE762D">
            <w:rPr>
              <w:rStyle w:val="Nmerodepgina"/>
            </w:rPr>
            <w:t xml:space="preserve"> </w:t>
          </w:r>
          <w:proofErr w:type="spellStart"/>
          <w:r w:rsidRPr="00AE762D">
            <w:rPr>
              <w:rStyle w:val="Nmerodepgina"/>
            </w:rPr>
            <w:t>of</w:t>
          </w:r>
          <w:proofErr w:type="spellEnd"/>
          <w:r w:rsidRPr="00AE762D">
            <w:rPr>
              <w:rStyle w:val="Nmerodepgina"/>
            </w:rPr>
            <w:t xml:space="preserve"> </w:t>
          </w:r>
          <w:r w:rsidRPr="00AE762D">
            <w:rPr>
              <w:rStyle w:val="Nmerodepgina"/>
            </w:rPr>
            <w:fldChar w:fldCharType="begin"/>
          </w:r>
          <w:r w:rsidRPr="00AE762D">
            <w:rPr>
              <w:rStyle w:val="Nmerodepgina"/>
            </w:rPr>
            <w:instrText xml:space="preserve"> NUMPAGES </w:instrText>
          </w:r>
          <w:r w:rsidRPr="00AE762D">
            <w:rPr>
              <w:rStyle w:val="Nmerodepgina"/>
            </w:rPr>
            <w:fldChar w:fldCharType="separate"/>
          </w:r>
          <w:r w:rsidR="009064D7">
            <w:rPr>
              <w:rStyle w:val="Nmerodepgina"/>
              <w:noProof/>
            </w:rPr>
            <w:t>14</w:t>
          </w:r>
          <w:r w:rsidRPr="00AE762D">
            <w:rPr>
              <w:rStyle w:val="Nmerodepgina"/>
            </w:rPr>
            <w:fldChar w:fldCharType="end"/>
          </w:r>
          <w:bookmarkStart w:id="1" w:name="_Toc223672036"/>
          <w:bookmarkStart w:id="2" w:name="_Hlk496026579"/>
        </w:p>
      </w:tc>
      <w:tc>
        <w:tcPr>
          <w:tcW w:w="7996" w:type="dxa"/>
          <w:vAlign w:val="center"/>
        </w:tcPr>
        <w:p w14:paraId="4F7FC034" w14:textId="77777777" w:rsidR="003B5FA1" w:rsidRPr="00AE762D" w:rsidRDefault="003B5FA1" w:rsidP="00AE762D">
          <w:pPr>
            <w:pStyle w:val="Rodap"/>
            <w:jc w:val="right"/>
          </w:pPr>
          <w:r w:rsidRPr="00AE762D">
            <w:t xml:space="preserve">© 2018 </w:t>
          </w:r>
          <w:proofErr w:type="spellStart"/>
          <w:r w:rsidRPr="00AE762D">
            <w:t>Logic</w:t>
          </w:r>
          <w:proofErr w:type="spellEnd"/>
          <w:r w:rsidRPr="00AE762D">
            <w:t xml:space="preserve"> </w:t>
          </w:r>
          <w:proofErr w:type="spellStart"/>
          <w:r w:rsidRPr="00AE762D">
            <w:t>Information</w:t>
          </w:r>
          <w:proofErr w:type="spellEnd"/>
          <w:r w:rsidRPr="00AE762D">
            <w:t xml:space="preserve"> </w:t>
          </w:r>
          <w:proofErr w:type="spellStart"/>
          <w:r w:rsidRPr="00AE762D">
            <w:t>Systems</w:t>
          </w:r>
          <w:proofErr w:type="spellEnd"/>
          <w:r w:rsidRPr="00AE762D">
            <w:t xml:space="preserve">, Inc. </w:t>
          </w:r>
          <w:proofErr w:type="spellStart"/>
          <w:r w:rsidRPr="00AE762D">
            <w:t>All</w:t>
          </w:r>
          <w:proofErr w:type="spellEnd"/>
          <w:r w:rsidRPr="00AE762D">
            <w:t xml:space="preserve"> </w:t>
          </w:r>
          <w:proofErr w:type="spellStart"/>
          <w:r w:rsidRPr="00AE762D">
            <w:t>Rights</w:t>
          </w:r>
          <w:proofErr w:type="spellEnd"/>
          <w:r w:rsidRPr="00AE762D">
            <w:t xml:space="preserve"> </w:t>
          </w:r>
          <w:proofErr w:type="spellStart"/>
          <w:r w:rsidRPr="00AE762D">
            <w:t>Reserved</w:t>
          </w:r>
          <w:proofErr w:type="spellEnd"/>
          <w:r w:rsidRPr="00AE762D">
            <w:t>.</w:t>
          </w:r>
        </w:p>
      </w:tc>
    </w:tr>
  </w:tbl>
  <w:p w14:paraId="7F3BFE06" w14:textId="77777777" w:rsidR="003B5FA1" w:rsidRPr="009C5A60" w:rsidRDefault="003B5FA1" w:rsidP="00AE762D">
    <w:pPr>
      <w:pStyle w:val="Rodap"/>
    </w:pPr>
  </w:p>
  <w:bookmarkEnd w:id="1"/>
  <w:bookmarkEnd w:id="2"/>
  <w:p w14:paraId="3B8D214B" w14:textId="77777777" w:rsidR="003B5FA1" w:rsidRDefault="003B5FA1" w:rsidP="00276E6F">
    <w:pPr>
      <w:pStyle w:val="headerfootersspacerdontus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0C64D" w14:textId="77777777" w:rsidR="003B5FA1" w:rsidRDefault="003B5FA1" w:rsidP="00AE762D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61312" behindDoc="1" locked="0" layoutInCell="1" allowOverlap="1" wp14:anchorId="355A1CEC" wp14:editId="5D144D3E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3072384" cy="1627632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Bottom Corner Pattern (Letterhead).wmf"/>
                  <pic:cNvPicPr/>
                </pic:nvPicPr>
                <pic:blipFill rotWithShape="1">
                  <a:blip r:embed="rId1"/>
                  <a:srcRect b="42217"/>
                  <a:stretch/>
                </pic:blipFill>
                <pic:spPr bwMode="auto">
                  <a:xfrm>
                    <a:off x="0" y="0"/>
                    <a:ext cx="3072384" cy="16276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C59D" w14:textId="77777777" w:rsidR="0011181B" w:rsidRDefault="0011181B" w:rsidP="002A6971">
      <w:r>
        <w:separator/>
      </w:r>
    </w:p>
    <w:p w14:paraId="30C01923" w14:textId="77777777" w:rsidR="0011181B" w:rsidRDefault="0011181B" w:rsidP="002A6971"/>
  </w:footnote>
  <w:footnote w:type="continuationSeparator" w:id="0">
    <w:p w14:paraId="605F7453" w14:textId="77777777" w:rsidR="0011181B" w:rsidRDefault="0011181B" w:rsidP="002A6971">
      <w:r>
        <w:continuationSeparator/>
      </w:r>
    </w:p>
    <w:p w14:paraId="48FE891D" w14:textId="77777777" w:rsidR="0011181B" w:rsidRDefault="0011181B" w:rsidP="002A69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2"/>
      <w:gridCol w:w="7678"/>
    </w:tblGrid>
    <w:tr w:rsidR="003B5FA1" w:rsidRPr="00E61567" w14:paraId="2E37D7EB" w14:textId="77777777" w:rsidTr="00E61567">
      <w:tc>
        <w:tcPr>
          <w:tcW w:w="1710" w:type="dxa"/>
        </w:tcPr>
        <w:p w14:paraId="1FBB02D9" w14:textId="77777777" w:rsidR="003B5FA1" w:rsidRDefault="003B5FA1" w:rsidP="002A6971">
          <w:pPr>
            <w:pStyle w:val="Cabealho"/>
          </w:pPr>
          <w:r>
            <w:rPr>
              <w:noProof/>
              <w:lang w:val="pt-BR" w:eastAsia="pt-BR"/>
            </w:rPr>
            <w:drawing>
              <wp:inline distT="0" distB="0" distL="0" distR="0" wp14:anchorId="1C8820A1" wp14:editId="2D5873AA">
                <wp:extent cx="904234" cy="522831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6469142C" w14:textId="77777777" w:rsidR="003B5FA1" w:rsidRPr="00E61567" w:rsidRDefault="003B5FA1" w:rsidP="002A6971">
          <w:pPr>
            <w:pStyle w:val="Cabealho"/>
          </w:pPr>
          <w:r w:rsidRPr="00E61567">
            <w:t>[</w:t>
          </w:r>
          <w:proofErr w:type="spellStart"/>
          <w:r w:rsidRPr="00E61567">
            <w:t>Enter</w:t>
          </w:r>
          <w:proofErr w:type="spellEnd"/>
          <w:r w:rsidRPr="00E61567">
            <w:t xml:space="preserve"> </w:t>
          </w:r>
          <w:proofErr w:type="spellStart"/>
          <w:r w:rsidRPr="00E61567">
            <w:t>Document</w:t>
          </w:r>
          <w:proofErr w:type="spellEnd"/>
          <w:r w:rsidRPr="00E61567">
            <w:t xml:space="preserve"> </w:t>
          </w:r>
          <w:proofErr w:type="spellStart"/>
          <w:r w:rsidRPr="00E61567">
            <w:t>Title</w:t>
          </w:r>
          <w:proofErr w:type="spellEnd"/>
          <w:r w:rsidRPr="00E61567">
            <w:t xml:space="preserve"> Here]</w:t>
          </w:r>
        </w:p>
      </w:tc>
    </w:tr>
  </w:tbl>
  <w:p w14:paraId="2F63167B" w14:textId="77777777" w:rsidR="003B5FA1" w:rsidRPr="00612FAC" w:rsidRDefault="003B5FA1" w:rsidP="00276E6F">
    <w:pPr>
      <w:pStyle w:val="headerfootersspacerdontus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681"/>
      <w:gridCol w:w="7679"/>
    </w:tblGrid>
    <w:tr w:rsidR="003B5FA1" w:rsidRPr="001701EA" w14:paraId="00B330FB" w14:textId="77777777" w:rsidTr="00E61567">
      <w:tc>
        <w:tcPr>
          <w:tcW w:w="1710" w:type="dxa"/>
        </w:tcPr>
        <w:p w14:paraId="77FD29DC" w14:textId="77777777" w:rsidR="003B5FA1" w:rsidRDefault="003B5FA1" w:rsidP="002A6971">
          <w:pPr>
            <w:pStyle w:val="Cabealho"/>
            <w:jc w:val="left"/>
          </w:pPr>
          <w:r>
            <w:rPr>
              <w:noProof/>
              <w:lang w:val="pt-BR" w:eastAsia="pt-BR"/>
            </w:rPr>
            <w:drawing>
              <wp:inline distT="0" distB="0" distL="0" distR="0" wp14:anchorId="6EE4369C" wp14:editId="440FFEE0">
                <wp:extent cx="904234" cy="522831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ic Logo-Green.eps"/>
                        <pic:cNvPicPr/>
                      </pic:nvPicPr>
                      <pic:blipFill rotWithShape="1">
                        <a:blip r:embed="rId1"/>
                        <a:srcRect t="-16789" b="-1"/>
                        <a:stretch/>
                      </pic:blipFill>
                      <pic:spPr bwMode="auto">
                        <a:xfrm>
                          <a:off x="0" y="0"/>
                          <a:ext cx="905004" cy="5232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0" w:type="dxa"/>
          <w:vAlign w:val="center"/>
        </w:tcPr>
        <w:p w14:paraId="463BD6FB" w14:textId="46165134" w:rsidR="003B5FA1" w:rsidRPr="001701EA" w:rsidRDefault="001B5E3A" w:rsidP="002A6971">
          <w:pPr>
            <w:pStyle w:val="Cabealho"/>
            <w:rPr>
              <w:lang w:val="pt-BR"/>
            </w:rPr>
          </w:pPr>
          <w:r>
            <w:t>Instalación y Configuración</w:t>
          </w:r>
        </w:p>
      </w:tc>
    </w:tr>
  </w:tbl>
  <w:p w14:paraId="756ABFD5" w14:textId="77777777" w:rsidR="003B5FA1" w:rsidRPr="00612FAC" w:rsidRDefault="003B5FA1" w:rsidP="00276E6F">
    <w:pPr>
      <w:pStyle w:val="headerfootersspacerdontus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68AF"/>
    <w:multiLevelType w:val="multilevel"/>
    <w:tmpl w:val="37A4EE72"/>
    <w:lvl w:ilvl="0">
      <w:start w:val="1"/>
      <w:numFmt w:val="decimal"/>
      <w:pStyle w:val="Ttulo1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1" w15:restartNumberingAfterBreak="0">
    <w:nsid w:val="146E0219"/>
    <w:multiLevelType w:val="hybridMultilevel"/>
    <w:tmpl w:val="48A45274"/>
    <w:lvl w:ilvl="0" w:tplc="A9FCD09C">
      <w:start w:val="1"/>
      <w:numFmt w:val="bullet"/>
      <w:pStyle w:val="List-Bulleted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  <w:w w:val="100"/>
        <w:position w:val="-4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120B4"/>
    <w:multiLevelType w:val="hybridMultilevel"/>
    <w:tmpl w:val="391076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7A16"/>
    <w:multiLevelType w:val="hybridMultilevel"/>
    <w:tmpl w:val="E52C4618"/>
    <w:lvl w:ilvl="0" w:tplc="3054750C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E43DC7"/>
    <w:multiLevelType w:val="hybridMultilevel"/>
    <w:tmpl w:val="7ADE0F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2F11F3"/>
    <w:multiLevelType w:val="hybridMultilevel"/>
    <w:tmpl w:val="EEACCD0A"/>
    <w:lvl w:ilvl="0" w:tplc="7B3C3DE6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63F57"/>
    <w:multiLevelType w:val="multilevel"/>
    <w:tmpl w:val="208AAB84"/>
    <w:styleLink w:val="Logic20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25563" w:themeColor="text2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/>
        <w:b/>
        <w:color w:val="425563" w:themeColor="text2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Segoe UI" w:hAnsi="Segoe UI"/>
        <w:b/>
        <w:i w:val="0"/>
        <w:color w:val="425563" w:themeColor="text2"/>
        <w:sz w:val="1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egoe UI" w:hAnsi="Segoe UI"/>
        <w:i/>
        <w:color w:val="425563" w:themeColor="text2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05534"/>
    <w:multiLevelType w:val="hybridMultilevel"/>
    <w:tmpl w:val="EFAACD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E37C9"/>
    <w:multiLevelType w:val="hybridMultilevel"/>
    <w:tmpl w:val="CEEA6300"/>
    <w:lvl w:ilvl="0" w:tplc="F716AD74">
      <w:start w:val="1"/>
      <w:numFmt w:val="decimal"/>
      <w:pStyle w:val="List-Numbered"/>
      <w:lvlText w:val="%1."/>
      <w:lvlJc w:val="left"/>
      <w:pPr>
        <w:ind w:left="357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B4E95"/>
    <w:multiLevelType w:val="hybridMultilevel"/>
    <w:tmpl w:val="7DB057DE"/>
    <w:lvl w:ilvl="0" w:tplc="C66825C6">
      <w:start w:val="2"/>
      <w:numFmt w:val="bullet"/>
      <w:lvlText w:val="-"/>
      <w:lvlJc w:val="left"/>
      <w:pPr>
        <w:ind w:left="720" w:hanging="360"/>
      </w:pPr>
      <w:rPr>
        <w:rFonts w:ascii="Segoe UI" w:eastAsiaTheme="minorEastAsia" w:hAnsi="Segoe UI" w:cs="Segoe U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168"/>
    <w:multiLevelType w:val="hybridMultilevel"/>
    <w:tmpl w:val="A474986C"/>
    <w:lvl w:ilvl="0" w:tplc="556A2F36">
      <w:start w:val="14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E57CE7"/>
    <w:multiLevelType w:val="multilevel"/>
    <w:tmpl w:val="1E52B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01138286">
    <w:abstractNumId w:val="6"/>
  </w:num>
  <w:num w:numId="2" w16cid:durableId="2124182577">
    <w:abstractNumId w:val="0"/>
  </w:num>
  <w:num w:numId="3" w16cid:durableId="258682654">
    <w:abstractNumId w:val="8"/>
  </w:num>
  <w:num w:numId="4" w16cid:durableId="1457024299">
    <w:abstractNumId w:val="1"/>
  </w:num>
  <w:num w:numId="5" w16cid:durableId="499203583">
    <w:abstractNumId w:val="11"/>
  </w:num>
  <w:num w:numId="6" w16cid:durableId="958730448">
    <w:abstractNumId w:val="2"/>
  </w:num>
  <w:num w:numId="7" w16cid:durableId="1565407793">
    <w:abstractNumId w:val="4"/>
  </w:num>
  <w:num w:numId="8" w16cid:durableId="1008604115">
    <w:abstractNumId w:val="10"/>
  </w:num>
  <w:num w:numId="9" w16cid:durableId="752747728">
    <w:abstractNumId w:val="7"/>
  </w:num>
  <w:num w:numId="10" w16cid:durableId="2136290854">
    <w:abstractNumId w:val="3"/>
  </w:num>
  <w:num w:numId="11" w16cid:durableId="617639338">
    <w:abstractNumId w:val="9"/>
  </w:num>
  <w:num w:numId="12" w16cid:durableId="71423120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79C"/>
    <w:rsid w:val="0000114E"/>
    <w:rsid w:val="00002A26"/>
    <w:rsid w:val="000079D3"/>
    <w:rsid w:val="00013604"/>
    <w:rsid w:val="000144EC"/>
    <w:rsid w:val="00014921"/>
    <w:rsid w:val="00015A3B"/>
    <w:rsid w:val="00016CC6"/>
    <w:rsid w:val="00016D4E"/>
    <w:rsid w:val="00020DF7"/>
    <w:rsid w:val="00023921"/>
    <w:rsid w:val="00034573"/>
    <w:rsid w:val="0003464B"/>
    <w:rsid w:val="000367B4"/>
    <w:rsid w:val="000379B4"/>
    <w:rsid w:val="00041A74"/>
    <w:rsid w:val="000451EA"/>
    <w:rsid w:val="00045B06"/>
    <w:rsid w:val="000516A6"/>
    <w:rsid w:val="00051792"/>
    <w:rsid w:val="000531CD"/>
    <w:rsid w:val="000604D6"/>
    <w:rsid w:val="00060AD1"/>
    <w:rsid w:val="00074163"/>
    <w:rsid w:val="0007553E"/>
    <w:rsid w:val="00075BF5"/>
    <w:rsid w:val="00076069"/>
    <w:rsid w:val="00081625"/>
    <w:rsid w:val="0008294B"/>
    <w:rsid w:val="00085A1C"/>
    <w:rsid w:val="000872E5"/>
    <w:rsid w:val="00091BC3"/>
    <w:rsid w:val="00095F38"/>
    <w:rsid w:val="000962BA"/>
    <w:rsid w:val="000A34AB"/>
    <w:rsid w:val="000A6170"/>
    <w:rsid w:val="000B469D"/>
    <w:rsid w:val="000B5018"/>
    <w:rsid w:val="000B5F56"/>
    <w:rsid w:val="000B6E42"/>
    <w:rsid w:val="000C420C"/>
    <w:rsid w:val="000D3676"/>
    <w:rsid w:val="000D3823"/>
    <w:rsid w:val="000D6D50"/>
    <w:rsid w:val="000E0C5C"/>
    <w:rsid w:val="000E0E72"/>
    <w:rsid w:val="000E1521"/>
    <w:rsid w:val="000E1C12"/>
    <w:rsid w:val="000E4113"/>
    <w:rsid w:val="000E7775"/>
    <w:rsid w:val="000E7E6A"/>
    <w:rsid w:val="000F1146"/>
    <w:rsid w:val="000F192E"/>
    <w:rsid w:val="000F3FA7"/>
    <w:rsid w:val="00100D5E"/>
    <w:rsid w:val="001029D0"/>
    <w:rsid w:val="001040AC"/>
    <w:rsid w:val="00110A94"/>
    <w:rsid w:val="0011181B"/>
    <w:rsid w:val="00111BA5"/>
    <w:rsid w:val="00111BEA"/>
    <w:rsid w:val="0012050C"/>
    <w:rsid w:val="00120A8B"/>
    <w:rsid w:val="00123DD3"/>
    <w:rsid w:val="0012460A"/>
    <w:rsid w:val="001248FA"/>
    <w:rsid w:val="0012594C"/>
    <w:rsid w:val="00125CDE"/>
    <w:rsid w:val="00126DA1"/>
    <w:rsid w:val="00135F9F"/>
    <w:rsid w:val="001378F7"/>
    <w:rsid w:val="00143573"/>
    <w:rsid w:val="0014477E"/>
    <w:rsid w:val="00145838"/>
    <w:rsid w:val="00150FB1"/>
    <w:rsid w:val="00155BF8"/>
    <w:rsid w:val="00157751"/>
    <w:rsid w:val="00160F82"/>
    <w:rsid w:val="0016260A"/>
    <w:rsid w:val="00163AC8"/>
    <w:rsid w:val="001642B6"/>
    <w:rsid w:val="001701EA"/>
    <w:rsid w:val="001721D5"/>
    <w:rsid w:val="00176E93"/>
    <w:rsid w:val="001815DB"/>
    <w:rsid w:val="00181CBE"/>
    <w:rsid w:val="00185994"/>
    <w:rsid w:val="00187977"/>
    <w:rsid w:val="00197D37"/>
    <w:rsid w:val="001A39F3"/>
    <w:rsid w:val="001B1D4F"/>
    <w:rsid w:val="001B5E3A"/>
    <w:rsid w:val="001B6EB9"/>
    <w:rsid w:val="001B6FD2"/>
    <w:rsid w:val="001B7ADD"/>
    <w:rsid w:val="001D1118"/>
    <w:rsid w:val="001D43E6"/>
    <w:rsid w:val="001D72BF"/>
    <w:rsid w:val="001D7744"/>
    <w:rsid w:val="001D78FC"/>
    <w:rsid w:val="001E0CED"/>
    <w:rsid w:val="001E2DC8"/>
    <w:rsid w:val="001E4540"/>
    <w:rsid w:val="001E4AB3"/>
    <w:rsid w:val="001E5176"/>
    <w:rsid w:val="001F26CB"/>
    <w:rsid w:val="001F48CB"/>
    <w:rsid w:val="001F49E5"/>
    <w:rsid w:val="001F5259"/>
    <w:rsid w:val="001F54A9"/>
    <w:rsid w:val="001F5C46"/>
    <w:rsid w:val="001F6D03"/>
    <w:rsid w:val="001F6DE9"/>
    <w:rsid w:val="001F6DF2"/>
    <w:rsid w:val="001F7F8C"/>
    <w:rsid w:val="00205343"/>
    <w:rsid w:val="00211050"/>
    <w:rsid w:val="00211D71"/>
    <w:rsid w:val="00212E73"/>
    <w:rsid w:val="00216446"/>
    <w:rsid w:val="00217A73"/>
    <w:rsid w:val="00222066"/>
    <w:rsid w:val="002307B3"/>
    <w:rsid w:val="0023536F"/>
    <w:rsid w:val="00235CC7"/>
    <w:rsid w:val="00237624"/>
    <w:rsid w:val="002377DB"/>
    <w:rsid w:val="00240105"/>
    <w:rsid w:val="00240234"/>
    <w:rsid w:val="0024252E"/>
    <w:rsid w:val="00242C57"/>
    <w:rsid w:val="00252209"/>
    <w:rsid w:val="0025712D"/>
    <w:rsid w:val="00260BD4"/>
    <w:rsid w:val="00260DD1"/>
    <w:rsid w:val="00261865"/>
    <w:rsid w:val="002622D2"/>
    <w:rsid w:val="0026364B"/>
    <w:rsid w:val="00267C91"/>
    <w:rsid w:val="00271F1D"/>
    <w:rsid w:val="00271F62"/>
    <w:rsid w:val="002723DB"/>
    <w:rsid w:val="002733E6"/>
    <w:rsid w:val="00276E6F"/>
    <w:rsid w:val="0027741F"/>
    <w:rsid w:val="00281C56"/>
    <w:rsid w:val="00283DC7"/>
    <w:rsid w:val="002842ED"/>
    <w:rsid w:val="0028523B"/>
    <w:rsid w:val="0029342B"/>
    <w:rsid w:val="00295F7D"/>
    <w:rsid w:val="002971B4"/>
    <w:rsid w:val="002A0CE5"/>
    <w:rsid w:val="002A3050"/>
    <w:rsid w:val="002A6971"/>
    <w:rsid w:val="002A79E4"/>
    <w:rsid w:val="002B1B38"/>
    <w:rsid w:val="002B65B5"/>
    <w:rsid w:val="002C11B0"/>
    <w:rsid w:val="002C2342"/>
    <w:rsid w:val="002C3E21"/>
    <w:rsid w:val="002C4A73"/>
    <w:rsid w:val="002C7F43"/>
    <w:rsid w:val="002D0F31"/>
    <w:rsid w:val="002D4BD4"/>
    <w:rsid w:val="002E051A"/>
    <w:rsid w:val="002E11F1"/>
    <w:rsid w:val="002E3B16"/>
    <w:rsid w:val="002F0E8A"/>
    <w:rsid w:val="002F350B"/>
    <w:rsid w:val="002F7510"/>
    <w:rsid w:val="0030732B"/>
    <w:rsid w:val="00311AC4"/>
    <w:rsid w:val="00312F03"/>
    <w:rsid w:val="00313E04"/>
    <w:rsid w:val="003141FA"/>
    <w:rsid w:val="003177BF"/>
    <w:rsid w:val="00317800"/>
    <w:rsid w:val="0032318D"/>
    <w:rsid w:val="00326B5A"/>
    <w:rsid w:val="003303F4"/>
    <w:rsid w:val="00331120"/>
    <w:rsid w:val="00331BF2"/>
    <w:rsid w:val="00331CA0"/>
    <w:rsid w:val="003325FB"/>
    <w:rsid w:val="00334D3F"/>
    <w:rsid w:val="003366AB"/>
    <w:rsid w:val="00340F83"/>
    <w:rsid w:val="00341334"/>
    <w:rsid w:val="003432E3"/>
    <w:rsid w:val="00343F68"/>
    <w:rsid w:val="003449D1"/>
    <w:rsid w:val="003460A4"/>
    <w:rsid w:val="003471FE"/>
    <w:rsid w:val="0034730D"/>
    <w:rsid w:val="00352B06"/>
    <w:rsid w:val="00354E52"/>
    <w:rsid w:val="003550E0"/>
    <w:rsid w:val="003559E3"/>
    <w:rsid w:val="00357E26"/>
    <w:rsid w:val="00360810"/>
    <w:rsid w:val="0036154B"/>
    <w:rsid w:val="0036358E"/>
    <w:rsid w:val="00373247"/>
    <w:rsid w:val="00373318"/>
    <w:rsid w:val="00375CA8"/>
    <w:rsid w:val="00376B35"/>
    <w:rsid w:val="00380916"/>
    <w:rsid w:val="00381B4A"/>
    <w:rsid w:val="00383978"/>
    <w:rsid w:val="00385E8C"/>
    <w:rsid w:val="00386241"/>
    <w:rsid w:val="00386ECB"/>
    <w:rsid w:val="00390077"/>
    <w:rsid w:val="003942E1"/>
    <w:rsid w:val="003959E1"/>
    <w:rsid w:val="00396E69"/>
    <w:rsid w:val="003A0AF5"/>
    <w:rsid w:val="003A4114"/>
    <w:rsid w:val="003A484C"/>
    <w:rsid w:val="003A66CB"/>
    <w:rsid w:val="003B2B9E"/>
    <w:rsid w:val="003B4958"/>
    <w:rsid w:val="003B5FA1"/>
    <w:rsid w:val="003B6CF5"/>
    <w:rsid w:val="003B7107"/>
    <w:rsid w:val="003C099E"/>
    <w:rsid w:val="003C42FB"/>
    <w:rsid w:val="003D2463"/>
    <w:rsid w:val="003D4FD5"/>
    <w:rsid w:val="003E4F1D"/>
    <w:rsid w:val="003E521E"/>
    <w:rsid w:val="003E6557"/>
    <w:rsid w:val="003F04D7"/>
    <w:rsid w:val="003F0F48"/>
    <w:rsid w:val="003F5285"/>
    <w:rsid w:val="004018C6"/>
    <w:rsid w:val="00405C34"/>
    <w:rsid w:val="004076E3"/>
    <w:rsid w:val="00407D6C"/>
    <w:rsid w:val="00413332"/>
    <w:rsid w:val="004149A1"/>
    <w:rsid w:val="00414D87"/>
    <w:rsid w:val="00414E57"/>
    <w:rsid w:val="00416689"/>
    <w:rsid w:val="0042002B"/>
    <w:rsid w:val="0042719F"/>
    <w:rsid w:val="00427BA3"/>
    <w:rsid w:val="00434CE9"/>
    <w:rsid w:val="004375A7"/>
    <w:rsid w:val="00437634"/>
    <w:rsid w:val="00440242"/>
    <w:rsid w:val="00440569"/>
    <w:rsid w:val="00441756"/>
    <w:rsid w:val="00442628"/>
    <w:rsid w:val="00443415"/>
    <w:rsid w:val="0044492B"/>
    <w:rsid w:val="00450E9C"/>
    <w:rsid w:val="004518B0"/>
    <w:rsid w:val="004529EB"/>
    <w:rsid w:val="004531C1"/>
    <w:rsid w:val="00454C7A"/>
    <w:rsid w:val="00455E02"/>
    <w:rsid w:val="00460F89"/>
    <w:rsid w:val="004612A6"/>
    <w:rsid w:val="004629EC"/>
    <w:rsid w:val="004647B5"/>
    <w:rsid w:val="00464C77"/>
    <w:rsid w:val="00464CC5"/>
    <w:rsid w:val="0046628D"/>
    <w:rsid w:val="0047006D"/>
    <w:rsid w:val="004709DB"/>
    <w:rsid w:val="0047397E"/>
    <w:rsid w:val="004745E8"/>
    <w:rsid w:val="00474F8A"/>
    <w:rsid w:val="00475395"/>
    <w:rsid w:val="0047637C"/>
    <w:rsid w:val="0048099F"/>
    <w:rsid w:val="0048176E"/>
    <w:rsid w:val="00482EC6"/>
    <w:rsid w:val="00483595"/>
    <w:rsid w:val="0048502E"/>
    <w:rsid w:val="0048548F"/>
    <w:rsid w:val="00486A00"/>
    <w:rsid w:val="004873F1"/>
    <w:rsid w:val="00490F0E"/>
    <w:rsid w:val="00492130"/>
    <w:rsid w:val="00493EDA"/>
    <w:rsid w:val="004A02AD"/>
    <w:rsid w:val="004A09F6"/>
    <w:rsid w:val="004A29D1"/>
    <w:rsid w:val="004A3CD6"/>
    <w:rsid w:val="004A4081"/>
    <w:rsid w:val="004A6BA9"/>
    <w:rsid w:val="004A7EC3"/>
    <w:rsid w:val="004B13CF"/>
    <w:rsid w:val="004B1B6A"/>
    <w:rsid w:val="004B4AA1"/>
    <w:rsid w:val="004B551C"/>
    <w:rsid w:val="004D01B0"/>
    <w:rsid w:val="004D1916"/>
    <w:rsid w:val="004D2429"/>
    <w:rsid w:val="004D2A5B"/>
    <w:rsid w:val="004D2EFD"/>
    <w:rsid w:val="004D40FE"/>
    <w:rsid w:val="004D46D9"/>
    <w:rsid w:val="004D46F2"/>
    <w:rsid w:val="004D4D3E"/>
    <w:rsid w:val="004D57E2"/>
    <w:rsid w:val="004E1480"/>
    <w:rsid w:val="004E1BDC"/>
    <w:rsid w:val="004E4DC1"/>
    <w:rsid w:val="004E5A8C"/>
    <w:rsid w:val="004E706D"/>
    <w:rsid w:val="004E7291"/>
    <w:rsid w:val="004F2A06"/>
    <w:rsid w:val="004F3A64"/>
    <w:rsid w:val="00502575"/>
    <w:rsid w:val="0050329C"/>
    <w:rsid w:val="0050411A"/>
    <w:rsid w:val="0050517C"/>
    <w:rsid w:val="00516CCD"/>
    <w:rsid w:val="00522F45"/>
    <w:rsid w:val="00525D72"/>
    <w:rsid w:val="005302B3"/>
    <w:rsid w:val="0053185E"/>
    <w:rsid w:val="00531EF2"/>
    <w:rsid w:val="005368E2"/>
    <w:rsid w:val="0053773B"/>
    <w:rsid w:val="00557E3A"/>
    <w:rsid w:val="0056202B"/>
    <w:rsid w:val="005632F8"/>
    <w:rsid w:val="005652C9"/>
    <w:rsid w:val="00565985"/>
    <w:rsid w:val="00567A23"/>
    <w:rsid w:val="00586DD0"/>
    <w:rsid w:val="00587A91"/>
    <w:rsid w:val="00590AC4"/>
    <w:rsid w:val="00591344"/>
    <w:rsid w:val="0059425C"/>
    <w:rsid w:val="00596122"/>
    <w:rsid w:val="005961D7"/>
    <w:rsid w:val="005A110F"/>
    <w:rsid w:val="005A2666"/>
    <w:rsid w:val="005A2C2A"/>
    <w:rsid w:val="005A6DD2"/>
    <w:rsid w:val="005A6E83"/>
    <w:rsid w:val="005A7687"/>
    <w:rsid w:val="005B2578"/>
    <w:rsid w:val="005B2E57"/>
    <w:rsid w:val="005B4ECF"/>
    <w:rsid w:val="005B579B"/>
    <w:rsid w:val="005C11C8"/>
    <w:rsid w:val="005C1DB2"/>
    <w:rsid w:val="005C2C17"/>
    <w:rsid w:val="005C3A51"/>
    <w:rsid w:val="005C51DD"/>
    <w:rsid w:val="005C7115"/>
    <w:rsid w:val="005D27DF"/>
    <w:rsid w:val="005D4DB0"/>
    <w:rsid w:val="005D5855"/>
    <w:rsid w:val="005E1980"/>
    <w:rsid w:val="005E266D"/>
    <w:rsid w:val="005F18F6"/>
    <w:rsid w:val="005F389B"/>
    <w:rsid w:val="005F7984"/>
    <w:rsid w:val="0060579C"/>
    <w:rsid w:val="00612FAC"/>
    <w:rsid w:val="006145A6"/>
    <w:rsid w:val="00615003"/>
    <w:rsid w:val="006155E9"/>
    <w:rsid w:val="00620476"/>
    <w:rsid w:val="006207EE"/>
    <w:rsid w:val="006241B7"/>
    <w:rsid w:val="00624AB3"/>
    <w:rsid w:val="00624FCA"/>
    <w:rsid w:val="006336AB"/>
    <w:rsid w:val="0064070D"/>
    <w:rsid w:val="006441EF"/>
    <w:rsid w:val="00644D61"/>
    <w:rsid w:val="00646368"/>
    <w:rsid w:val="00650967"/>
    <w:rsid w:val="006534C4"/>
    <w:rsid w:val="00653850"/>
    <w:rsid w:val="0065599B"/>
    <w:rsid w:val="00661C41"/>
    <w:rsid w:val="00661EA1"/>
    <w:rsid w:val="0066357C"/>
    <w:rsid w:val="00664243"/>
    <w:rsid w:val="006741BC"/>
    <w:rsid w:val="0067469D"/>
    <w:rsid w:val="00674769"/>
    <w:rsid w:val="0067509C"/>
    <w:rsid w:val="0067638E"/>
    <w:rsid w:val="00676FEA"/>
    <w:rsid w:val="00680970"/>
    <w:rsid w:val="00680B70"/>
    <w:rsid w:val="0068297F"/>
    <w:rsid w:val="006847F5"/>
    <w:rsid w:val="00685048"/>
    <w:rsid w:val="00685260"/>
    <w:rsid w:val="00686D29"/>
    <w:rsid w:val="00691469"/>
    <w:rsid w:val="00691AEE"/>
    <w:rsid w:val="00692EA0"/>
    <w:rsid w:val="006946A5"/>
    <w:rsid w:val="00695B59"/>
    <w:rsid w:val="006A0EAE"/>
    <w:rsid w:val="006A41BB"/>
    <w:rsid w:val="006A4FED"/>
    <w:rsid w:val="006A520D"/>
    <w:rsid w:val="006A7079"/>
    <w:rsid w:val="006B18C8"/>
    <w:rsid w:val="006B1DA3"/>
    <w:rsid w:val="006B3391"/>
    <w:rsid w:val="006C3023"/>
    <w:rsid w:val="006C3D15"/>
    <w:rsid w:val="006D1718"/>
    <w:rsid w:val="006D272C"/>
    <w:rsid w:val="006D2834"/>
    <w:rsid w:val="006D5933"/>
    <w:rsid w:val="006E3DFE"/>
    <w:rsid w:val="006F2450"/>
    <w:rsid w:val="006F2575"/>
    <w:rsid w:val="006F5F4C"/>
    <w:rsid w:val="0070051A"/>
    <w:rsid w:val="00700E34"/>
    <w:rsid w:val="00712D38"/>
    <w:rsid w:val="007223ED"/>
    <w:rsid w:val="00724F96"/>
    <w:rsid w:val="00730A7F"/>
    <w:rsid w:val="00742BDD"/>
    <w:rsid w:val="00743DAD"/>
    <w:rsid w:val="00744954"/>
    <w:rsid w:val="00750CDA"/>
    <w:rsid w:val="00756E89"/>
    <w:rsid w:val="00757132"/>
    <w:rsid w:val="007571EB"/>
    <w:rsid w:val="00760880"/>
    <w:rsid w:val="00760EE6"/>
    <w:rsid w:val="007620AC"/>
    <w:rsid w:val="00762912"/>
    <w:rsid w:val="00764556"/>
    <w:rsid w:val="00767102"/>
    <w:rsid w:val="0077190D"/>
    <w:rsid w:val="0077191D"/>
    <w:rsid w:val="00771957"/>
    <w:rsid w:val="00772F88"/>
    <w:rsid w:val="00773539"/>
    <w:rsid w:val="0077377B"/>
    <w:rsid w:val="00777F1B"/>
    <w:rsid w:val="007805A5"/>
    <w:rsid w:val="00782641"/>
    <w:rsid w:val="00782DE5"/>
    <w:rsid w:val="00787CFF"/>
    <w:rsid w:val="007903CF"/>
    <w:rsid w:val="007921A2"/>
    <w:rsid w:val="00793587"/>
    <w:rsid w:val="00793BCA"/>
    <w:rsid w:val="007952D5"/>
    <w:rsid w:val="00795B16"/>
    <w:rsid w:val="00795D2A"/>
    <w:rsid w:val="007A7237"/>
    <w:rsid w:val="007B3ACC"/>
    <w:rsid w:val="007B46C3"/>
    <w:rsid w:val="007B5FA2"/>
    <w:rsid w:val="007C1151"/>
    <w:rsid w:val="007C1407"/>
    <w:rsid w:val="007C1CE7"/>
    <w:rsid w:val="007C2236"/>
    <w:rsid w:val="007C273D"/>
    <w:rsid w:val="007C4265"/>
    <w:rsid w:val="007C5D19"/>
    <w:rsid w:val="007C636D"/>
    <w:rsid w:val="007C7E57"/>
    <w:rsid w:val="007D067F"/>
    <w:rsid w:val="007D13F6"/>
    <w:rsid w:val="007D1D09"/>
    <w:rsid w:val="007D3DA0"/>
    <w:rsid w:val="007E1823"/>
    <w:rsid w:val="007E22EE"/>
    <w:rsid w:val="007E7DF0"/>
    <w:rsid w:val="007F1533"/>
    <w:rsid w:val="007F2993"/>
    <w:rsid w:val="007F4470"/>
    <w:rsid w:val="007F7A66"/>
    <w:rsid w:val="007F7B15"/>
    <w:rsid w:val="00800746"/>
    <w:rsid w:val="00800EC7"/>
    <w:rsid w:val="008016F9"/>
    <w:rsid w:val="008036AD"/>
    <w:rsid w:val="00806EA2"/>
    <w:rsid w:val="00813A6F"/>
    <w:rsid w:val="008143A1"/>
    <w:rsid w:val="00816F81"/>
    <w:rsid w:val="00820879"/>
    <w:rsid w:val="008216F2"/>
    <w:rsid w:val="00822F95"/>
    <w:rsid w:val="008230DD"/>
    <w:rsid w:val="00827B22"/>
    <w:rsid w:val="008303EE"/>
    <w:rsid w:val="00832173"/>
    <w:rsid w:val="00832BBF"/>
    <w:rsid w:val="0083408B"/>
    <w:rsid w:val="008360A6"/>
    <w:rsid w:val="008363F6"/>
    <w:rsid w:val="008436B6"/>
    <w:rsid w:val="0084695D"/>
    <w:rsid w:val="00846B5E"/>
    <w:rsid w:val="00846F82"/>
    <w:rsid w:val="00847DE1"/>
    <w:rsid w:val="00850E02"/>
    <w:rsid w:val="00851186"/>
    <w:rsid w:val="00852A4B"/>
    <w:rsid w:val="00856F14"/>
    <w:rsid w:val="008576AC"/>
    <w:rsid w:val="00862877"/>
    <w:rsid w:val="0087284A"/>
    <w:rsid w:val="00872C63"/>
    <w:rsid w:val="0089103E"/>
    <w:rsid w:val="0089191C"/>
    <w:rsid w:val="00892236"/>
    <w:rsid w:val="008971EE"/>
    <w:rsid w:val="008976A5"/>
    <w:rsid w:val="008A34D5"/>
    <w:rsid w:val="008A54BB"/>
    <w:rsid w:val="008A55EF"/>
    <w:rsid w:val="008B0FEB"/>
    <w:rsid w:val="008B3915"/>
    <w:rsid w:val="008B460A"/>
    <w:rsid w:val="008B7DA7"/>
    <w:rsid w:val="008C3DB6"/>
    <w:rsid w:val="008D1FF2"/>
    <w:rsid w:val="008D2A28"/>
    <w:rsid w:val="008D395B"/>
    <w:rsid w:val="008D7D44"/>
    <w:rsid w:val="008E3D0D"/>
    <w:rsid w:val="008E5C68"/>
    <w:rsid w:val="008F52BD"/>
    <w:rsid w:val="008F7ABD"/>
    <w:rsid w:val="00902979"/>
    <w:rsid w:val="00904C4D"/>
    <w:rsid w:val="009064D7"/>
    <w:rsid w:val="0090673E"/>
    <w:rsid w:val="00922BEA"/>
    <w:rsid w:val="009318B0"/>
    <w:rsid w:val="00933667"/>
    <w:rsid w:val="0094001E"/>
    <w:rsid w:val="009406FF"/>
    <w:rsid w:val="00943024"/>
    <w:rsid w:val="00945FC8"/>
    <w:rsid w:val="00950E90"/>
    <w:rsid w:val="009523F7"/>
    <w:rsid w:val="00952AB7"/>
    <w:rsid w:val="00952D1E"/>
    <w:rsid w:val="00953125"/>
    <w:rsid w:val="00960125"/>
    <w:rsid w:val="00960B14"/>
    <w:rsid w:val="00963BD6"/>
    <w:rsid w:val="00970E93"/>
    <w:rsid w:val="009719E0"/>
    <w:rsid w:val="009751EC"/>
    <w:rsid w:val="009760B7"/>
    <w:rsid w:val="0097675F"/>
    <w:rsid w:val="00976CA2"/>
    <w:rsid w:val="0097755E"/>
    <w:rsid w:val="00984CCC"/>
    <w:rsid w:val="009854BE"/>
    <w:rsid w:val="0099130C"/>
    <w:rsid w:val="009928D5"/>
    <w:rsid w:val="00993C25"/>
    <w:rsid w:val="00995F40"/>
    <w:rsid w:val="009A03EB"/>
    <w:rsid w:val="009A4278"/>
    <w:rsid w:val="009A4688"/>
    <w:rsid w:val="009B15C7"/>
    <w:rsid w:val="009C2A70"/>
    <w:rsid w:val="009C5A60"/>
    <w:rsid w:val="009D4147"/>
    <w:rsid w:val="009E030B"/>
    <w:rsid w:val="009E03BF"/>
    <w:rsid w:val="009E0BC4"/>
    <w:rsid w:val="009E5094"/>
    <w:rsid w:val="009E5749"/>
    <w:rsid w:val="009E6B56"/>
    <w:rsid w:val="009E716D"/>
    <w:rsid w:val="009F46BC"/>
    <w:rsid w:val="009F665A"/>
    <w:rsid w:val="00A05FAA"/>
    <w:rsid w:val="00A06366"/>
    <w:rsid w:val="00A066F9"/>
    <w:rsid w:val="00A0686B"/>
    <w:rsid w:val="00A079CB"/>
    <w:rsid w:val="00A100D0"/>
    <w:rsid w:val="00A139CA"/>
    <w:rsid w:val="00A148D8"/>
    <w:rsid w:val="00A14DCB"/>
    <w:rsid w:val="00A157D5"/>
    <w:rsid w:val="00A20449"/>
    <w:rsid w:val="00A204D7"/>
    <w:rsid w:val="00A218B0"/>
    <w:rsid w:val="00A24083"/>
    <w:rsid w:val="00A25E9B"/>
    <w:rsid w:val="00A31A40"/>
    <w:rsid w:val="00A32ADF"/>
    <w:rsid w:val="00A33B41"/>
    <w:rsid w:val="00A347AE"/>
    <w:rsid w:val="00A36BC4"/>
    <w:rsid w:val="00A379B4"/>
    <w:rsid w:val="00A412D9"/>
    <w:rsid w:val="00A43364"/>
    <w:rsid w:val="00A4747D"/>
    <w:rsid w:val="00A47F7A"/>
    <w:rsid w:val="00A50926"/>
    <w:rsid w:val="00A5274C"/>
    <w:rsid w:val="00A5290A"/>
    <w:rsid w:val="00A5408E"/>
    <w:rsid w:val="00A600DC"/>
    <w:rsid w:val="00A6715F"/>
    <w:rsid w:val="00A70582"/>
    <w:rsid w:val="00A71310"/>
    <w:rsid w:val="00A72550"/>
    <w:rsid w:val="00A74C47"/>
    <w:rsid w:val="00A81B4F"/>
    <w:rsid w:val="00A82B97"/>
    <w:rsid w:val="00A83A13"/>
    <w:rsid w:val="00A83F87"/>
    <w:rsid w:val="00A85561"/>
    <w:rsid w:val="00A87791"/>
    <w:rsid w:val="00A90A81"/>
    <w:rsid w:val="00A920FE"/>
    <w:rsid w:val="00A924E5"/>
    <w:rsid w:val="00A95388"/>
    <w:rsid w:val="00A969D8"/>
    <w:rsid w:val="00AA0615"/>
    <w:rsid w:val="00AA0EAF"/>
    <w:rsid w:val="00AA2926"/>
    <w:rsid w:val="00AA33C0"/>
    <w:rsid w:val="00AB221B"/>
    <w:rsid w:val="00AB45F8"/>
    <w:rsid w:val="00AB5335"/>
    <w:rsid w:val="00AB6BE1"/>
    <w:rsid w:val="00AB6E6A"/>
    <w:rsid w:val="00AB7803"/>
    <w:rsid w:val="00AC36C1"/>
    <w:rsid w:val="00AC4C14"/>
    <w:rsid w:val="00AC77D9"/>
    <w:rsid w:val="00AD2905"/>
    <w:rsid w:val="00AD2E43"/>
    <w:rsid w:val="00AD7B89"/>
    <w:rsid w:val="00AE0E0E"/>
    <w:rsid w:val="00AE37E7"/>
    <w:rsid w:val="00AE3F09"/>
    <w:rsid w:val="00AE421A"/>
    <w:rsid w:val="00AE4324"/>
    <w:rsid w:val="00AE5A0A"/>
    <w:rsid w:val="00AE5BDF"/>
    <w:rsid w:val="00AE762D"/>
    <w:rsid w:val="00AF0049"/>
    <w:rsid w:val="00AF06A1"/>
    <w:rsid w:val="00AF44E3"/>
    <w:rsid w:val="00AF55E5"/>
    <w:rsid w:val="00AF75CA"/>
    <w:rsid w:val="00B14086"/>
    <w:rsid w:val="00B237A7"/>
    <w:rsid w:val="00B3181F"/>
    <w:rsid w:val="00B31CB9"/>
    <w:rsid w:val="00B348EC"/>
    <w:rsid w:val="00B36725"/>
    <w:rsid w:val="00B42D5A"/>
    <w:rsid w:val="00B43AAF"/>
    <w:rsid w:val="00B46A28"/>
    <w:rsid w:val="00B4712A"/>
    <w:rsid w:val="00B50AB2"/>
    <w:rsid w:val="00B511B2"/>
    <w:rsid w:val="00B56DE0"/>
    <w:rsid w:val="00B611F2"/>
    <w:rsid w:val="00B63284"/>
    <w:rsid w:val="00B654AB"/>
    <w:rsid w:val="00B667AC"/>
    <w:rsid w:val="00B7104A"/>
    <w:rsid w:val="00B7168B"/>
    <w:rsid w:val="00B720F9"/>
    <w:rsid w:val="00B73851"/>
    <w:rsid w:val="00B76A1F"/>
    <w:rsid w:val="00B7714C"/>
    <w:rsid w:val="00B80C33"/>
    <w:rsid w:val="00B821CE"/>
    <w:rsid w:val="00B8363F"/>
    <w:rsid w:val="00B877FA"/>
    <w:rsid w:val="00B902C4"/>
    <w:rsid w:val="00B9198B"/>
    <w:rsid w:val="00B966F8"/>
    <w:rsid w:val="00B96E03"/>
    <w:rsid w:val="00B97530"/>
    <w:rsid w:val="00B97BA5"/>
    <w:rsid w:val="00BA128E"/>
    <w:rsid w:val="00BA33AF"/>
    <w:rsid w:val="00BA49BC"/>
    <w:rsid w:val="00BA4B27"/>
    <w:rsid w:val="00BA6FB6"/>
    <w:rsid w:val="00BB1856"/>
    <w:rsid w:val="00BB3208"/>
    <w:rsid w:val="00BB3C32"/>
    <w:rsid w:val="00BB4CC9"/>
    <w:rsid w:val="00BB4E02"/>
    <w:rsid w:val="00BB53CB"/>
    <w:rsid w:val="00BB790A"/>
    <w:rsid w:val="00BC2687"/>
    <w:rsid w:val="00BC4622"/>
    <w:rsid w:val="00BC58BD"/>
    <w:rsid w:val="00BC753B"/>
    <w:rsid w:val="00BD3E3F"/>
    <w:rsid w:val="00BD59AC"/>
    <w:rsid w:val="00BE0DF1"/>
    <w:rsid w:val="00BE1C44"/>
    <w:rsid w:val="00BE363A"/>
    <w:rsid w:val="00BE47C5"/>
    <w:rsid w:val="00BE4966"/>
    <w:rsid w:val="00BE5EFA"/>
    <w:rsid w:val="00BE6F21"/>
    <w:rsid w:val="00BE7AAC"/>
    <w:rsid w:val="00BF0D1F"/>
    <w:rsid w:val="00BF3E66"/>
    <w:rsid w:val="00BF6203"/>
    <w:rsid w:val="00BF6F83"/>
    <w:rsid w:val="00BF7561"/>
    <w:rsid w:val="00C00B24"/>
    <w:rsid w:val="00C034C2"/>
    <w:rsid w:val="00C126E9"/>
    <w:rsid w:val="00C128CE"/>
    <w:rsid w:val="00C13F6E"/>
    <w:rsid w:val="00C146F8"/>
    <w:rsid w:val="00C170C6"/>
    <w:rsid w:val="00C207D6"/>
    <w:rsid w:val="00C2311F"/>
    <w:rsid w:val="00C24260"/>
    <w:rsid w:val="00C30445"/>
    <w:rsid w:val="00C306C3"/>
    <w:rsid w:val="00C33307"/>
    <w:rsid w:val="00C370E3"/>
    <w:rsid w:val="00C50936"/>
    <w:rsid w:val="00C518B1"/>
    <w:rsid w:val="00C54308"/>
    <w:rsid w:val="00C551D8"/>
    <w:rsid w:val="00C606DE"/>
    <w:rsid w:val="00C62279"/>
    <w:rsid w:val="00C64A3B"/>
    <w:rsid w:val="00C67AE8"/>
    <w:rsid w:val="00C67B47"/>
    <w:rsid w:val="00C73476"/>
    <w:rsid w:val="00C80C25"/>
    <w:rsid w:val="00C8153C"/>
    <w:rsid w:val="00C83502"/>
    <w:rsid w:val="00C84BC9"/>
    <w:rsid w:val="00C87BB3"/>
    <w:rsid w:val="00C950B2"/>
    <w:rsid w:val="00C953AD"/>
    <w:rsid w:val="00C979CE"/>
    <w:rsid w:val="00CA06F9"/>
    <w:rsid w:val="00CA1574"/>
    <w:rsid w:val="00CA7CF3"/>
    <w:rsid w:val="00CB179A"/>
    <w:rsid w:val="00CB343E"/>
    <w:rsid w:val="00CB4533"/>
    <w:rsid w:val="00CB5787"/>
    <w:rsid w:val="00CC6925"/>
    <w:rsid w:val="00CC734D"/>
    <w:rsid w:val="00CD336A"/>
    <w:rsid w:val="00CD66F6"/>
    <w:rsid w:val="00CE09B3"/>
    <w:rsid w:val="00CE1743"/>
    <w:rsid w:val="00CE2E39"/>
    <w:rsid w:val="00CE3D5B"/>
    <w:rsid w:val="00CE581D"/>
    <w:rsid w:val="00D0003A"/>
    <w:rsid w:val="00D006CB"/>
    <w:rsid w:val="00D03054"/>
    <w:rsid w:val="00D033B5"/>
    <w:rsid w:val="00D05FE0"/>
    <w:rsid w:val="00D10CD6"/>
    <w:rsid w:val="00D11A88"/>
    <w:rsid w:val="00D15EDB"/>
    <w:rsid w:val="00D21E89"/>
    <w:rsid w:val="00D25121"/>
    <w:rsid w:val="00D271D9"/>
    <w:rsid w:val="00D30587"/>
    <w:rsid w:val="00D31B37"/>
    <w:rsid w:val="00D31DD3"/>
    <w:rsid w:val="00D4064B"/>
    <w:rsid w:val="00D47E06"/>
    <w:rsid w:val="00D5034E"/>
    <w:rsid w:val="00D5072A"/>
    <w:rsid w:val="00D50B56"/>
    <w:rsid w:val="00D5431E"/>
    <w:rsid w:val="00D5506D"/>
    <w:rsid w:val="00D56AE9"/>
    <w:rsid w:val="00D5792A"/>
    <w:rsid w:val="00D611D8"/>
    <w:rsid w:val="00D61916"/>
    <w:rsid w:val="00D634B9"/>
    <w:rsid w:val="00D6537F"/>
    <w:rsid w:val="00D66DAC"/>
    <w:rsid w:val="00D7027B"/>
    <w:rsid w:val="00D713C7"/>
    <w:rsid w:val="00D744ED"/>
    <w:rsid w:val="00D75432"/>
    <w:rsid w:val="00D77B99"/>
    <w:rsid w:val="00D809D8"/>
    <w:rsid w:val="00D8258B"/>
    <w:rsid w:val="00D846FC"/>
    <w:rsid w:val="00D86AD3"/>
    <w:rsid w:val="00D870E3"/>
    <w:rsid w:val="00D917ED"/>
    <w:rsid w:val="00D93E5F"/>
    <w:rsid w:val="00D94033"/>
    <w:rsid w:val="00D94922"/>
    <w:rsid w:val="00D96763"/>
    <w:rsid w:val="00D972ED"/>
    <w:rsid w:val="00DA069A"/>
    <w:rsid w:val="00DA1A38"/>
    <w:rsid w:val="00DA28D3"/>
    <w:rsid w:val="00DA6206"/>
    <w:rsid w:val="00DB708A"/>
    <w:rsid w:val="00DC621C"/>
    <w:rsid w:val="00DD4FF6"/>
    <w:rsid w:val="00DD5C13"/>
    <w:rsid w:val="00DD6F51"/>
    <w:rsid w:val="00DD7232"/>
    <w:rsid w:val="00DE1756"/>
    <w:rsid w:val="00DE25CD"/>
    <w:rsid w:val="00DE27AB"/>
    <w:rsid w:val="00DE3BF4"/>
    <w:rsid w:val="00DE457A"/>
    <w:rsid w:val="00DE6A2A"/>
    <w:rsid w:val="00DE6EEE"/>
    <w:rsid w:val="00DE73FA"/>
    <w:rsid w:val="00DF03C0"/>
    <w:rsid w:val="00DF0582"/>
    <w:rsid w:val="00DF2BD8"/>
    <w:rsid w:val="00E0471E"/>
    <w:rsid w:val="00E04AD0"/>
    <w:rsid w:val="00E058F6"/>
    <w:rsid w:val="00E23610"/>
    <w:rsid w:val="00E275FC"/>
    <w:rsid w:val="00E2782D"/>
    <w:rsid w:val="00E32804"/>
    <w:rsid w:val="00E354A2"/>
    <w:rsid w:val="00E36800"/>
    <w:rsid w:val="00E42944"/>
    <w:rsid w:val="00E45777"/>
    <w:rsid w:val="00E468EC"/>
    <w:rsid w:val="00E566B3"/>
    <w:rsid w:val="00E61567"/>
    <w:rsid w:val="00E65037"/>
    <w:rsid w:val="00E657DD"/>
    <w:rsid w:val="00E65EA0"/>
    <w:rsid w:val="00E67956"/>
    <w:rsid w:val="00E72820"/>
    <w:rsid w:val="00E74032"/>
    <w:rsid w:val="00E75245"/>
    <w:rsid w:val="00E76E5C"/>
    <w:rsid w:val="00E85E31"/>
    <w:rsid w:val="00E91221"/>
    <w:rsid w:val="00E92CFF"/>
    <w:rsid w:val="00E93AC3"/>
    <w:rsid w:val="00E9481F"/>
    <w:rsid w:val="00E94D22"/>
    <w:rsid w:val="00EA4B83"/>
    <w:rsid w:val="00EA53E3"/>
    <w:rsid w:val="00EB10F8"/>
    <w:rsid w:val="00EB6E67"/>
    <w:rsid w:val="00EC2712"/>
    <w:rsid w:val="00EC561A"/>
    <w:rsid w:val="00EC696A"/>
    <w:rsid w:val="00ED1A1F"/>
    <w:rsid w:val="00ED6E96"/>
    <w:rsid w:val="00ED7B00"/>
    <w:rsid w:val="00EE3DD3"/>
    <w:rsid w:val="00EE53B3"/>
    <w:rsid w:val="00EE5A79"/>
    <w:rsid w:val="00EF046D"/>
    <w:rsid w:val="00EF05DD"/>
    <w:rsid w:val="00EF0A81"/>
    <w:rsid w:val="00EF7E8F"/>
    <w:rsid w:val="00EF7FA5"/>
    <w:rsid w:val="00F01CF3"/>
    <w:rsid w:val="00F0239B"/>
    <w:rsid w:val="00F0449F"/>
    <w:rsid w:val="00F07AF5"/>
    <w:rsid w:val="00F11F2F"/>
    <w:rsid w:val="00F21F8B"/>
    <w:rsid w:val="00F23395"/>
    <w:rsid w:val="00F23F56"/>
    <w:rsid w:val="00F3022A"/>
    <w:rsid w:val="00F33D19"/>
    <w:rsid w:val="00F4152D"/>
    <w:rsid w:val="00F449F7"/>
    <w:rsid w:val="00F503C4"/>
    <w:rsid w:val="00F60161"/>
    <w:rsid w:val="00F612E3"/>
    <w:rsid w:val="00F632B0"/>
    <w:rsid w:val="00F646DC"/>
    <w:rsid w:val="00F7497A"/>
    <w:rsid w:val="00F74BB9"/>
    <w:rsid w:val="00F75C29"/>
    <w:rsid w:val="00F77FEF"/>
    <w:rsid w:val="00F80CBC"/>
    <w:rsid w:val="00F85107"/>
    <w:rsid w:val="00F872AD"/>
    <w:rsid w:val="00F90E33"/>
    <w:rsid w:val="00F95951"/>
    <w:rsid w:val="00F96DCE"/>
    <w:rsid w:val="00FA60FF"/>
    <w:rsid w:val="00FB27DD"/>
    <w:rsid w:val="00FB3A12"/>
    <w:rsid w:val="00FB460C"/>
    <w:rsid w:val="00FB579D"/>
    <w:rsid w:val="00FB79D8"/>
    <w:rsid w:val="00FC1156"/>
    <w:rsid w:val="00FC37A0"/>
    <w:rsid w:val="00FC4ACA"/>
    <w:rsid w:val="00FC4EDC"/>
    <w:rsid w:val="00FD643E"/>
    <w:rsid w:val="00FF121D"/>
    <w:rsid w:val="00FF3CD8"/>
    <w:rsid w:val="00FF4DE1"/>
    <w:rsid w:val="00FF5F4C"/>
    <w:rsid w:val="00FF69A7"/>
    <w:rsid w:val="00FF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B1EA9F"/>
  <w14:defaultImageDpi w14:val="330"/>
  <w15:docId w15:val="{330DC6E1-4A8C-42F9-B25C-60D2C92A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D2"/>
    <w:pPr>
      <w:spacing w:before="0" w:after="240" w:line="240" w:lineRule="auto"/>
      <w:jc w:val="both"/>
    </w:pPr>
    <w:rPr>
      <w:sz w:val="22"/>
      <w:lang w:val="es-MX"/>
    </w:rPr>
  </w:style>
  <w:style w:type="paragraph" w:styleId="Ttulo1">
    <w:name w:val="heading 1"/>
    <w:basedOn w:val="BasicParagraph"/>
    <w:next w:val="Normal"/>
    <w:link w:val="Ttulo1Char"/>
    <w:uiPriority w:val="9"/>
    <w:qFormat/>
    <w:rsid w:val="00A218B0"/>
    <w:pPr>
      <w:pageBreakBefore/>
      <w:numPr>
        <w:numId w:val="2"/>
      </w:numPr>
      <w:tabs>
        <w:tab w:val="left" w:pos="810"/>
      </w:tabs>
      <w:spacing w:before="360" w:line="288" w:lineRule="auto"/>
      <w:ind w:right="403"/>
      <w:outlineLvl w:val="0"/>
    </w:pPr>
    <w:rPr>
      <w:rFonts w:eastAsiaTheme="majorEastAsia" w:cstheme="minorHAnsi"/>
      <w:b/>
      <w:bCs/>
      <w:color w:val="FF5C39" w:themeColor="accen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32ADF"/>
    <w:pPr>
      <w:keepNext/>
      <w:keepLines/>
      <w:numPr>
        <w:ilvl w:val="1"/>
        <w:numId w:val="2"/>
      </w:numPr>
      <w:spacing w:before="200" w:line="312" w:lineRule="auto"/>
      <w:outlineLvl w:val="1"/>
    </w:pPr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07D6C"/>
    <w:pPr>
      <w:keepNext/>
      <w:keepLines/>
      <w:numPr>
        <w:ilvl w:val="2"/>
        <w:numId w:val="2"/>
      </w:numPr>
      <w:spacing w:before="200" w:after="40" w:line="288" w:lineRule="auto"/>
      <w:outlineLvl w:val="2"/>
    </w:pPr>
    <w:rPr>
      <w:rFonts w:eastAsiaTheme="majorEastAsia" w:cstheme="minorHAnsi"/>
      <w:b/>
      <w:bCs/>
      <w:color w:val="425563" w:themeColor="text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7675F"/>
    <w:pPr>
      <w:keepLines/>
      <w:numPr>
        <w:ilvl w:val="3"/>
        <w:numId w:val="2"/>
      </w:numPr>
      <w:spacing w:before="200" w:after="40" w:line="288" w:lineRule="auto"/>
      <w:outlineLvl w:val="3"/>
    </w:pPr>
    <w:rPr>
      <w:rFonts w:eastAsiaTheme="majorEastAsia" w:cstheme="minorHAnsi"/>
      <w:bCs/>
      <w:iCs/>
      <w:color w:val="57595C" w:themeColor="accent4" w:themeShade="BF"/>
      <w:spacing w:val="2"/>
      <w:w w:val="105"/>
      <w:kern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rsid w:val="00E76E5C"/>
    <w:pPr>
      <w:spacing w:before="0" w:after="0" w:line="264" w:lineRule="auto"/>
    </w:pPr>
  </w:style>
  <w:style w:type="character" w:customStyle="1" w:styleId="Ttulo1Char">
    <w:name w:val="Título 1 Char"/>
    <w:basedOn w:val="Fontepargpadro"/>
    <w:link w:val="Ttulo1"/>
    <w:uiPriority w:val="9"/>
    <w:rsid w:val="00A218B0"/>
    <w:rPr>
      <w:rFonts w:eastAsiaTheme="majorEastAsia" w:cstheme="minorHAnsi"/>
      <w:b/>
      <w:bCs/>
      <w:color w:val="FF5C39" w:themeColor="accent1"/>
      <w:sz w:val="32"/>
      <w:szCs w:val="32"/>
      <w:lang w:val="es-MX"/>
    </w:rPr>
  </w:style>
  <w:style w:type="character" w:customStyle="1" w:styleId="Ttulo2Char">
    <w:name w:val="Título 2 Char"/>
    <w:basedOn w:val="Fontepargpadro"/>
    <w:link w:val="Ttulo2"/>
    <w:uiPriority w:val="9"/>
    <w:rsid w:val="00A32ADF"/>
    <w:rPr>
      <w:rFonts w:eastAsiaTheme="majorEastAsia" w:cstheme="minorHAnsi"/>
      <w:bCs/>
      <w:color w:val="57595C" w:themeColor="accent4" w:themeShade="BF"/>
      <w:spacing w:val="4"/>
      <w:w w:val="105"/>
      <w:kern w:val="18"/>
      <w:sz w:val="28"/>
      <w:szCs w:val="26"/>
      <w:lang w:val="es-MX"/>
    </w:rPr>
  </w:style>
  <w:style w:type="character" w:customStyle="1" w:styleId="Ttulo3Char">
    <w:name w:val="Título 3 Char"/>
    <w:basedOn w:val="Fontepargpadro"/>
    <w:link w:val="Ttulo3"/>
    <w:uiPriority w:val="9"/>
    <w:rsid w:val="00407D6C"/>
    <w:rPr>
      <w:rFonts w:eastAsiaTheme="majorEastAsia" w:cstheme="minorHAnsi"/>
      <w:b/>
      <w:bCs/>
      <w:color w:val="425563" w:themeColor="text2"/>
      <w:sz w:val="22"/>
      <w:lang w:val="es-MX"/>
    </w:rPr>
  </w:style>
  <w:style w:type="character" w:customStyle="1" w:styleId="Ttulo4Char">
    <w:name w:val="Título 4 Char"/>
    <w:basedOn w:val="Fontepargpadro"/>
    <w:link w:val="Ttulo4"/>
    <w:uiPriority w:val="9"/>
    <w:rsid w:val="0097675F"/>
    <w:rPr>
      <w:rFonts w:eastAsiaTheme="majorEastAsia" w:cstheme="minorHAnsi"/>
      <w:bCs/>
      <w:iCs/>
      <w:color w:val="57595C" w:themeColor="accent4" w:themeShade="BF"/>
      <w:spacing w:val="2"/>
      <w:w w:val="105"/>
      <w:kern w:val="18"/>
      <w:sz w:val="22"/>
      <w:lang w:val="es-MX"/>
    </w:rPr>
  </w:style>
  <w:style w:type="paragraph" w:styleId="Ttulo">
    <w:name w:val="Title"/>
    <w:aliases w:val="TItle"/>
    <w:basedOn w:val="Normal"/>
    <w:next w:val="Normal"/>
    <w:link w:val="TtuloChar"/>
    <w:autoRedefine/>
    <w:uiPriority w:val="10"/>
    <w:qFormat/>
    <w:rsid w:val="0036154B"/>
    <w:pPr>
      <w:spacing w:before="600" w:after="300" w:line="312" w:lineRule="auto"/>
      <w:contextualSpacing/>
    </w:pPr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character" w:customStyle="1" w:styleId="TtuloChar">
    <w:name w:val="Título Char"/>
    <w:aliases w:val="TItle Char"/>
    <w:basedOn w:val="Fontepargpadro"/>
    <w:link w:val="Ttulo"/>
    <w:uiPriority w:val="10"/>
    <w:rsid w:val="0036154B"/>
    <w:rPr>
      <w:rFonts w:asciiTheme="majorHAnsi" w:eastAsiaTheme="majorEastAsia" w:hAnsiTheme="majorHAnsi" w:cstheme="majorBidi"/>
      <w:color w:val="425563" w:themeColor="text2"/>
      <w:spacing w:val="5"/>
      <w:kern w:val="28"/>
      <w:sz w:val="44"/>
      <w:szCs w:val="52"/>
    </w:rPr>
  </w:style>
  <w:style w:type="paragraph" w:styleId="Subttulo">
    <w:name w:val="Subtitle"/>
    <w:aliases w:val="Subtitle (Title Page)"/>
    <w:basedOn w:val="Normal"/>
    <w:next w:val="Normal"/>
    <w:link w:val="SubttuloChar"/>
    <w:uiPriority w:val="11"/>
    <w:qFormat/>
    <w:rsid w:val="007620AC"/>
    <w:pPr>
      <w:numPr>
        <w:ilvl w:val="1"/>
      </w:numPr>
      <w:spacing w:line="312" w:lineRule="auto"/>
    </w:pPr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character" w:customStyle="1" w:styleId="SubttuloChar">
    <w:name w:val="Subtítulo Char"/>
    <w:aliases w:val="Subtitle (Title Page) Char"/>
    <w:basedOn w:val="Fontepargpadro"/>
    <w:link w:val="Subttulo"/>
    <w:uiPriority w:val="11"/>
    <w:rsid w:val="007620AC"/>
    <w:rPr>
      <w:rFonts w:asciiTheme="majorHAnsi" w:eastAsiaTheme="majorEastAsia" w:hAnsiTheme="majorHAnsi" w:cstheme="majorBidi"/>
      <w:iCs/>
      <w:color w:val="75787B" w:themeColor="accent4"/>
      <w:spacing w:val="15"/>
      <w:sz w:val="32"/>
    </w:rPr>
  </w:style>
  <w:style w:type="paragraph" w:customStyle="1" w:styleId="headerfootersspacerdontuse">
    <w:name w:val="header/footers spacer (don't use)"/>
    <w:rsid w:val="00276E6F"/>
    <w:pPr>
      <w:widowControl w:val="0"/>
      <w:spacing w:before="0" w:after="0" w:line="240" w:lineRule="auto"/>
    </w:pPr>
    <w:rPr>
      <w:sz w:val="2"/>
    </w:rPr>
  </w:style>
  <w:style w:type="paragraph" w:styleId="Cabealho">
    <w:name w:val="header"/>
    <w:basedOn w:val="Normal"/>
    <w:link w:val="CabealhoChar"/>
    <w:uiPriority w:val="99"/>
    <w:unhideWhenUsed/>
    <w:rsid w:val="00E61567"/>
    <w:pPr>
      <w:tabs>
        <w:tab w:val="center" w:pos="4320"/>
        <w:tab w:val="right" w:pos="8640"/>
      </w:tabs>
      <w:jc w:val="right"/>
    </w:pPr>
    <w:rPr>
      <w:color w:val="57595C" w:themeColor="accent4" w:themeShade="BF"/>
      <w:sz w:val="28"/>
    </w:rPr>
  </w:style>
  <w:style w:type="character" w:customStyle="1" w:styleId="CabealhoChar">
    <w:name w:val="Cabeçalho Char"/>
    <w:basedOn w:val="Fontepargpadro"/>
    <w:link w:val="Cabealho"/>
    <w:uiPriority w:val="99"/>
    <w:rsid w:val="00E61567"/>
    <w:rPr>
      <w:color w:val="57595C" w:themeColor="accent4" w:themeShade="BF"/>
      <w:sz w:val="28"/>
    </w:rPr>
  </w:style>
  <w:style w:type="paragraph" w:styleId="Rodap">
    <w:name w:val="footer"/>
    <w:basedOn w:val="Normal"/>
    <w:link w:val="RodapChar"/>
    <w:uiPriority w:val="99"/>
    <w:unhideWhenUsed/>
    <w:rsid w:val="00AE762D"/>
    <w:pPr>
      <w:tabs>
        <w:tab w:val="center" w:pos="4320"/>
        <w:tab w:val="right" w:pos="8640"/>
      </w:tabs>
    </w:pPr>
    <w:rPr>
      <w:color w:val="75787B" w:themeColor="accent4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AE762D"/>
    <w:rPr>
      <w:color w:val="75787B" w:themeColor="accent4"/>
      <w:sz w:val="20"/>
    </w:rPr>
  </w:style>
  <w:style w:type="paragraph" w:styleId="Textodebalo">
    <w:name w:val="Balloon Text"/>
    <w:basedOn w:val="Normal"/>
    <w:link w:val="TextodebaloChar"/>
    <w:uiPriority w:val="99"/>
    <w:unhideWhenUsed/>
    <w:rsid w:val="00E42944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rsid w:val="00E42944"/>
    <w:rPr>
      <w:rFonts w:ascii="Lucida Grande" w:hAnsi="Lucida Grande" w:cs="Lucida Grande"/>
      <w:color w:val="FFC72C" w:themeColor="accent3"/>
      <w:sz w:val="18"/>
      <w:szCs w:val="18"/>
    </w:rPr>
  </w:style>
  <w:style w:type="character" w:styleId="Nmerodepgina">
    <w:name w:val="page number"/>
    <w:basedOn w:val="Fontepargpadro"/>
    <w:unhideWhenUsed/>
    <w:rsid w:val="00BB1856"/>
  </w:style>
  <w:style w:type="paragraph" w:customStyle="1" w:styleId="BasicParagraph">
    <w:name w:val="[Basic Paragraph]"/>
    <w:basedOn w:val="Normal"/>
    <w:uiPriority w:val="99"/>
    <w:rsid w:val="00276E6F"/>
    <w:pPr>
      <w:keepNext/>
      <w:keepLines/>
      <w:autoSpaceDE w:val="0"/>
      <w:autoSpaceDN w:val="0"/>
      <w:adjustRightInd w:val="0"/>
      <w:textAlignment w:val="center"/>
    </w:pPr>
    <w:rPr>
      <w:rFonts w:cs="Calibri"/>
    </w:rPr>
  </w:style>
  <w:style w:type="character" w:customStyle="1" w:styleId="NormalText">
    <w:name w:val="Normal Text"/>
    <w:uiPriority w:val="99"/>
    <w:rsid w:val="007D3DA0"/>
    <w:rPr>
      <w:rFonts w:ascii="Calibri" w:hAnsi="Calibri" w:cs="Calibri"/>
      <w:sz w:val="20"/>
      <w:szCs w:val="20"/>
    </w:rPr>
  </w:style>
  <w:style w:type="table" w:styleId="Tabelacomgrade">
    <w:name w:val="Table Grid"/>
    <w:aliases w:val="Logic Table"/>
    <w:basedOn w:val="Tabelanormal"/>
    <w:rsid w:val="00E61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-Numbered">
    <w:name w:val="List - Numbered"/>
    <w:basedOn w:val="Normal"/>
    <w:qFormat/>
    <w:rsid w:val="00846B5E"/>
    <w:pPr>
      <w:numPr>
        <w:numId w:val="3"/>
      </w:numPr>
      <w:spacing w:before="40" w:after="80"/>
    </w:pPr>
  </w:style>
  <w:style w:type="paragraph" w:customStyle="1" w:styleId="List-Bulleted">
    <w:name w:val="List - Bulleted"/>
    <w:basedOn w:val="Normal"/>
    <w:qFormat/>
    <w:rsid w:val="00E566B3"/>
    <w:pPr>
      <w:numPr>
        <w:numId w:val="4"/>
      </w:numPr>
      <w:spacing w:before="40" w:after="80"/>
      <w:ind w:right="357"/>
    </w:pPr>
  </w:style>
  <w:style w:type="paragraph" w:styleId="Corpodetexto">
    <w:name w:val="Body Text"/>
    <w:basedOn w:val="Normal"/>
    <w:link w:val="CorpodetextoChar"/>
    <w:uiPriority w:val="99"/>
    <w:unhideWhenUsed/>
    <w:rsid w:val="00AA33C0"/>
    <w:pPr>
      <w:spacing w:before="80" w:after="160" w:line="264" w:lineRule="auto"/>
    </w:pPr>
  </w:style>
  <w:style w:type="character" w:customStyle="1" w:styleId="CorpodetextoChar">
    <w:name w:val="Corpo de texto Char"/>
    <w:basedOn w:val="Fontepargpadro"/>
    <w:link w:val="Corpodetexto"/>
    <w:uiPriority w:val="99"/>
    <w:rsid w:val="00AA33C0"/>
    <w:rPr>
      <w:sz w:val="22"/>
    </w:rPr>
  </w:style>
  <w:style w:type="table" w:customStyle="1" w:styleId="LogicGrayBorders">
    <w:name w:val="Logic Gray Borders"/>
    <w:basedOn w:val="Tabelanormal"/>
    <w:uiPriority w:val="99"/>
    <w:rsid w:val="00DB708A"/>
    <w:pPr>
      <w:spacing w:before="0" w:after="0" w:line="240" w:lineRule="auto"/>
    </w:pPr>
    <w:rPr>
      <w:sz w:val="20"/>
    </w:rPr>
    <w:tblPr>
      <w:tblBorders>
        <w:top w:val="single" w:sz="12" w:space="0" w:color="D0D0CE" w:themeColor="background2"/>
        <w:left w:val="single" w:sz="12" w:space="0" w:color="D0D0CE" w:themeColor="background2"/>
        <w:bottom w:val="single" w:sz="12" w:space="0" w:color="D0D0CE" w:themeColor="background2"/>
        <w:right w:val="single" w:sz="12" w:space="0" w:color="D0D0CE" w:themeColor="background2"/>
        <w:insideH w:val="single" w:sz="12" w:space="0" w:color="D0D0CE" w:themeColor="background2"/>
        <w:insideV w:val="single" w:sz="12" w:space="0" w:color="D0D0CE" w:themeColor="background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  <w:sz w:val="20"/>
      </w:rPr>
      <w:tblPr/>
      <w:tcPr>
        <w:shd w:val="clear" w:color="auto" w:fill="D0D0CE" w:themeFill="background2"/>
      </w:tcPr>
    </w:tblStylePr>
  </w:style>
  <w:style w:type="paragraph" w:customStyle="1" w:styleId="TableHeader">
    <w:name w:val="Table Header"/>
    <w:basedOn w:val="Normal"/>
    <w:qFormat/>
    <w:rsid w:val="00120A8B"/>
    <w:pPr>
      <w:spacing w:before="100" w:beforeAutospacing="1" w:after="100" w:afterAutospacing="1" w:line="264" w:lineRule="auto"/>
    </w:pPr>
    <w:rPr>
      <w:color w:val="425563" w:themeColor="text2"/>
      <w:sz w:val="20"/>
    </w:rPr>
  </w:style>
  <w:style w:type="paragraph" w:customStyle="1" w:styleId="TableContent">
    <w:name w:val="Table Content"/>
    <w:basedOn w:val="Normal"/>
    <w:qFormat/>
    <w:rsid w:val="00E566B3"/>
    <w:pPr>
      <w:spacing w:after="0"/>
      <w:jc w:val="left"/>
    </w:pPr>
    <w:rPr>
      <w:sz w:val="20"/>
    </w:rPr>
  </w:style>
  <w:style w:type="table" w:styleId="TabeladeGrade4-nfase3">
    <w:name w:val="Grid Table 4 Accent 3"/>
    <w:basedOn w:val="Tabelanormal"/>
    <w:uiPriority w:val="49"/>
    <w:rsid w:val="009406FF"/>
    <w:pPr>
      <w:spacing w:after="0" w:line="240" w:lineRule="auto"/>
    </w:pPr>
    <w:tblPr>
      <w:tblStyleRowBandSize w:val="1"/>
      <w:tblStyleColBandSize w:val="1"/>
      <w:tblBorders>
        <w:top w:val="single" w:sz="4" w:space="0" w:color="FFDD80" w:themeColor="accent3" w:themeTint="99"/>
        <w:left w:val="single" w:sz="4" w:space="0" w:color="FFDD80" w:themeColor="accent3" w:themeTint="99"/>
        <w:bottom w:val="single" w:sz="4" w:space="0" w:color="FFDD80" w:themeColor="accent3" w:themeTint="99"/>
        <w:right w:val="single" w:sz="4" w:space="0" w:color="FFDD80" w:themeColor="accent3" w:themeTint="99"/>
        <w:insideH w:val="single" w:sz="4" w:space="0" w:color="FFDD80" w:themeColor="accent3" w:themeTint="99"/>
        <w:insideV w:val="single" w:sz="4" w:space="0" w:color="FFDD8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72C" w:themeColor="accent3"/>
          <w:left w:val="single" w:sz="4" w:space="0" w:color="FFC72C" w:themeColor="accent3"/>
          <w:bottom w:val="single" w:sz="4" w:space="0" w:color="FFC72C" w:themeColor="accent3"/>
          <w:right w:val="single" w:sz="4" w:space="0" w:color="FFC72C" w:themeColor="accent3"/>
          <w:insideH w:val="nil"/>
          <w:insideV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3D4" w:themeFill="accent3" w:themeFillTint="33"/>
      </w:tcPr>
    </w:tblStylePr>
    <w:tblStylePr w:type="band1Horz">
      <w:tblPr/>
      <w:tcPr>
        <w:shd w:val="clear" w:color="auto" w:fill="FFF3D4" w:themeFill="accent3" w:themeFillTint="33"/>
      </w:tcPr>
    </w:tblStylePr>
  </w:style>
  <w:style w:type="table" w:customStyle="1" w:styleId="LogicGoldBorders">
    <w:name w:val="Logic Gold Borders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ogicRedTable">
    <w:name w:val="Logic Red Tab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5C39" w:themeColor="accent1"/>
        <w:left w:val="single" w:sz="12" w:space="0" w:color="FF5C39" w:themeColor="accent1"/>
        <w:bottom w:val="single" w:sz="12" w:space="0" w:color="FF5C39" w:themeColor="accent1"/>
        <w:right w:val="single" w:sz="12" w:space="0" w:color="FF5C39" w:themeColor="accent1"/>
        <w:insideH w:val="single" w:sz="12" w:space="0" w:color="FF5C39" w:themeColor="accent1"/>
        <w:insideV w:val="single" w:sz="12" w:space="0" w:color="FF5C39" w:themeColor="accent1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  <w:sz w:val="20"/>
      </w:rPr>
      <w:tblPr>
        <w:tblCellMar>
          <w:top w:w="29" w:type="dxa"/>
          <w:left w:w="115" w:type="dxa"/>
          <w:bottom w:w="43" w:type="dxa"/>
          <w:right w:w="115" w:type="dxa"/>
        </w:tblCellMar>
      </w:tblPr>
      <w:tcPr>
        <w:shd w:val="clear" w:color="auto" w:fill="FF5C39" w:themeFill="accent1"/>
      </w:tcPr>
    </w:tblStylePr>
  </w:style>
  <w:style w:type="table" w:customStyle="1" w:styleId="LogicOrangeStyle">
    <w:name w:val="Logic Orange Sty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FF8200" w:themeColor="accent2"/>
        <w:left w:val="single" w:sz="12" w:space="0" w:color="FF8200" w:themeColor="accent2"/>
        <w:bottom w:val="single" w:sz="12" w:space="0" w:color="FF8200" w:themeColor="accent2"/>
        <w:right w:val="single" w:sz="12" w:space="0" w:color="FF8200" w:themeColor="accent2"/>
        <w:insideH w:val="single" w:sz="12" w:space="0" w:color="FF8200" w:themeColor="accent2"/>
        <w:insideV w:val="single" w:sz="12" w:space="0" w:color="FF8200" w:themeColor="accent2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FF8200" w:themeFill="accent2"/>
      </w:tcPr>
    </w:tblStylePr>
  </w:style>
  <w:style w:type="table" w:customStyle="1" w:styleId="LogicDarkBlueTable">
    <w:name w:val="Logic Dark Blue Tab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425563" w:themeColor="text2"/>
        <w:left w:val="single" w:sz="12" w:space="0" w:color="425563" w:themeColor="text2"/>
        <w:bottom w:val="single" w:sz="12" w:space="0" w:color="425563" w:themeColor="text2"/>
        <w:right w:val="single" w:sz="12" w:space="0" w:color="425563" w:themeColor="text2"/>
        <w:insideH w:val="single" w:sz="12" w:space="0" w:color="425563" w:themeColor="text2"/>
        <w:insideV w:val="single" w:sz="12" w:space="0" w:color="425563" w:themeColor="text2"/>
      </w:tblBorders>
      <w:tblCellMar>
        <w:top w:w="29" w:type="dxa"/>
        <w:left w:w="115" w:type="dxa"/>
        <w:bottom w:w="43" w:type="dxa"/>
        <w:right w:w="115" w:type="dxa"/>
      </w:tblCellMar>
    </w:tblPr>
    <w:tblStylePr w:type="firstRow">
      <w:rPr>
        <w:rFonts w:asciiTheme="minorHAnsi" w:hAnsiTheme="minorHAnsi"/>
        <w:b/>
        <w:color w:val="FFFFFF" w:themeColor="background1"/>
      </w:rPr>
      <w:tblPr/>
      <w:tcPr>
        <w:shd w:val="clear" w:color="auto" w:fill="425563" w:themeFill="text2"/>
      </w:tcPr>
    </w:tblStylePr>
  </w:style>
  <w:style w:type="table" w:customStyle="1" w:styleId="LogicSlateBlueStyle">
    <w:name w:val="Logic Slate Blue Style"/>
    <w:basedOn w:val="Tabelanormal"/>
    <w:uiPriority w:val="99"/>
    <w:rsid w:val="007F7B15"/>
    <w:pPr>
      <w:spacing w:before="0" w:after="0" w:line="240" w:lineRule="auto"/>
    </w:pPr>
    <w:rPr>
      <w:sz w:val="20"/>
    </w:rPr>
    <w:tblPr>
      <w:tblBorders>
        <w:top w:val="single" w:sz="12" w:space="0" w:color="829AAC" w:themeColor="text2" w:themeTint="99"/>
        <w:left w:val="single" w:sz="12" w:space="0" w:color="829AAC" w:themeColor="text2" w:themeTint="99"/>
        <w:bottom w:val="single" w:sz="12" w:space="0" w:color="829AAC" w:themeColor="text2" w:themeTint="99"/>
        <w:right w:val="single" w:sz="12" w:space="0" w:color="829AAC" w:themeColor="text2" w:themeTint="99"/>
        <w:insideH w:val="single" w:sz="12" w:space="0" w:color="829AAC" w:themeColor="text2" w:themeTint="99"/>
        <w:insideV w:val="single" w:sz="12" w:space="0" w:color="829AAC" w:themeColor="text2" w:themeTint="99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FFFFFF" w:themeColor="background1"/>
        <w:sz w:val="20"/>
      </w:rPr>
      <w:tblPr/>
      <w:tcPr>
        <w:shd w:val="clear" w:color="auto" w:fill="829AAC" w:themeFill="text2" w:themeFillTint="99"/>
      </w:tcPr>
    </w:tblStylePr>
  </w:style>
  <w:style w:type="table" w:customStyle="1" w:styleId="IceBlueStyle">
    <w:name w:val="Ice Blue Style"/>
    <w:basedOn w:val="Tabelanormal"/>
    <w:uiPriority w:val="99"/>
    <w:rsid w:val="00E74032"/>
    <w:pPr>
      <w:spacing w:before="0" w:after="0" w:line="240" w:lineRule="auto"/>
    </w:pPr>
    <w:rPr>
      <w:sz w:val="20"/>
    </w:rPr>
    <w:tblPr>
      <w:tblBorders>
        <w:top w:val="single" w:sz="12" w:space="0" w:color="A4C8FF" w:themeColor="accent6"/>
        <w:left w:val="single" w:sz="12" w:space="0" w:color="A4C8FF" w:themeColor="accent6"/>
        <w:bottom w:val="single" w:sz="12" w:space="0" w:color="A4C8FF" w:themeColor="accent6"/>
        <w:right w:val="single" w:sz="12" w:space="0" w:color="A4C8FF" w:themeColor="accent6"/>
        <w:insideH w:val="single" w:sz="12" w:space="0" w:color="A4C8FF" w:themeColor="accent6"/>
        <w:insideV w:val="single" w:sz="12" w:space="0" w:color="A4C8FF" w:themeColor="accent6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color w:val="425563" w:themeColor="text2"/>
      </w:rPr>
      <w:tblPr/>
      <w:tcPr>
        <w:shd w:val="clear" w:color="auto" w:fill="A4C8FF" w:themeFill="accent6"/>
      </w:tcPr>
    </w:tblStylePr>
  </w:style>
  <w:style w:type="paragraph" w:styleId="CabealhodoSumrio">
    <w:name w:val="TOC Heading"/>
    <w:basedOn w:val="Ttulo1"/>
    <w:next w:val="Normal"/>
    <w:uiPriority w:val="39"/>
    <w:unhideWhenUsed/>
    <w:rsid w:val="002A79E4"/>
    <w:pPr>
      <w:pageBreakBefore w:val="0"/>
      <w:tabs>
        <w:tab w:val="clear" w:pos="810"/>
      </w:tabs>
      <w:autoSpaceDE/>
      <w:autoSpaceDN/>
      <w:adjustRightInd/>
      <w:spacing w:before="240" w:line="259" w:lineRule="auto"/>
      <w:ind w:right="0"/>
      <w:textAlignment w:val="auto"/>
      <w:outlineLvl w:val="9"/>
    </w:pPr>
    <w:rPr>
      <w:rFonts w:cstheme="majorBidi"/>
      <w:b w:val="0"/>
      <w:bCs w:val="0"/>
      <w:color w:val="425563" w:themeColor="text2"/>
      <w:sz w:val="36"/>
    </w:rPr>
  </w:style>
  <w:style w:type="paragraph" w:styleId="Sumrio1">
    <w:name w:val="toc 1"/>
    <w:basedOn w:val="Normal"/>
    <w:next w:val="Normal"/>
    <w:uiPriority w:val="39"/>
    <w:unhideWhenUsed/>
    <w:rsid w:val="00BB4CC9"/>
    <w:pPr>
      <w:pBdr>
        <w:bottom w:val="single" w:sz="4" w:space="2" w:color="D0D0CE" w:themeColor="background2"/>
      </w:pBdr>
      <w:spacing w:before="120" w:after="100" w:line="264" w:lineRule="auto"/>
    </w:pPr>
    <w:rPr>
      <w:color w:val="FF5C39" w:themeColor="accent1"/>
      <w:sz w:val="28"/>
    </w:rPr>
  </w:style>
  <w:style w:type="paragraph" w:styleId="Sumrio2">
    <w:name w:val="toc 2"/>
    <w:basedOn w:val="Normal"/>
    <w:next w:val="Normal"/>
    <w:uiPriority w:val="39"/>
    <w:unhideWhenUsed/>
    <w:rsid w:val="00A969D8"/>
    <w:pPr>
      <w:spacing w:before="120" w:after="100" w:line="264" w:lineRule="auto"/>
      <w:ind w:left="245"/>
    </w:pPr>
    <w:rPr>
      <w:b/>
      <w:color w:val="425563" w:themeColor="text2"/>
    </w:rPr>
  </w:style>
  <w:style w:type="paragraph" w:styleId="Sumrio3">
    <w:name w:val="toc 3"/>
    <w:basedOn w:val="Normal"/>
    <w:next w:val="Normal"/>
    <w:uiPriority w:val="39"/>
    <w:unhideWhenUsed/>
    <w:rsid w:val="00BB4CC9"/>
    <w:pPr>
      <w:pBdr>
        <w:left w:val="single" w:sz="8" w:space="5" w:color="D0D0CE" w:themeColor="background2"/>
      </w:pBdr>
      <w:tabs>
        <w:tab w:val="right" w:pos="9350"/>
      </w:tabs>
      <w:spacing w:before="40" w:after="40"/>
      <w:ind w:left="475"/>
    </w:pPr>
    <w:rPr>
      <w:color w:val="75787B" w:themeColor="accent4"/>
      <w:spacing w:val="6"/>
    </w:rPr>
  </w:style>
  <w:style w:type="character" w:styleId="Hyperlink">
    <w:name w:val="Hyperlink"/>
    <w:basedOn w:val="Fontepargpadro"/>
    <w:uiPriority w:val="99"/>
    <w:unhideWhenUsed/>
    <w:rsid w:val="00BB4CC9"/>
    <w:rPr>
      <w:color w:val="FF5C39" w:themeColor="accent1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62877"/>
    <w:rPr>
      <w:color w:val="808080"/>
      <w:shd w:val="clear" w:color="auto" w:fill="E6E6E6"/>
    </w:rPr>
  </w:style>
  <w:style w:type="paragraph" w:styleId="PargrafodaLista">
    <w:name w:val="List Paragraph"/>
    <w:basedOn w:val="Normal"/>
    <w:link w:val="PargrafodaListaChar"/>
    <w:uiPriority w:val="34"/>
    <w:qFormat/>
    <w:rsid w:val="009A4688"/>
    <w:pPr>
      <w:ind w:left="720"/>
      <w:contextualSpacing/>
    </w:pPr>
  </w:style>
  <w:style w:type="paragraph" w:styleId="Sumrio4">
    <w:name w:val="toc 4"/>
    <w:basedOn w:val="Normal"/>
    <w:next w:val="Normal"/>
    <w:uiPriority w:val="39"/>
    <w:unhideWhenUsed/>
    <w:rsid w:val="00BB4CC9"/>
    <w:pPr>
      <w:tabs>
        <w:tab w:val="right" w:pos="9350"/>
      </w:tabs>
      <w:ind w:left="720"/>
    </w:pPr>
    <w:rPr>
      <w:i/>
      <w:noProof/>
      <w:color w:val="425563" w:themeColor="text2"/>
      <w:sz w:val="20"/>
    </w:rPr>
  </w:style>
  <w:style w:type="numbering" w:customStyle="1" w:styleId="Logic2018">
    <w:name w:val="Logic 2018"/>
    <w:uiPriority w:val="99"/>
    <w:rsid w:val="00C979CE"/>
    <w:pPr>
      <w:numPr>
        <w:numId w:val="1"/>
      </w:numPr>
    </w:pPr>
  </w:style>
  <w:style w:type="paragraph" w:styleId="Legenda">
    <w:name w:val="caption"/>
    <w:basedOn w:val="Normal"/>
    <w:next w:val="Normal"/>
    <w:uiPriority w:val="35"/>
    <w:unhideWhenUsed/>
    <w:qFormat/>
    <w:rsid w:val="00120A8B"/>
    <w:pPr>
      <w:spacing w:after="200"/>
      <w:jc w:val="center"/>
    </w:pPr>
    <w:rPr>
      <w:i/>
      <w:iCs/>
      <w:color w:val="425563" w:themeColor="text2"/>
      <w:sz w:val="18"/>
      <w:szCs w:val="18"/>
    </w:rPr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B7714C"/>
    <w:rPr>
      <w:sz w:val="22"/>
    </w:rPr>
  </w:style>
  <w:style w:type="table" w:customStyle="1" w:styleId="LogicGoldBorders2">
    <w:name w:val="Logic Gold Borders2"/>
    <w:basedOn w:val="Tabelanormal"/>
    <w:uiPriority w:val="99"/>
    <w:rsid w:val="001701EA"/>
    <w:pPr>
      <w:spacing w:before="0" w:after="0" w:line="240" w:lineRule="auto"/>
    </w:pPr>
    <w:rPr>
      <w:sz w:val="20"/>
    </w:rPr>
    <w:tblPr>
      <w:tblBorders>
        <w:top w:val="single" w:sz="12" w:space="0" w:color="FFC72C" w:themeColor="accent3"/>
        <w:left w:val="single" w:sz="12" w:space="0" w:color="FFC72C" w:themeColor="accent3"/>
        <w:bottom w:val="single" w:sz="12" w:space="0" w:color="FFC72C" w:themeColor="accent3"/>
        <w:right w:val="single" w:sz="12" w:space="0" w:color="FFC72C" w:themeColor="accent3"/>
        <w:insideH w:val="single" w:sz="12" w:space="0" w:color="FFC72C" w:themeColor="accent3"/>
        <w:insideV w:val="single" w:sz="12" w:space="0" w:color="FFC72C" w:themeColor="accent3"/>
      </w:tblBorders>
      <w:tblCellMar>
        <w:top w:w="29" w:type="dxa"/>
        <w:left w:w="115" w:type="dxa"/>
        <w:bottom w:w="43" w:type="dxa"/>
        <w:right w:w="115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bCs/>
        <w:color w:val="425563" w:themeColor="text2"/>
        <w:sz w:val="20"/>
      </w:rPr>
      <w:tblPr/>
      <w:tcPr>
        <w:tcBorders>
          <w:top w:val="single" w:sz="12" w:space="0" w:color="FFC72C" w:themeColor="accent3"/>
          <w:left w:val="single" w:sz="12" w:space="0" w:color="FFC72C" w:themeColor="accent3"/>
          <w:bottom w:val="single" w:sz="12" w:space="0" w:color="FFC72C" w:themeColor="accent3"/>
          <w:right w:val="single" w:sz="12" w:space="0" w:color="FFC72C" w:themeColor="accent3"/>
          <w:insideH w:val="single" w:sz="12" w:space="0" w:color="FFC72C" w:themeColor="accent3"/>
          <w:insideV w:val="single" w:sz="12" w:space="0" w:color="FFC72C" w:themeColor="accent3"/>
          <w:tl2br w:val="nil"/>
          <w:tr2bl w:val="nil"/>
        </w:tcBorders>
        <w:shd w:val="clear" w:color="auto" w:fill="FFC72C" w:themeFill="accent3"/>
      </w:tcPr>
    </w:tblStylePr>
    <w:tblStylePr w:type="lastRow">
      <w:rPr>
        <w:b/>
        <w:bCs/>
      </w:rPr>
      <w:tblPr/>
      <w:tcPr>
        <w:tcBorders>
          <w:top w:val="double" w:sz="4" w:space="0" w:color="FFC72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tuloTabela">
    <w:name w:val="TítuloTabela"/>
    <w:basedOn w:val="Normal"/>
    <w:link w:val="TtuloTabelaChar"/>
    <w:qFormat/>
    <w:rsid w:val="001029D0"/>
    <w:pPr>
      <w:spacing w:after="0"/>
      <w:jc w:val="center"/>
    </w:pPr>
    <w:rPr>
      <w:rFonts w:ascii="Calibri" w:eastAsia="MS PGothic" w:hAnsi="Calibri" w:cs="Times New Roman"/>
      <w:b/>
      <w:color w:val="FFFFFF"/>
      <w:sz w:val="24"/>
      <w:lang w:val="pt-BR"/>
    </w:rPr>
  </w:style>
  <w:style w:type="character" w:customStyle="1" w:styleId="TtuloTabelaChar">
    <w:name w:val="TítuloTabela Char"/>
    <w:link w:val="TtuloTabela"/>
    <w:rsid w:val="001029D0"/>
    <w:rPr>
      <w:rFonts w:ascii="Calibri" w:eastAsia="MS PGothic" w:hAnsi="Calibri" w:cs="Times New Roman"/>
      <w:b/>
      <w:color w:val="FFFFFF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44056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4056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4056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4056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40569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F03C0"/>
    <w:rPr>
      <w:color w:val="FF5C39" w:themeColor="followedHyperlink"/>
      <w:u w:val="single"/>
    </w:rPr>
  </w:style>
  <w:style w:type="character" w:customStyle="1" w:styleId="DecisionChar">
    <w:name w:val="Decision Char"/>
    <w:basedOn w:val="Fontepargpadro"/>
    <w:link w:val="Decision"/>
    <w:locked/>
    <w:rsid w:val="00185994"/>
    <w:rPr>
      <w:rFonts w:ascii="Verdana" w:hAnsi="Verdana"/>
      <w:shd w:val="clear" w:color="auto" w:fill="CCFFCC"/>
    </w:rPr>
  </w:style>
  <w:style w:type="paragraph" w:customStyle="1" w:styleId="Decision">
    <w:name w:val="Decision"/>
    <w:basedOn w:val="Normal"/>
    <w:link w:val="DecisionChar"/>
    <w:rsid w:val="00185994"/>
    <w:pPr>
      <w:pBdr>
        <w:top w:val="dashSmallGap" w:sz="4" w:space="1" w:color="99CC00"/>
        <w:left w:val="dashSmallGap" w:sz="4" w:space="4" w:color="99CC00"/>
        <w:bottom w:val="dashSmallGap" w:sz="4" w:space="1" w:color="99CC00"/>
        <w:right w:val="dashSmallGap" w:sz="4" w:space="4" w:color="99CC00"/>
      </w:pBdr>
      <w:shd w:val="clear" w:color="auto" w:fill="CCFFCC"/>
      <w:spacing w:before="60" w:after="60"/>
      <w:ind w:left="851" w:right="567"/>
    </w:pPr>
    <w:rPr>
      <w:rFonts w:ascii="Verdana" w:hAnsi="Verdana"/>
      <w:sz w:val="24"/>
    </w:rPr>
  </w:style>
  <w:style w:type="character" w:customStyle="1" w:styleId="RecommendationChar">
    <w:name w:val="Recommendation Char"/>
    <w:basedOn w:val="DecisionChar"/>
    <w:link w:val="Recommendation"/>
    <w:locked/>
    <w:rsid w:val="00185994"/>
    <w:rPr>
      <w:rFonts w:ascii="Verdana" w:hAnsi="Verdana"/>
      <w:shd w:val="clear" w:color="auto" w:fill="99CCFF"/>
    </w:rPr>
  </w:style>
  <w:style w:type="paragraph" w:customStyle="1" w:styleId="Recommendation">
    <w:name w:val="Recommendation"/>
    <w:basedOn w:val="Decision"/>
    <w:link w:val="RecommendationChar"/>
    <w:rsid w:val="00185994"/>
    <w:pPr>
      <w:pBdr>
        <w:top w:val="dashSmallGap" w:sz="4" w:space="1" w:color="003366"/>
        <w:left w:val="dashSmallGap" w:sz="4" w:space="4" w:color="003366"/>
        <w:bottom w:val="dashSmallGap" w:sz="4" w:space="1" w:color="003366"/>
        <w:right w:val="dashSmallGap" w:sz="4" w:space="4" w:color="003366"/>
      </w:pBdr>
      <w:shd w:val="clear" w:color="auto" w:fill="99CCFF"/>
    </w:pPr>
  </w:style>
  <w:style w:type="paragraph" w:customStyle="1" w:styleId="Default">
    <w:name w:val="Default"/>
    <w:rsid w:val="002A3050"/>
    <w:pPr>
      <w:autoSpaceDE w:val="0"/>
      <w:autoSpaceDN w:val="0"/>
      <w:adjustRightInd w:val="0"/>
      <w:spacing w:before="0" w:after="0" w:line="240" w:lineRule="auto"/>
    </w:pPr>
    <w:rPr>
      <w:rFonts w:ascii="Segoe UI" w:hAnsi="Segoe UI" w:cs="Segoe UI"/>
      <w:color w:val="000000"/>
      <w:lang w:val="pt-BR"/>
    </w:rPr>
  </w:style>
  <w:style w:type="paragraph" w:styleId="Reviso">
    <w:name w:val="Revision"/>
    <w:hidden/>
    <w:uiPriority w:val="99"/>
    <w:semiHidden/>
    <w:rsid w:val="004D46D9"/>
    <w:pPr>
      <w:spacing w:before="0" w:after="0" w:line="240" w:lineRule="auto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8B0FE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val="pt-BR" w:eastAsia="pt-BR"/>
    </w:rPr>
  </w:style>
  <w:style w:type="character" w:customStyle="1" w:styleId="ui-provider">
    <w:name w:val="ui-provider"/>
    <w:basedOn w:val="Fontepargpadro"/>
    <w:rsid w:val="00D0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24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3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593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29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07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16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3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392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5932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91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9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2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8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54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870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2491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15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5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96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1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86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5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77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749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924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99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17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38096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6975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3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99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757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5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45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93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95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994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1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27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3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1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74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23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94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81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5733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957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57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67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356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82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4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996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39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733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79700">
          <w:marLeft w:val="547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3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1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7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4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1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352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010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45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038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991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4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0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08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66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91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02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2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30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80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4451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2663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93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esar\Projetos\templates\Logic_Word_Template_Jan2018.dotx" TargetMode="External"/></Relationships>
</file>

<file path=word/theme/theme1.xml><?xml version="1.0" encoding="utf-8"?>
<a:theme xmlns:a="http://schemas.openxmlformats.org/drawingml/2006/main" name="Logic Template Theme 2012">
  <a:themeElements>
    <a:clrScheme name="Logic 2017 Palette">
      <a:dk1>
        <a:sysClr val="windowText" lastClr="000000"/>
      </a:dk1>
      <a:lt1>
        <a:sysClr val="window" lastClr="FFFFFF"/>
      </a:lt1>
      <a:dk2>
        <a:srgbClr val="425563"/>
      </a:dk2>
      <a:lt2>
        <a:srgbClr val="D0D0CE"/>
      </a:lt2>
      <a:accent1>
        <a:srgbClr val="FF5C39"/>
      </a:accent1>
      <a:accent2>
        <a:srgbClr val="FF8200"/>
      </a:accent2>
      <a:accent3>
        <a:srgbClr val="FFC72C"/>
      </a:accent3>
      <a:accent4>
        <a:srgbClr val="75787B"/>
      </a:accent4>
      <a:accent5>
        <a:srgbClr val="009B77"/>
      </a:accent5>
      <a:accent6>
        <a:srgbClr val="A4C8FF"/>
      </a:accent6>
      <a:hlink>
        <a:srgbClr val="FF8200"/>
      </a:hlink>
      <a:folHlink>
        <a:srgbClr val="FF5C39"/>
      </a:folHlink>
    </a:clrScheme>
    <a:fontScheme name="Segoe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D719EAE09050408ACBDFE50F031B2B" ma:contentTypeVersion="20" ma:contentTypeDescription="Create a new document." ma:contentTypeScope="" ma:versionID="680f428a21bf71c5ed33d4c3881fe8ad">
  <xsd:schema xmlns:xsd="http://www.w3.org/2001/XMLSchema" xmlns:xs="http://www.w3.org/2001/XMLSchema" xmlns:p="http://schemas.microsoft.com/office/2006/metadata/properties" xmlns:ns1="http://schemas.microsoft.com/sharepoint/v3" xmlns:ns2="170a2df7-e1f8-4fd5-9ce9-09fd597a9b6a" xmlns:ns3="57ad7f63-5393-45ae-9072-2de5dd83c80f" xmlns:ns4="cd9fca6b-bdb8-44d0-884a-d6f232607efe" targetNamespace="http://schemas.microsoft.com/office/2006/metadata/properties" ma:root="true" ma:fieldsID="b97cc82ada4327b0882946df64f84d8e" ns1:_="" ns2:_="" ns3:_="" ns4:_="">
    <xsd:import namespace="http://schemas.microsoft.com/sharepoint/v3"/>
    <xsd:import namespace="170a2df7-e1f8-4fd5-9ce9-09fd597a9b6a"/>
    <xsd:import namespace="57ad7f63-5393-45ae-9072-2de5dd83c80f"/>
    <xsd:import namespace="cd9fca6b-bdb8-44d0-884a-d6f232607ef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0a2df7-e1f8-4fd5-9ce9-09fd597a9b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ad7f63-5393-45ae-9072-2de5dd83c8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d0265c2-9134-4ae5-ada2-e5b40715a0c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fca6b-bdb8-44d0-884a-d6f232607ef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f9cc0019-e909-4e54-864e-c4433f4d0555}" ma:internalName="TaxCatchAll" ma:showField="CatchAllData" ma:web="cd9fca6b-bdb8-44d0-884a-d6f232607ef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57ad7f63-5393-45ae-9072-2de5dd83c80f">
      <Terms xmlns="http://schemas.microsoft.com/office/infopath/2007/PartnerControls"/>
    </lcf76f155ced4ddcb4097134ff3c332f>
    <TaxCatchAll xmlns="cd9fca6b-bdb8-44d0-884a-d6f232607efe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D43CE03-C8AF-4696-9886-1B3A03770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70a2df7-e1f8-4fd5-9ce9-09fd597a9b6a"/>
    <ds:schemaRef ds:uri="57ad7f63-5393-45ae-9072-2de5dd83c80f"/>
    <ds:schemaRef ds:uri="cd9fca6b-bdb8-44d0-884a-d6f232607e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FAFB3E-B105-4F80-B6AA-C28B8DAEA15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B8B0CE3-ADA2-4E0F-8FEE-08FD217712A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7ad7f63-5393-45ae-9072-2de5dd83c80f"/>
    <ds:schemaRef ds:uri="cd9fca6b-bdb8-44d0-884a-d6f232607efe"/>
  </ds:schemaRefs>
</ds:datastoreItem>
</file>

<file path=customXml/itemProps4.xml><?xml version="1.0" encoding="utf-8"?>
<ds:datastoreItem xmlns:ds="http://schemas.openxmlformats.org/officeDocument/2006/customXml" ds:itemID="{E9485EC6-DF4B-4DF3-BEC5-F7DD3CCDD7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Logic_Word_Template_Jan2018.dotx</Template>
  <TotalTime>4085</TotalTime>
  <Pages>5</Pages>
  <Words>323</Words>
  <Characters>1749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Logic Information Systems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LOGIC</dc:creator>
  <cp:keywords/>
  <dc:description/>
  <cp:lastModifiedBy>Fabiane Kirsten</cp:lastModifiedBy>
  <cp:revision>167</cp:revision>
  <cp:lastPrinted>2023-04-05T17:23:00Z</cp:lastPrinted>
  <dcterms:created xsi:type="dcterms:W3CDTF">2023-03-31T19:18:00Z</dcterms:created>
  <dcterms:modified xsi:type="dcterms:W3CDTF">2023-05-31T13:11:00Z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0x01010092D719EAE09050408ACBDFE50F031B2B</vt:lpwstr>
  </property>
  <property fmtid="{D5CDD505-2E9C-101B-9397-08002B2CF9AE}" pid="3" name="AuthorIds_UIVersion_4608">
    <vt:lpwstr>636</vt:lpwstr>
  </property>
</Properties>
</file>