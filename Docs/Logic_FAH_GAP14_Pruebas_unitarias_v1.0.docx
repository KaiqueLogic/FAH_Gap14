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2BC" w14:textId="77777777" w:rsidR="0036154B" w:rsidRPr="008E3AFC" w:rsidRDefault="00B43AAF" w:rsidP="002A6971">
      <w:pPr>
        <w:pStyle w:val="Ttulo"/>
      </w:pPr>
      <w:bookmarkStart w:id="0" w:name="_Toc223672036"/>
      <w:bookmarkStart w:id="1" w:name="_Hlk496026579"/>
      <w:bookmarkStart w:id="2" w:name="_Hlk128043925"/>
      <w:r w:rsidRPr="008E3AFC">
        <w:rPr>
          <w:noProof/>
          <w:lang w:eastAsia="pt-BR"/>
        </w:rPr>
        <w:drawing>
          <wp:inline distT="0" distB="0" distL="0" distR="0" wp14:anchorId="64349CD5" wp14:editId="517183CD">
            <wp:extent cx="2279720" cy="923925"/>
            <wp:effectExtent l="0" t="0" r="6350" b="0"/>
            <wp:docPr id="891" name="Picture 890">
              <a:extLst xmlns:a="http://schemas.openxmlformats.org/drawingml/2006/main">
                <a:ext uri="{FF2B5EF4-FFF2-40B4-BE49-F238E27FC236}">
                  <a16:creationId xmlns:a16="http://schemas.microsoft.com/office/drawing/2014/main" id="{E5119257-22CC-485D-8CD9-54D97A4D8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0">
                      <a:extLst>
                        <a:ext uri="{FF2B5EF4-FFF2-40B4-BE49-F238E27FC236}">
                          <a16:creationId xmlns:a16="http://schemas.microsoft.com/office/drawing/2014/main" id="{E5119257-22CC-485D-8CD9-54D97A4D8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51" cy="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802" w14:textId="77777777" w:rsidR="0036154B" w:rsidRPr="008E3AFC" w:rsidRDefault="0036154B" w:rsidP="002A6971">
      <w:pPr>
        <w:pStyle w:val="Ttulo"/>
      </w:pPr>
    </w:p>
    <w:p w14:paraId="4A1BCA08" w14:textId="77777777" w:rsidR="0036154B" w:rsidRPr="008E3AFC" w:rsidRDefault="0036154B" w:rsidP="002A6971">
      <w:pPr>
        <w:pStyle w:val="Ttulo"/>
      </w:pPr>
    </w:p>
    <w:p w14:paraId="27225E90" w14:textId="77777777" w:rsidR="0036154B" w:rsidRPr="008E3AFC" w:rsidRDefault="0036154B" w:rsidP="002A6971">
      <w:pPr>
        <w:pStyle w:val="Ttulo"/>
      </w:pP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>, Inc.</w:t>
      </w:r>
    </w:p>
    <w:p w14:paraId="6C9282FE" w14:textId="49DAA737" w:rsidR="0036154B" w:rsidRPr="008E3AFC" w:rsidRDefault="0036154B" w:rsidP="002A6971">
      <w:pPr>
        <w:pStyle w:val="Subttulo"/>
      </w:pPr>
      <w:r w:rsidRPr="008E3AFC">
        <w:t>Prepar</w:t>
      </w:r>
      <w:r w:rsidR="00C50936" w:rsidRPr="008E3AFC">
        <w:t>ado</w:t>
      </w:r>
      <w:r w:rsidRPr="008E3AFC">
        <w:t xml:space="preserve"> </w:t>
      </w:r>
      <w:r w:rsidR="00C50936" w:rsidRPr="008E3AFC">
        <w:t>para</w:t>
      </w:r>
      <w:r w:rsidRPr="008E3AFC">
        <w:t>:</w:t>
      </w:r>
    </w:p>
    <w:p w14:paraId="644DC032" w14:textId="7942654F" w:rsidR="001701EA" w:rsidRPr="008E3AFC" w:rsidRDefault="00C67B47" w:rsidP="001701EA">
      <w:r w:rsidRPr="008E3AFC">
        <w:rPr>
          <w:noProof/>
        </w:rPr>
        <w:drawing>
          <wp:inline distT="0" distB="0" distL="0" distR="0" wp14:anchorId="03358E20" wp14:editId="7094C657">
            <wp:extent cx="2667000" cy="1438275"/>
            <wp:effectExtent l="0" t="0" r="0" b="9525"/>
            <wp:docPr id="1" name="Imagem 1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lac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19B" w14:textId="0863B578" w:rsidR="0036154B" w:rsidRPr="008E3AFC" w:rsidRDefault="00E536FB" w:rsidP="002A6971">
      <w:pPr>
        <w:pStyle w:val="Subttulo"/>
      </w:pPr>
      <w:r>
        <w:t>11</w:t>
      </w:r>
      <w:r w:rsidR="001701EA" w:rsidRPr="008E3AFC">
        <w:t xml:space="preserve"> de </w:t>
      </w:r>
      <w:proofErr w:type="spellStart"/>
      <w:r>
        <w:t>Maio</w:t>
      </w:r>
      <w:proofErr w:type="spellEnd"/>
      <w:r w:rsidR="00982EF7" w:rsidRPr="008E3AFC">
        <w:t xml:space="preserve"> </w:t>
      </w:r>
      <w:r w:rsidR="0023536F" w:rsidRPr="008E3AFC">
        <w:t>de 202</w:t>
      </w:r>
      <w:r w:rsidR="00C67B47" w:rsidRPr="008E3AFC">
        <w:t>3</w:t>
      </w:r>
    </w:p>
    <w:p w14:paraId="75ACB9CC" w14:textId="77777777" w:rsidR="00F96DCE" w:rsidRPr="008E3AFC" w:rsidRDefault="00F96DCE" w:rsidP="002A6971">
      <w:pPr>
        <w:pStyle w:val="Textoindependiente"/>
      </w:pPr>
    </w:p>
    <w:p w14:paraId="7E60B5ED" w14:textId="77777777" w:rsidR="00F96DCE" w:rsidRPr="008E3AFC" w:rsidRDefault="00F96DCE" w:rsidP="002A6971">
      <w:pPr>
        <w:pStyle w:val="Textoindependiente"/>
        <w:sectPr w:rsidR="00F96DCE" w:rsidRPr="008E3AFC" w:rsidSect="00F96DCE">
          <w:headerReference w:type="default" r:id="rId13"/>
          <w:footerReference w:type="default" r:id="rId14"/>
          <w:footerReference w:type="first" r:id="rId15"/>
          <w:pgSz w:w="12240" w:h="15840"/>
          <w:pgMar w:top="2016" w:right="1440" w:bottom="1008" w:left="1440" w:header="576" w:footer="576" w:gutter="0"/>
          <w:cols w:space="720"/>
          <w:titlePg/>
          <w:docGrid w:linePitch="360"/>
        </w:sectPr>
      </w:pPr>
    </w:p>
    <w:p w14:paraId="5F3037D0" w14:textId="77777777" w:rsidR="00D917ED" w:rsidRPr="008E3AFC" w:rsidRDefault="00D917ED" w:rsidP="00AF0049">
      <w:pPr>
        <w:pStyle w:val="Textoindependiente"/>
      </w:pPr>
      <w:proofErr w:type="spellStart"/>
      <w:r w:rsidRPr="008E3AFC">
        <w:lastRenderedPageBreak/>
        <w:t>This</w:t>
      </w:r>
      <w:proofErr w:type="spellEnd"/>
      <w:r w:rsidRPr="008E3AFC">
        <w:t xml:space="preserve"> </w:t>
      </w:r>
      <w:proofErr w:type="spellStart"/>
      <w:r w:rsidRPr="008E3AFC">
        <w:t>document</w:t>
      </w:r>
      <w:proofErr w:type="spellEnd"/>
      <w:r w:rsidRPr="008E3AFC">
        <w:t xml:space="preserve"> </w:t>
      </w:r>
      <w:proofErr w:type="spellStart"/>
      <w:r w:rsidRPr="008E3AFC">
        <w:t>is</w:t>
      </w:r>
      <w:proofErr w:type="spellEnd"/>
      <w:r w:rsidRPr="008E3AFC">
        <w:t xml:space="preserve"> </w:t>
      </w:r>
      <w:proofErr w:type="spellStart"/>
      <w:r w:rsidRPr="008E3AFC">
        <w:t>protected</w:t>
      </w:r>
      <w:proofErr w:type="spellEnd"/>
      <w:r w:rsidRPr="008E3AFC">
        <w:t xml:space="preserve"> </w:t>
      </w:r>
      <w:proofErr w:type="spellStart"/>
      <w:r w:rsidRPr="008E3AFC">
        <w:t>under</w:t>
      </w:r>
      <w:proofErr w:type="spellEnd"/>
      <w:r w:rsidRPr="008E3AFC">
        <w:t xml:space="preserve"> </w:t>
      </w:r>
      <w:proofErr w:type="spellStart"/>
      <w:r w:rsidRPr="008E3AFC">
        <w:t>the</w:t>
      </w:r>
      <w:proofErr w:type="spellEnd"/>
      <w:r w:rsidRPr="008E3AFC">
        <w:t xml:space="preserve"> copyright </w:t>
      </w:r>
      <w:proofErr w:type="spellStart"/>
      <w:r w:rsidRPr="008E3AFC">
        <w:t>laws</w:t>
      </w:r>
      <w:proofErr w:type="spellEnd"/>
      <w:r w:rsidRPr="008E3AFC">
        <w:t xml:space="preserve"> </w:t>
      </w:r>
      <w:proofErr w:type="spellStart"/>
      <w:r w:rsidRPr="008E3AFC">
        <w:t>of</w:t>
      </w:r>
      <w:proofErr w:type="spellEnd"/>
      <w:r w:rsidRPr="008E3AFC">
        <w:t xml:space="preserve"> </w:t>
      </w:r>
      <w:proofErr w:type="spellStart"/>
      <w:r w:rsidRPr="008E3AFC">
        <w:t>the</w:t>
      </w:r>
      <w:proofErr w:type="spellEnd"/>
      <w:r w:rsidRPr="008E3AFC">
        <w:t xml:space="preserve"> </w:t>
      </w:r>
      <w:proofErr w:type="spellStart"/>
      <w:r w:rsidRPr="008E3AFC">
        <w:t>United</w:t>
      </w:r>
      <w:proofErr w:type="spellEnd"/>
      <w:r w:rsidRPr="008E3AFC">
        <w:t xml:space="preserve"> </w:t>
      </w:r>
      <w:proofErr w:type="spellStart"/>
      <w:r w:rsidRPr="008E3AFC">
        <w:t>States</w:t>
      </w:r>
      <w:proofErr w:type="spellEnd"/>
      <w:r w:rsidRPr="008E3AFC">
        <w:t xml:space="preserve"> and </w:t>
      </w:r>
      <w:proofErr w:type="spellStart"/>
      <w:r w:rsidRPr="008E3AFC">
        <w:t>other</w:t>
      </w:r>
      <w:proofErr w:type="spellEnd"/>
      <w:r w:rsidRPr="008E3AFC">
        <w:t xml:space="preserve"> </w:t>
      </w:r>
      <w:proofErr w:type="spellStart"/>
      <w:r w:rsidRPr="008E3AFC">
        <w:t>countries</w:t>
      </w:r>
      <w:proofErr w:type="spellEnd"/>
      <w:r w:rsidRPr="008E3AFC">
        <w:t xml:space="preserve"> as </w:t>
      </w:r>
      <w:proofErr w:type="spellStart"/>
      <w:r w:rsidRPr="008E3AFC">
        <w:t>an</w:t>
      </w:r>
      <w:proofErr w:type="spellEnd"/>
      <w:r w:rsidRPr="008E3AFC">
        <w:t xml:space="preserve"> </w:t>
      </w:r>
      <w:proofErr w:type="spellStart"/>
      <w:r w:rsidRPr="008E3AFC">
        <w:t>unpublished</w:t>
      </w:r>
      <w:proofErr w:type="spellEnd"/>
      <w:r w:rsidRPr="008E3AFC">
        <w:t xml:space="preserve"> </w:t>
      </w:r>
      <w:proofErr w:type="spellStart"/>
      <w:r w:rsidRPr="008E3AFC">
        <w:t>work</w:t>
      </w:r>
      <w:proofErr w:type="spellEnd"/>
      <w:r w:rsidRPr="008E3AFC">
        <w:t xml:space="preserve">. </w:t>
      </w:r>
      <w:proofErr w:type="spellStart"/>
      <w:r w:rsidRPr="008E3AFC">
        <w:t>This</w:t>
      </w:r>
      <w:proofErr w:type="spellEnd"/>
      <w:r w:rsidRPr="008E3AFC">
        <w:t xml:space="preserve"> </w:t>
      </w:r>
      <w:proofErr w:type="spellStart"/>
      <w:r w:rsidRPr="008E3AFC">
        <w:t>document</w:t>
      </w:r>
      <w:proofErr w:type="spellEnd"/>
      <w:r w:rsidRPr="008E3AFC">
        <w:t xml:space="preserve"> </w:t>
      </w:r>
      <w:proofErr w:type="spellStart"/>
      <w:r w:rsidRPr="008E3AFC">
        <w:t>contains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that</w:t>
      </w:r>
      <w:proofErr w:type="spellEnd"/>
      <w:r w:rsidRPr="008E3AFC">
        <w:t xml:space="preserve"> </w:t>
      </w:r>
      <w:proofErr w:type="spellStart"/>
      <w:r w:rsidRPr="008E3AFC">
        <w:t>is</w:t>
      </w:r>
      <w:proofErr w:type="spellEnd"/>
      <w:r w:rsidRPr="008E3AFC">
        <w:t xml:space="preserve"> </w:t>
      </w:r>
      <w:proofErr w:type="spellStart"/>
      <w:r w:rsidRPr="008E3AFC">
        <w:t>proprietary</w:t>
      </w:r>
      <w:proofErr w:type="spellEnd"/>
      <w:r w:rsidRPr="008E3AFC">
        <w:t xml:space="preserve"> and </w:t>
      </w:r>
      <w:proofErr w:type="spellStart"/>
      <w:r w:rsidRPr="008E3AFC">
        <w:t>confidential</w:t>
      </w:r>
      <w:proofErr w:type="spellEnd"/>
      <w:r w:rsidRPr="008E3AFC">
        <w:t xml:space="preserve"> </w:t>
      </w:r>
      <w:proofErr w:type="spellStart"/>
      <w:r w:rsidRPr="008E3AFC">
        <w:t>to</w:t>
      </w:r>
      <w:proofErr w:type="spellEnd"/>
      <w:r w:rsidRPr="008E3AFC">
        <w:t xml:space="preserve">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 xml:space="preserve">, Inc. </w:t>
      </w:r>
      <w:proofErr w:type="spellStart"/>
      <w:r w:rsidRPr="008E3AFC">
        <w:t>which</w:t>
      </w:r>
      <w:proofErr w:type="spellEnd"/>
      <w:r w:rsidRPr="008E3AFC">
        <w:t xml:space="preserve"> </w:t>
      </w:r>
      <w:proofErr w:type="spellStart"/>
      <w:r w:rsidRPr="008E3AFC">
        <w:t>shall</w:t>
      </w:r>
      <w:proofErr w:type="spellEnd"/>
      <w:r w:rsidRPr="008E3AFC">
        <w:t xml:space="preserve"> </w:t>
      </w:r>
      <w:proofErr w:type="spellStart"/>
      <w:r w:rsidRPr="008E3AFC">
        <w:t>not</w:t>
      </w:r>
      <w:proofErr w:type="spellEnd"/>
      <w:r w:rsidRPr="008E3AFC">
        <w:t xml:space="preserve"> be </w:t>
      </w:r>
      <w:proofErr w:type="spellStart"/>
      <w:r w:rsidRPr="008E3AFC">
        <w:t>disclosed</w:t>
      </w:r>
      <w:proofErr w:type="spellEnd"/>
      <w:r w:rsidRPr="008E3AFC">
        <w:t xml:space="preserve"> </w:t>
      </w:r>
      <w:proofErr w:type="spellStart"/>
      <w:r w:rsidRPr="008E3AFC">
        <w:t>outside</w:t>
      </w:r>
      <w:proofErr w:type="spellEnd"/>
      <w:r w:rsidRPr="008E3AFC">
        <w:t xml:space="preserve"> </w:t>
      </w:r>
      <w:proofErr w:type="spellStart"/>
      <w:r w:rsidRPr="008E3AFC">
        <w:t>or</w:t>
      </w:r>
      <w:proofErr w:type="spellEnd"/>
      <w:r w:rsidRPr="008E3AFC">
        <w:t xml:space="preserve"> </w:t>
      </w:r>
      <w:proofErr w:type="spellStart"/>
      <w:r w:rsidRPr="008E3AFC">
        <w:t>duplicated</w:t>
      </w:r>
      <w:proofErr w:type="spellEnd"/>
      <w:r w:rsidRPr="008E3AFC">
        <w:t xml:space="preserve">, </w:t>
      </w:r>
      <w:proofErr w:type="spellStart"/>
      <w:r w:rsidRPr="008E3AFC">
        <w:t>used</w:t>
      </w:r>
      <w:proofErr w:type="spellEnd"/>
      <w:r w:rsidRPr="008E3AFC">
        <w:t xml:space="preserve">, </w:t>
      </w:r>
      <w:proofErr w:type="spellStart"/>
      <w:r w:rsidRPr="008E3AFC">
        <w:t>or</w:t>
      </w:r>
      <w:proofErr w:type="spellEnd"/>
      <w:r w:rsidRPr="008E3AFC">
        <w:t xml:space="preserve"> </w:t>
      </w:r>
      <w:proofErr w:type="spellStart"/>
      <w:r w:rsidRPr="008E3AFC">
        <w:t>disclosed</w:t>
      </w:r>
      <w:proofErr w:type="spellEnd"/>
      <w:r w:rsidRPr="008E3AFC">
        <w:t xml:space="preserve"> in </w:t>
      </w:r>
      <w:proofErr w:type="spellStart"/>
      <w:r w:rsidRPr="008E3AFC">
        <w:t>whole</w:t>
      </w:r>
      <w:proofErr w:type="spellEnd"/>
      <w:r w:rsidRPr="008E3AFC">
        <w:t xml:space="preserve"> </w:t>
      </w:r>
      <w:proofErr w:type="spellStart"/>
      <w:r w:rsidRPr="008E3AFC">
        <w:t>or</w:t>
      </w:r>
      <w:proofErr w:type="spellEnd"/>
      <w:r w:rsidRPr="008E3AFC">
        <w:t xml:space="preserve"> in </w:t>
      </w:r>
      <w:proofErr w:type="spellStart"/>
      <w:r w:rsidRPr="008E3AFC">
        <w:t>part</w:t>
      </w:r>
      <w:proofErr w:type="spellEnd"/>
      <w:r w:rsidRPr="008E3AFC">
        <w:t xml:space="preserve"> </w:t>
      </w:r>
      <w:proofErr w:type="spellStart"/>
      <w:r w:rsidRPr="008E3AFC">
        <w:t>for</w:t>
      </w:r>
      <w:proofErr w:type="spellEnd"/>
      <w:r w:rsidRPr="008E3AFC">
        <w:t xml:space="preserve"> </w:t>
      </w:r>
      <w:proofErr w:type="spellStart"/>
      <w:r w:rsidRPr="008E3AFC">
        <w:t>any</w:t>
      </w:r>
      <w:proofErr w:type="spellEnd"/>
      <w:r w:rsidRPr="008E3AFC">
        <w:t xml:space="preserve"> </w:t>
      </w:r>
      <w:proofErr w:type="spellStart"/>
      <w:r w:rsidRPr="008E3AFC">
        <w:t>purpose</w:t>
      </w:r>
      <w:proofErr w:type="spellEnd"/>
      <w:r w:rsidRPr="008E3AFC">
        <w:t xml:space="preserve"> </w:t>
      </w:r>
      <w:proofErr w:type="spellStart"/>
      <w:r w:rsidRPr="008E3AFC">
        <w:t>other</w:t>
      </w:r>
      <w:proofErr w:type="spellEnd"/>
      <w:r w:rsidRPr="008E3AFC">
        <w:t xml:space="preserve"> </w:t>
      </w:r>
      <w:proofErr w:type="spellStart"/>
      <w:r w:rsidRPr="008E3AFC">
        <w:t>than</w:t>
      </w:r>
      <w:proofErr w:type="spellEnd"/>
      <w:r w:rsidRPr="008E3AFC">
        <w:t xml:space="preserve"> </w:t>
      </w:r>
      <w:proofErr w:type="spellStart"/>
      <w:r w:rsidRPr="008E3AFC">
        <w:t>to</w:t>
      </w:r>
      <w:proofErr w:type="spellEnd"/>
      <w:r w:rsidRPr="008E3AFC">
        <w:t xml:space="preserve"> </w:t>
      </w:r>
      <w:proofErr w:type="spellStart"/>
      <w:r w:rsidRPr="008E3AFC">
        <w:t>evaluate</w:t>
      </w:r>
      <w:proofErr w:type="spellEnd"/>
      <w:r w:rsidRPr="008E3AFC">
        <w:t xml:space="preserve">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 xml:space="preserve">, Inc. </w:t>
      </w:r>
      <w:proofErr w:type="spellStart"/>
      <w:r w:rsidRPr="008E3AFC">
        <w:t>Any</w:t>
      </w:r>
      <w:proofErr w:type="spellEnd"/>
      <w:r w:rsidRPr="008E3AFC">
        <w:t xml:space="preserve"> use </w:t>
      </w:r>
      <w:proofErr w:type="spellStart"/>
      <w:r w:rsidRPr="008E3AFC">
        <w:t>or</w:t>
      </w:r>
      <w:proofErr w:type="spellEnd"/>
      <w:r w:rsidRPr="008E3AFC">
        <w:t xml:space="preserve"> </w:t>
      </w:r>
      <w:proofErr w:type="spellStart"/>
      <w:r w:rsidRPr="008E3AFC">
        <w:t>disclosure</w:t>
      </w:r>
      <w:proofErr w:type="spellEnd"/>
      <w:r w:rsidRPr="008E3AFC">
        <w:t xml:space="preserve"> in </w:t>
      </w:r>
      <w:proofErr w:type="spellStart"/>
      <w:r w:rsidRPr="008E3AFC">
        <w:t>whole</w:t>
      </w:r>
      <w:proofErr w:type="spellEnd"/>
      <w:r w:rsidRPr="008E3AFC">
        <w:t xml:space="preserve"> </w:t>
      </w:r>
      <w:proofErr w:type="spellStart"/>
      <w:r w:rsidRPr="008E3AFC">
        <w:t>or</w:t>
      </w:r>
      <w:proofErr w:type="spellEnd"/>
      <w:r w:rsidRPr="008E3AFC">
        <w:t xml:space="preserve"> in </w:t>
      </w:r>
      <w:proofErr w:type="spellStart"/>
      <w:r w:rsidRPr="008E3AFC">
        <w:t>part</w:t>
      </w:r>
      <w:proofErr w:type="spellEnd"/>
      <w:r w:rsidRPr="008E3AFC">
        <w:t xml:space="preserve"> </w:t>
      </w:r>
      <w:proofErr w:type="spellStart"/>
      <w:r w:rsidRPr="008E3AFC">
        <w:t>of</w:t>
      </w:r>
      <w:proofErr w:type="spellEnd"/>
      <w:r w:rsidRPr="008E3AFC">
        <w:t xml:space="preserve"> </w:t>
      </w:r>
      <w:proofErr w:type="spellStart"/>
      <w:r w:rsidRPr="008E3AFC">
        <w:t>this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without</w:t>
      </w:r>
      <w:proofErr w:type="spellEnd"/>
      <w:r w:rsidRPr="008E3AFC">
        <w:t xml:space="preserve"> </w:t>
      </w:r>
      <w:proofErr w:type="spellStart"/>
      <w:r w:rsidRPr="008E3AFC">
        <w:t>the</w:t>
      </w:r>
      <w:proofErr w:type="spellEnd"/>
      <w:r w:rsidRPr="008E3AFC">
        <w:t xml:space="preserve"> </w:t>
      </w:r>
      <w:proofErr w:type="spellStart"/>
      <w:r w:rsidRPr="008E3AFC">
        <w:t>express</w:t>
      </w:r>
      <w:proofErr w:type="spellEnd"/>
      <w:r w:rsidRPr="008E3AFC">
        <w:t xml:space="preserve"> </w:t>
      </w:r>
      <w:proofErr w:type="spellStart"/>
      <w:r w:rsidRPr="008E3AFC">
        <w:t>written</w:t>
      </w:r>
      <w:proofErr w:type="spellEnd"/>
      <w:r w:rsidRPr="008E3AFC">
        <w:t xml:space="preserve"> </w:t>
      </w:r>
      <w:proofErr w:type="spellStart"/>
      <w:r w:rsidRPr="008E3AFC">
        <w:t>permission</w:t>
      </w:r>
      <w:proofErr w:type="spellEnd"/>
      <w:r w:rsidRPr="008E3AFC">
        <w:t xml:space="preserve"> </w:t>
      </w:r>
      <w:proofErr w:type="spellStart"/>
      <w:r w:rsidRPr="008E3AFC">
        <w:t>of</w:t>
      </w:r>
      <w:proofErr w:type="spellEnd"/>
      <w:r w:rsidRPr="008E3AFC">
        <w:t xml:space="preserve">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 xml:space="preserve">, Inc. </w:t>
      </w:r>
      <w:proofErr w:type="spellStart"/>
      <w:r w:rsidRPr="008E3AFC">
        <w:t>is</w:t>
      </w:r>
      <w:proofErr w:type="spellEnd"/>
      <w:r w:rsidRPr="008E3AFC">
        <w:t xml:space="preserve"> </w:t>
      </w:r>
      <w:proofErr w:type="spellStart"/>
      <w:r w:rsidRPr="008E3AFC">
        <w:t>prohibited</w:t>
      </w:r>
      <w:proofErr w:type="spellEnd"/>
      <w:r w:rsidRPr="008E3AFC">
        <w:t>.</w:t>
      </w:r>
    </w:p>
    <w:p w14:paraId="57DA03FF" w14:textId="77777777" w:rsidR="00D917ED" w:rsidRPr="008E3AFC" w:rsidRDefault="00D917ED" w:rsidP="00AF0049">
      <w:pPr>
        <w:pStyle w:val="Textoindependiente"/>
      </w:pPr>
    </w:p>
    <w:p w14:paraId="61D83AE1" w14:textId="77777777" w:rsidR="00F96DCE" w:rsidRPr="008E3AFC" w:rsidRDefault="00D917ED" w:rsidP="00AF0049">
      <w:pPr>
        <w:pStyle w:val="Textoindependiente"/>
      </w:pPr>
      <w:r w:rsidRPr="008E3AFC">
        <w:t xml:space="preserve">© 2018 </w:t>
      </w:r>
      <w:proofErr w:type="spellStart"/>
      <w:r w:rsidRPr="008E3AFC">
        <w:t>Logic</w:t>
      </w:r>
      <w:proofErr w:type="spellEnd"/>
      <w:r w:rsidRPr="008E3AFC">
        <w:t xml:space="preserve"> </w:t>
      </w:r>
      <w:proofErr w:type="spellStart"/>
      <w:r w:rsidRPr="008E3AFC">
        <w:t>Information</w:t>
      </w:r>
      <w:proofErr w:type="spellEnd"/>
      <w:r w:rsidRPr="008E3AFC">
        <w:t xml:space="preserve"> </w:t>
      </w:r>
      <w:proofErr w:type="spellStart"/>
      <w:r w:rsidRPr="008E3AFC">
        <w:t>Systems</w:t>
      </w:r>
      <w:proofErr w:type="spellEnd"/>
      <w:r w:rsidRPr="008E3AFC">
        <w:t>, Inc. (</w:t>
      </w:r>
      <w:proofErr w:type="spellStart"/>
      <w:r w:rsidRPr="008E3AFC">
        <w:t>Unpublished</w:t>
      </w:r>
      <w:proofErr w:type="spellEnd"/>
      <w:r w:rsidRPr="008E3AFC">
        <w:t xml:space="preserve">). </w:t>
      </w:r>
      <w:proofErr w:type="spellStart"/>
      <w:r w:rsidRPr="008E3AFC">
        <w:t>All</w:t>
      </w:r>
      <w:proofErr w:type="spellEnd"/>
      <w:r w:rsidRPr="008E3AFC">
        <w:t xml:space="preserve"> </w:t>
      </w:r>
      <w:proofErr w:type="spellStart"/>
      <w:r w:rsidRPr="008E3AFC">
        <w:t>rights</w:t>
      </w:r>
      <w:proofErr w:type="spellEnd"/>
      <w:r w:rsidRPr="008E3AFC">
        <w:t xml:space="preserve"> </w:t>
      </w:r>
      <w:proofErr w:type="spellStart"/>
      <w:r w:rsidRPr="008E3AFC">
        <w:t>reserved</w:t>
      </w:r>
      <w:proofErr w:type="spellEnd"/>
      <w:r w:rsidRPr="008E3AFC">
        <w:t>.</w:t>
      </w:r>
      <w:r w:rsidR="00F96DCE" w:rsidRPr="008E3AFC"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8996105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B57079" w14:textId="50DFC922" w:rsidR="00C67B47" w:rsidRPr="008E3AFC" w:rsidRDefault="00C67B47" w:rsidP="008402FE">
          <w:pPr>
            <w:pStyle w:val="Ttulo"/>
          </w:pPr>
          <w:r w:rsidRPr="008E3AFC">
            <w:t>Índice</w:t>
          </w:r>
        </w:p>
      </w:sdtContent>
    </w:sdt>
    <w:bookmarkStart w:id="3" w:name="_Toc128062276"/>
    <w:bookmarkEnd w:id="0"/>
    <w:bookmarkEnd w:id="1"/>
    <w:p w14:paraId="18939A8A" w14:textId="24B05017" w:rsidR="00F8465A" w:rsidRDefault="00CB106B">
      <w:pPr>
        <w:pStyle w:val="TDC1"/>
        <w:tabs>
          <w:tab w:val="left" w:pos="475"/>
          <w:tab w:val="right" w:leader="dot" w:pos="9350"/>
        </w:tabs>
        <w:rPr>
          <w:noProof/>
          <w:color w:val="auto"/>
          <w:sz w:val="22"/>
          <w:szCs w:val="22"/>
          <w:lang w:eastAsia="es-MX"/>
        </w:rPr>
      </w:pPr>
      <w:r w:rsidRPr="008E3AFC">
        <w:fldChar w:fldCharType="begin"/>
      </w:r>
      <w:r w:rsidRPr="008E3AFC">
        <w:instrText xml:space="preserve"> TOC \o "1-2" \h \z \u </w:instrText>
      </w:r>
      <w:r w:rsidRPr="008E3AFC">
        <w:fldChar w:fldCharType="separate"/>
      </w:r>
      <w:hyperlink w:anchor="_Toc131511686" w:history="1">
        <w:r w:rsidR="00F8465A" w:rsidRPr="00F80962">
          <w:rPr>
            <w:rStyle w:val="Hipervnculo"/>
            <w:noProof/>
          </w:rPr>
          <w:t>1.</w:t>
        </w:r>
        <w:r w:rsidR="00F8465A">
          <w:rPr>
            <w:noProof/>
            <w:color w:val="auto"/>
            <w:sz w:val="22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Datos generales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_Toc131511686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4</w:t>
        </w:r>
        <w:r w:rsidR="00F8465A">
          <w:rPr>
            <w:noProof/>
            <w:webHidden/>
          </w:rPr>
          <w:fldChar w:fldCharType="end"/>
        </w:r>
      </w:hyperlink>
    </w:p>
    <w:p w14:paraId="719C6ECE" w14:textId="28445588" w:rsidR="00F8465A" w:rsidRDefault="00560CA3">
      <w:pPr>
        <w:pStyle w:val="TDC1"/>
        <w:tabs>
          <w:tab w:val="left" w:pos="475"/>
          <w:tab w:val="right" w:leader="dot" w:pos="9350"/>
        </w:tabs>
        <w:rPr>
          <w:noProof/>
          <w:color w:val="auto"/>
          <w:sz w:val="22"/>
          <w:szCs w:val="22"/>
          <w:lang w:eastAsia="es-MX"/>
        </w:rPr>
      </w:pPr>
      <w:hyperlink w:anchor="_Toc131511687" w:history="1">
        <w:r w:rsidR="00F8465A" w:rsidRPr="00F80962">
          <w:rPr>
            <w:rStyle w:val="Hipervnculo"/>
            <w:noProof/>
          </w:rPr>
          <w:t>2.</w:t>
        </w:r>
        <w:r w:rsidR="00F8465A">
          <w:rPr>
            <w:noProof/>
            <w:color w:val="auto"/>
            <w:sz w:val="22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Escenarios de Testes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_Toc131511687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5</w:t>
        </w:r>
        <w:r w:rsidR="00F8465A">
          <w:rPr>
            <w:noProof/>
            <w:webHidden/>
          </w:rPr>
          <w:fldChar w:fldCharType="end"/>
        </w:r>
      </w:hyperlink>
    </w:p>
    <w:p w14:paraId="1953CA67" w14:textId="4391919D" w:rsidR="00F8465A" w:rsidRDefault="00560CA3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88" w:history="1">
        <w:r w:rsidR="00F8465A" w:rsidRPr="00F80962">
          <w:rPr>
            <w:rStyle w:val="Hipervnculo"/>
            <w:noProof/>
          </w:rPr>
          <w:t>2.1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Hoja nueva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_Toc131511688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5</w:t>
        </w:r>
        <w:r w:rsidR="00F8465A">
          <w:rPr>
            <w:noProof/>
            <w:webHidden/>
          </w:rPr>
          <w:fldChar w:fldCharType="end"/>
        </w:r>
      </w:hyperlink>
    </w:p>
    <w:p w14:paraId="3E8884BF" w14:textId="5DC81D6A" w:rsidR="00F8465A" w:rsidRDefault="00560CA3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89" w:history="1">
        <w:r w:rsidR="00F8465A" w:rsidRPr="00F80962">
          <w:rPr>
            <w:rStyle w:val="Hipervnculo"/>
            <w:noProof/>
          </w:rPr>
          <w:t>2.2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</w:rPr>
          <w:t>Cambiar lo formato de la fecha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_Toc131511689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6</w:t>
        </w:r>
        <w:r w:rsidR="00F8465A">
          <w:rPr>
            <w:noProof/>
            <w:webHidden/>
          </w:rPr>
          <w:fldChar w:fldCharType="end"/>
        </w:r>
      </w:hyperlink>
    </w:p>
    <w:p w14:paraId="16595720" w14:textId="4786A213" w:rsidR="00F8465A" w:rsidRDefault="00560CA3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90" w:history="1">
        <w:r w:rsidR="00F8465A" w:rsidRPr="00F80962">
          <w:rPr>
            <w:rStyle w:val="Hipervnculo"/>
            <w:noProof/>
          </w:rPr>
          <w:t>2.3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  <w:lang w:val="es-ES"/>
          </w:rPr>
          <w:t>Cargar dados y validar que es aplicado los default value a los dados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_Toc131511690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7</w:t>
        </w:r>
        <w:r w:rsidR="00F8465A">
          <w:rPr>
            <w:noProof/>
            <w:webHidden/>
          </w:rPr>
          <w:fldChar w:fldCharType="end"/>
        </w:r>
      </w:hyperlink>
    </w:p>
    <w:p w14:paraId="7C7021E4" w14:textId="01584993" w:rsidR="00F8465A" w:rsidRDefault="00560CA3">
      <w:pPr>
        <w:pStyle w:val="TDC2"/>
        <w:tabs>
          <w:tab w:val="left" w:pos="880"/>
          <w:tab w:val="right" w:leader="dot" w:pos="9350"/>
        </w:tabs>
        <w:rPr>
          <w:b w:val="0"/>
          <w:noProof/>
          <w:color w:val="auto"/>
          <w:szCs w:val="22"/>
          <w:lang w:eastAsia="es-MX"/>
        </w:rPr>
      </w:pPr>
      <w:hyperlink w:anchor="_Toc131511691" w:history="1">
        <w:r w:rsidR="00F8465A" w:rsidRPr="00F80962">
          <w:rPr>
            <w:rStyle w:val="Hipervnculo"/>
            <w:noProof/>
            <w:lang w:val="pt-BR"/>
          </w:rPr>
          <w:t>2.4</w:t>
        </w:r>
        <w:r w:rsidR="00F8465A">
          <w:rPr>
            <w:b w:val="0"/>
            <w:noProof/>
            <w:color w:val="auto"/>
            <w:szCs w:val="22"/>
            <w:lang w:eastAsia="es-MX"/>
          </w:rPr>
          <w:tab/>
        </w:r>
        <w:r w:rsidR="00F8465A" w:rsidRPr="00F80962">
          <w:rPr>
            <w:rStyle w:val="Hipervnculo"/>
            <w:noProof/>
            <w:lang w:val="es"/>
          </w:rPr>
          <w:t>Actualizar fecha NEXT_REVIEW_DATE</w:t>
        </w:r>
        <w:r w:rsidR="00F8465A">
          <w:rPr>
            <w:noProof/>
            <w:webHidden/>
          </w:rPr>
          <w:tab/>
        </w:r>
        <w:r w:rsidR="00F8465A">
          <w:rPr>
            <w:noProof/>
            <w:webHidden/>
          </w:rPr>
          <w:fldChar w:fldCharType="begin"/>
        </w:r>
        <w:r w:rsidR="00F8465A">
          <w:rPr>
            <w:noProof/>
            <w:webHidden/>
          </w:rPr>
          <w:instrText xml:space="preserve"> PAGEREF _Toc131511691 \h </w:instrText>
        </w:r>
        <w:r w:rsidR="00F8465A">
          <w:rPr>
            <w:noProof/>
            <w:webHidden/>
          </w:rPr>
        </w:r>
        <w:r w:rsidR="00F8465A">
          <w:rPr>
            <w:noProof/>
            <w:webHidden/>
          </w:rPr>
          <w:fldChar w:fldCharType="separate"/>
        </w:r>
        <w:r w:rsidR="00F8465A">
          <w:rPr>
            <w:noProof/>
            <w:webHidden/>
          </w:rPr>
          <w:t>10</w:t>
        </w:r>
        <w:r w:rsidR="00F8465A">
          <w:rPr>
            <w:noProof/>
            <w:webHidden/>
          </w:rPr>
          <w:fldChar w:fldCharType="end"/>
        </w:r>
      </w:hyperlink>
    </w:p>
    <w:p w14:paraId="60721375" w14:textId="74D11BAA" w:rsidR="00CB106B" w:rsidRPr="008E3AFC" w:rsidRDefault="00CB106B" w:rsidP="00CB106B">
      <w:r w:rsidRPr="008E3AFC">
        <w:rPr>
          <w:color w:val="FF5C39" w:themeColor="accent1"/>
          <w:sz w:val="28"/>
        </w:rPr>
        <w:fldChar w:fldCharType="end"/>
      </w:r>
    </w:p>
    <w:p w14:paraId="13616B37" w14:textId="77777777" w:rsidR="00CB106B" w:rsidRPr="008E3AFC" w:rsidRDefault="00CB106B" w:rsidP="00CB106B">
      <w:pPr>
        <w:pStyle w:val="Textoindependiente"/>
        <w:sectPr w:rsidR="00CB106B" w:rsidRPr="008E3AFC" w:rsidSect="00F96DCE">
          <w:headerReference w:type="default" r:id="rId16"/>
          <w:pgSz w:w="12240" w:h="15840"/>
          <w:pgMar w:top="2016" w:right="1440" w:bottom="1008" w:left="1440" w:header="576" w:footer="576" w:gutter="0"/>
          <w:cols w:space="720"/>
          <w:docGrid w:linePitch="360"/>
        </w:sectPr>
      </w:pPr>
    </w:p>
    <w:p w14:paraId="0F536A97" w14:textId="22060706" w:rsidR="00CB106B" w:rsidRPr="008E3AFC" w:rsidRDefault="00A145CE" w:rsidP="0060607E">
      <w:pPr>
        <w:pStyle w:val="Ttulo1"/>
        <w:numPr>
          <w:ilvl w:val="0"/>
          <w:numId w:val="10"/>
        </w:numPr>
      </w:pPr>
      <w:bookmarkStart w:id="4" w:name="_Toc131511686"/>
      <w:bookmarkStart w:id="5" w:name="_Hlk127996018"/>
      <w:r w:rsidRPr="008E3AFC">
        <w:lastRenderedPageBreak/>
        <w:t>Datos generales</w:t>
      </w:r>
      <w:bookmarkEnd w:id="4"/>
    </w:p>
    <w:p w14:paraId="5C484373" w14:textId="77777777" w:rsidR="00A145CE" w:rsidRPr="008E3AFC" w:rsidRDefault="00A145CE" w:rsidP="00A145CE"/>
    <w:tbl>
      <w:tblPr>
        <w:tblStyle w:val="LogicGoldBorders"/>
        <w:tblW w:w="4208" w:type="pct"/>
        <w:jc w:val="center"/>
        <w:tblLook w:val="0620" w:firstRow="1" w:lastRow="0" w:firstColumn="0" w:lastColumn="0" w:noHBand="1" w:noVBand="1"/>
      </w:tblPr>
      <w:tblGrid>
        <w:gridCol w:w="3338"/>
        <w:gridCol w:w="4733"/>
      </w:tblGrid>
      <w:tr w:rsidR="00A145CE" w:rsidRPr="008E3AFC" w14:paraId="2F0ECD30" w14:textId="77777777" w:rsidTr="00A14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338" w:type="dxa"/>
          </w:tcPr>
          <w:p w14:paraId="0AAB718A" w14:textId="75214B68" w:rsidR="00A145CE" w:rsidRPr="008E3AFC" w:rsidRDefault="00A145CE" w:rsidP="007A4D93">
            <w:pPr>
              <w:pStyle w:val="TableHeader"/>
            </w:pPr>
            <w:r w:rsidRPr="008E3AFC">
              <w:rPr>
                <w:szCs w:val="20"/>
              </w:rPr>
              <w:t>PROYECTO</w:t>
            </w:r>
          </w:p>
        </w:tc>
        <w:tc>
          <w:tcPr>
            <w:tcW w:w="4733" w:type="dxa"/>
          </w:tcPr>
          <w:p w14:paraId="6E2F7E57" w14:textId="393EF14E" w:rsidR="00A145CE" w:rsidRPr="008E3AFC" w:rsidRDefault="00E536FB" w:rsidP="007A4D93">
            <w:pPr>
              <w:pStyle w:val="TableHeader"/>
            </w:pPr>
            <w:r>
              <w:t>GATP14</w:t>
            </w:r>
          </w:p>
        </w:tc>
      </w:tr>
      <w:tr w:rsidR="00A145CE" w:rsidRPr="008E3AFC" w14:paraId="5BFF0B8B" w14:textId="77777777" w:rsidTr="00A145C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vAlign w:val="center"/>
          </w:tcPr>
          <w:p w14:paraId="65E26E65" w14:textId="4B870F5E" w:rsidR="00A145CE" w:rsidRPr="008E3AFC" w:rsidRDefault="00A145CE" w:rsidP="007A4D93">
            <w:pPr>
              <w:pStyle w:val="TableContent"/>
              <w:rPr>
                <w:b w:val="0"/>
              </w:rPr>
            </w:pPr>
            <w:r w:rsidRPr="008E3AFC">
              <w:rPr>
                <w:rFonts w:ascii="Calibri-Bold" w:hAnsi="Calibri-Bold" w:cs="Calibri-Bold"/>
                <w:b w:val="0"/>
                <w:bCs w:val="0"/>
                <w:szCs w:val="20"/>
              </w:rPr>
              <w:t>CENÁRIOS ELABORADOS POR:</w:t>
            </w:r>
          </w:p>
        </w:tc>
        <w:tc>
          <w:tcPr>
            <w:tcW w:w="4733" w:type="dxa"/>
            <w:vAlign w:val="center"/>
          </w:tcPr>
          <w:p w14:paraId="3AB20F3B" w14:textId="4BFBA610" w:rsidR="00A145CE" w:rsidRPr="008E3AFC" w:rsidRDefault="00A145CE" w:rsidP="007A4D93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E3AFC">
              <w:rPr>
                <w:rFonts w:cs="Calibri"/>
                <w:bCs/>
                <w:color w:val="7D7061"/>
                <w:kern w:val="24"/>
                <w:szCs w:val="20"/>
              </w:rPr>
              <w:t>Logicinfo</w:t>
            </w:r>
            <w:proofErr w:type="spellEnd"/>
          </w:p>
        </w:tc>
      </w:tr>
      <w:tr w:rsidR="00A145CE" w:rsidRPr="008E3AFC" w14:paraId="63D23E0D" w14:textId="77777777" w:rsidTr="00A145CE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vAlign w:val="center"/>
          </w:tcPr>
          <w:p w14:paraId="626ACDC7" w14:textId="5E576AEF" w:rsidR="00A145CE" w:rsidRPr="008E3AFC" w:rsidRDefault="00A145CE" w:rsidP="00A145CE">
            <w:pPr>
              <w:pStyle w:val="TableContent"/>
              <w:rPr>
                <w:rFonts w:cs="Calibri"/>
                <w:bCs w:val="0"/>
                <w:color w:val="7D7061"/>
                <w:kern w:val="24"/>
                <w:szCs w:val="20"/>
              </w:rPr>
            </w:pPr>
            <w:r w:rsidRPr="008E3AFC">
              <w:rPr>
                <w:rFonts w:ascii="Calibri-Bold" w:hAnsi="Calibri-Bold" w:cs="Calibri-Bold"/>
                <w:b w:val="0"/>
                <w:bCs w:val="0"/>
                <w:szCs w:val="20"/>
              </w:rPr>
              <w:t>RESPONSÁVEL EXECUÇÃO:</w:t>
            </w:r>
          </w:p>
        </w:tc>
        <w:tc>
          <w:tcPr>
            <w:tcW w:w="4733" w:type="dxa"/>
            <w:vAlign w:val="center"/>
          </w:tcPr>
          <w:p w14:paraId="366535EB" w14:textId="46624057" w:rsidR="00A145CE" w:rsidRPr="008E3AFC" w:rsidRDefault="00A145CE" w:rsidP="00A145CE">
            <w:pPr>
              <w:pStyle w:val="TableCont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/>
                <w:color w:val="7D7061"/>
                <w:kern w:val="24"/>
                <w:szCs w:val="20"/>
              </w:rPr>
            </w:pPr>
            <w:proofErr w:type="spellStart"/>
            <w:r w:rsidRPr="008E3AFC">
              <w:rPr>
                <w:rFonts w:cs="Calibri"/>
                <w:bCs/>
                <w:color w:val="7D7061"/>
                <w:kern w:val="24"/>
                <w:szCs w:val="20"/>
              </w:rPr>
              <w:t>Logicinfo</w:t>
            </w:r>
            <w:proofErr w:type="spellEnd"/>
          </w:p>
        </w:tc>
      </w:tr>
    </w:tbl>
    <w:p w14:paraId="73472034" w14:textId="24CCA0FE" w:rsidR="00A145CE" w:rsidRPr="008E3AFC" w:rsidRDefault="00A145CE" w:rsidP="00A145CE"/>
    <w:p w14:paraId="5948E53F" w14:textId="7FBDF267" w:rsidR="00A145CE" w:rsidRPr="008E3AFC" w:rsidRDefault="00A145CE" w:rsidP="00A145CE"/>
    <w:p w14:paraId="16B30883" w14:textId="711AB1EB" w:rsidR="00A145CE" w:rsidRPr="008E3AFC" w:rsidRDefault="00A145CE" w:rsidP="00A145CE">
      <w:pPr>
        <w:pStyle w:val="Ttulo1"/>
        <w:numPr>
          <w:ilvl w:val="0"/>
          <w:numId w:val="10"/>
        </w:numPr>
      </w:pPr>
      <w:bookmarkStart w:id="6" w:name="_Toc131511687"/>
      <w:r w:rsidRPr="008E3AFC">
        <w:lastRenderedPageBreak/>
        <w:t>Escenarios de Testes</w:t>
      </w:r>
      <w:bookmarkEnd w:id="6"/>
    </w:p>
    <w:p w14:paraId="2E6D40CA" w14:textId="4EC2BEC8" w:rsidR="00942A24" w:rsidRPr="008E3AFC" w:rsidRDefault="00942A24" w:rsidP="00942A24">
      <w:pPr>
        <w:pStyle w:val="Ttulo2"/>
      </w:pPr>
      <w:bookmarkStart w:id="7" w:name="_Toc131511688"/>
      <w:bookmarkStart w:id="8" w:name="_Hlk127996650"/>
      <w:bookmarkEnd w:id="5"/>
      <w:r w:rsidRPr="008E3AFC">
        <w:t xml:space="preserve">Hoja </w:t>
      </w:r>
      <w:r w:rsidR="001C7FE3">
        <w:t>nueva</w:t>
      </w:r>
      <w:bookmarkEnd w:id="7"/>
    </w:p>
    <w:tbl>
      <w:tblPr>
        <w:tblStyle w:val="LogicGoldBorders"/>
        <w:tblW w:w="9590" w:type="dxa"/>
        <w:tblLayout w:type="fixed"/>
        <w:tblLook w:val="04A0" w:firstRow="1" w:lastRow="0" w:firstColumn="1" w:lastColumn="0" w:noHBand="0" w:noVBand="1"/>
      </w:tblPr>
      <w:tblGrid>
        <w:gridCol w:w="2950"/>
        <w:gridCol w:w="6640"/>
      </w:tblGrid>
      <w:tr w:rsidR="00942A24" w:rsidRPr="00CF1E99" w14:paraId="74BADCCF" w14:textId="77777777" w:rsidTr="00031C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7E7ECA57" w14:textId="2B0FBC18" w:rsidR="00942A24" w:rsidRPr="008E3AFC" w:rsidRDefault="00736899" w:rsidP="007A4D93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OBJETIVO DE LA PRUEBA</w:t>
            </w:r>
          </w:p>
        </w:tc>
        <w:tc>
          <w:tcPr>
            <w:tcW w:w="6640" w:type="dxa"/>
            <w:shd w:val="clear" w:color="auto" w:fill="FFFFFF" w:themeFill="background1"/>
          </w:tcPr>
          <w:p w14:paraId="60F6BCEE" w14:textId="366CC839" w:rsidR="00942A24" w:rsidRPr="0042613D" w:rsidRDefault="00A526ED" w:rsidP="0081612F">
            <w:pPr>
              <w:pStyle w:val="Table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lang w:val="pt-BR"/>
              </w:rPr>
            </w:pPr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Cambio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en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lang w:val="pt-BR"/>
              </w:rPr>
              <w:t>la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tabla </w:t>
            </w:r>
            <w:proofErr w:type="spellStart"/>
            <w:r w:rsidR="00D00440">
              <w:rPr>
                <w:rFonts w:ascii="Segoe UI" w:hAnsi="Segoe UI" w:cs="Segoe UI"/>
                <w:b w:val="0"/>
                <w:bCs w:val="0"/>
                <w:lang w:val="pt-BR"/>
              </w:rPr>
              <w:t>repl_item_loc</w:t>
            </w:r>
            <w:proofErr w:type="spellEnd"/>
            <w:r w:rsidR="00D00440">
              <w:rPr>
                <w:rFonts w:ascii="Segoe UI" w:hAnsi="Segoe UI" w:cs="Segoe UI"/>
                <w:b w:val="0"/>
                <w:bCs w:val="0"/>
                <w:lang w:val="pt-BR"/>
              </w:rPr>
              <w:t xml:space="preserve"> conforme</w:t>
            </w:r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>las</w:t>
            </w:r>
            <w:proofErr w:type="spellEnd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>nuevas</w:t>
            </w:r>
            <w:proofErr w:type="spellEnd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  <w:proofErr w:type="spellStart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>reglas</w:t>
            </w:r>
            <w:proofErr w:type="spellEnd"/>
            <w:r w:rsidR="000F3CA5">
              <w:rPr>
                <w:rFonts w:ascii="Segoe UI" w:hAnsi="Segoe UI" w:cs="Segoe UI"/>
                <w:b w:val="0"/>
                <w:bCs w:val="0"/>
                <w:lang w:val="pt-BR"/>
              </w:rPr>
              <w:t xml:space="preserve"> </w:t>
            </w:r>
          </w:p>
        </w:tc>
      </w:tr>
      <w:tr w:rsidR="00942A24" w:rsidRPr="008E3AFC" w14:paraId="407B37EF" w14:textId="77777777" w:rsidTr="0003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3FB5F60C" w14:textId="6C672D76" w:rsidR="00942A24" w:rsidRPr="00736899" w:rsidRDefault="00736899" w:rsidP="00736899">
            <w:pPr>
              <w:pStyle w:val="TableHeader"/>
              <w:jc w:val="center"/>
              <w:rPr>
                <w:rFonts w:ascii="Calibri-Bold" w:hAnsi="Calibri-Bold" w:cs="Calibri-Bold"/>
                <w:szCs w:val="20"/>
                <w:lang w:val="es-ES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INFORMAR LAS ACCIONES TOMADAS PARA LA PRUEBA</w:t>
            </w:r>
          </w:p>
        </w:tc>
        <w:tc>
          <w:tcPr>
            <w:tcW w:w="6640" w:type="dxa"/>
          </w:tcPr>
          <w:p w14:paraId="77E2F0D9" w14:textId="77777777" w:rsidR="00BB7B61" w:rsidRDefault="00BB7B61" w:rsidP="00BB7B61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>- Tomar las evidencias anteriores de las tablas</w:t>
            </w:r>
          </w:p>
          <w:p w14:paraId="7E9F4DDE" w14:textId="0CCD1A1C" w:rsidR="00486B0A" w:rsidRPr="008E3AFC" w:rsidRDefault="00BB7B61" w:rsidP="004517F6">
            <w:pPr>
              <w:pStyle w:val="TableHead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  <w:lang w:val="es-ES"/>
              </w:rPr>
            </w:pPr>
            <w:r>
              <w:rPr>
                <w:rFonts w:cstheme="minorHAnsi"/>
                <w:szCs w:val="20"/>
                <w:lang w:val="es-ES"/>
              </w:rPr>
              <w:t xml:space="preserve">- </w:t>
            </w:r>
            <w:r w:rsidR="008E6D0C">
              <w:rPr>
                <w:rFonts w:cstheme="minorHAnsi"/>
                <w:szCs w:val="20"/>
                <w:lang w:val="es-ES"/>
              </w:rPr>
              <w:t xml:space="preserve">Llamar el </w:t>
            </w:r>
            <w:proofErr w:type="spellStart"/>
            <w:r w:rsidR="008E6D0C">
              <w:rPr>
                <w:rFonts w:cstheme="minorHAnsi"/>
                <w:szCs w:val="20"/>
                <w:lang w:val="es-ES"/>
              </w:rPr>
              <w:t>batch</w:t>
            </w:r>
            <w:proofErr w:type="spellEnd"/>
            <w:r w:rsidR="008E6D0C">
              <w:rPr>
                <w:rFonts w:cstheme="minorHAnsi"/>
                <w:szCs w:val="20"/>
                <w:lang w:val="es-ES"/>
              </w:rPr>
              <w:t xml:space="preserve"> para ejecutar el proceso</w:t>
            </w:r>
          </w:p>
        </w:tc>
      </w:tr>
      <w:tr w:rsidR="00942A24" w:rsidRPr="003562EA" w14:paraId="78F7E654" w14:textId="77777777" w:rsidTr="00031C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0" w:type="dxa"/>
          </w:tcPr>
          <w:p w14:paraId="521D9015" w14:textId="13B124D5" w:rsidR="00942A24" w:rsidRPr="008E3AFC" w:rsidRDefault="00736899" w:rsidP="007A4D93">
            <w:pPr>
              <w:pStyle w:val="TableHeader"/>
              <w:jc w:val="center"/>
              <w:rPr>
                <w:rFonts w:ascii="Segoe UI" w:hAnsi="Segoe UI" w:cs="Segoe UI"/>
              </w:rPr>
            </w:pPr>
            <w:r w:rsidRPr="00736899">
              <w:rPr>
                <w:rFonts w:ascii="Calibri-Bold" w:hAnsi="Calibri-Bold" w:cs="Calibri-Bold"/>
                <w:szCs w:val="20"/>
                <w:lang w:val="es-ES"/>
              </w:rPr>
              <w:t>RESULTADO ESPERADO DE LA ACCIÓN</w:t>
            </w:r>
          </w:p>
        </w:tc>
        <w:tc>
          <w:tcPr>
            <w:tcW w:w="6640" w:type="dxa"/>
          </w:tcPr>
          <w:p w14:paraId="12E68480" w14:textId="77777777" w:rsidR="00E470DB" w:rsidRDefault="00E470D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Regla 1:</w:t>
            </w:r>
          </w:p>
          <w:p w14:paraId="6C8CF014" w14:textId="723C775F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 xml:space="preserve">Que no cambie la tabla </w:t>
            </w:r>
            <w:proofErr w:type="spellStart"/>
            <w:r w:rsidRPr="00364A55">
              <w:rPr>
                <w:rFonts w:cstheme="minorHAnsi"/>
                <w:szCs w:val="20"/>
              </w:rPr>
              <w:t>item_loc</w:t>
            </w:r>
            <w:proofErr w:type="spellEnd"/>
            <w:r w:rsidRPr="00364A55">
              <w:rPr>
                <w:rFonts w:cstheme="minorHAnsi"/>
                <w:szCs w:val="20"/>
              </w:rPr>
              <w:t>.</w:t>
            </w:r>
          </w:p>
          <w:p w14:paraId="75E30F52" w14:textId="77638D65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 xml:space="preserve">Que cambie los campos de la tabla de ligas </w:t>
            </w:r>
            <w:proofErr w:type="spellStart"/>
            <w:r w:rsidRPr="00364A55">
              <w:rPr>
                <w:rFonts w:cstheme="minorHAnsi"/>
                <w:szCs w:val="20"/>
              </w:rPr>
              <w:t>reple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:</w:t>
            </w:r>
          </w:p>
          <w:p w14:paraId="22CFB7E6" w14:textId="77777777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proofErr w:type="spellStart"/>
            <w:r w:rsidRPr="00364A55">
              <w:rPr>
                <w:rFonts w:cstheme="minorHAnsi"/>
                <w:szCs w:val="20"/>
              </w:rPr>
              <w:t>Inc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</w:t>
            </w:r>
            <w:proofErr w:type="spellStart"/>
            <w:r w:rsidRPr="00364A55">
              <w:rPr>
                <w:rFonts w:cstheme="minorHAnsi"/>
                <w:szCs w:val="20"/>
              </w:rPr>
              <w:t>Pct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= 0</w:t>
            </w:r>
          </w:p>
          <w:p w14:paraId="15CEB6D1" w14:textId="77777777" w:rsidR="00364A55" w:rsidRPr="00364A55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 xml:space="preserve">fecha de activación = </w:t>
            </w:r>
            <w:proofErr w:type="spellStart"/>
            <w:r w:rsidRPr="00364A55">
              <w:rPr>
                <w:rFonts w:cstheme="minorHAnsi"/>
                <w:szCs w:val="20"/>
              </w:rPr>
              <w:t>dia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de </w:t>
            </w:r>
            <w:proofErr w:type="spellStart"/>
            <w:r w:rsidRPr="00364A55">
              <w:rPr>
                <w:rFonts w:cstheme="minorHAnsi"/>
                <w:szCs w:val="20"/>
              </w:rPr>
              <w:t>ejecucion</w:t>
            </w:r>
            <w:proofErr w:type="spellEnd"/>
            <w:r w:rsidRPr="00364A55">
              <w:rPr>
                <w:rFonts w:cstheme="minorHAnsi"/>
                <w:szCs w:val="20"/>
              </w:rPr>
              <w:t xml:space="preserve"> del </w:t>
            </w:r>
            <w:proofErr w:type="spellStart"/>
            <w:r w:rsidRPr="00364A55">
              <w:rPr>
                <w:rFonts w:cstheme="minorHAnsi"/>
                <w:szCs w:val="20"/>
              </w:rPr>
              <w:t>job</w:t>
            </w:r>
            <w:proofErr w:type="spellEnd"/>
          </w:p>
          <w:p w14:paraId="7B33F00F" w14:textId="77777777" w:rsidR="00942A24" w:rsidRDefault="00364A55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 w:rsidRPr="00364A55">
              <w:rPr>
                <w:rFonts w:cstheme="minorHAnsi"/>
                <w:szCs w:val="20"/>
              </w:rPr>
              <w:t>fecha de desactivación = NULL</w:t>
            </w:r>
          </w:p>
          <w:p w14:paraId="361F25AF" w14:textId="77777777" w:rsidR="00E470DB" w:rsidRDefault="00E470D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2530956C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11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71CDA1F5" w14:textId="33D53E8E" w:rsidR="00CD374B" w:rsidRPr="00CD374B" w:rsidRDefault="002869EA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Q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ue no haya movimientos de stock (órdenes de compra abiertas, transferencias en tránsito) superior al número de ‘Días sin movimiento’</w:t>
            </w:r>
            <w:r w:rsidR="00486B0A">
              <w:rPr>
                <w:rFonts w:cstheme="minorHAnsi"/>
                <w:color w:val="425563" w:themeColor="text2"/>
                <w:sz w:val="20"/>
                <w:szCs w:val="20"/>
              </w:rPr>
              <w:t>.</w:t>
            </w:r>
          </w:p>
          <w:p w14:paraId="58D7F6DD" w14:textId="77777777" w:rsidR="00E470DB" w:rsidRDefault="00E470D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26EC1020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12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 xml:space="preserve">: </w:t>
            </w:r>
          </w:p>
          <w:p w14:paraId="6EB24B50" w14:textId="1748493F" w:rsidR="00CD374B" w:rsidRPr="00CD374B" w:rsidRDefault="002869EA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Que e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l artículo/</w:t>
            </w:r>
            <w:r w:rsidR="00792699" w:rsidRPr="00CD374B">
              <w:rPr>
                <w:rFonts w:cstheme="minorHAnsi"/>
                <w:color w:val="425563" w:themeColor="text2"/>
                <w:sz w:val="20"/>
                <w:szCs w:val="20"/>
              </w:rPr>
              <w:t xml:space="preserve">ubicación </w:t>
            </w:r>
            <w:r w:rsidR="00792699">
              <w:rPr>
                <w:rFonts w:cstheme="minorHAnsi"/>
                <w:color w:val="425563" w:themeColor="text2"/>
                <w:sz w:val="20"/>
                <w:szCs w:val="20"/>
              </w:rPr>
              <w:t>cambiada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 xml:space="preserve"> tenga 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 xml:space="preserve">liga </w:t>
            </w:r>
            <w:proofErr w:type="spellStart"/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reple</w:t>
            </w:r>
            <w:proofErr w:type="spellEnd"/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 xml:space="preserve"> con INC PCT a 100</w:t>
            </w:r>
            <w:r w:rsidR="00486B0A">
              <w:rPr>
                <w:rFonts w:cstheme="minorHAnsi"/>
                <w:color w:val="425563" w:themeColor="text2"/>
                <w:sz w:val="20"/>
                <w:szCs w:val="20"/>
              </w:rPr>
              <w:t>.</w:t>
            </w:r>
          </w:p>
          <w:p w14:paraId="40EE2257" w14:textId="77777777" w:rsidR="00CD374B" w:rsidRDefault="00CD374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657DB326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13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73FCE08B" w14:textId="55BD652C" w:rsidR="00CD374B" w:rsidRP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Guardar una tabla histórica de los artículos/</w:t>
            </w:r>
            <w:r w:rsidR="00F043FE" w:rsidRPr="00CD374B">
              <w:rPr>
                <w:rFonts w:cstheme="minorHAnsi"/>
                <w:color w:val="425563" w:themeColor="text2"/>
                <w:sz w:val="20"/>
                <w:szCs w:val="20"/>
              </w:rPr>
              <w:t>ubicaciones cambiad</w:t>
            </w:r>
            <w:r w:rsidR="00F043FE">
              <w:rPr>
                <w:rFonts w:cstheme="minorHAnsi"/>
                <w:color w:val="425563" w:themeColor="text2"/>
                <w:sz w:val="20"/>
                <w:szCs w:val="20"/>
              </w:rPr>
              <w:t>as</w:t>
            </w:r>
            <w:r w:rsidR="0078586C">
              <w:rPr>
                <w:rFonts w:cstheme="minorHAnsi"/>
                <w:color w:val="425563" w:themeColor="text2"/>
                <w:sz w:val="20"/>
                <w:szCs w:val="20"/>
              </w:rPr>
              <w:t>.</w:t>
            </w:r>
          </w:p>
          <w:p w14:paraId="6F0D3D6F" w14:textId="77777777" w:rsidR="00CD374B" w:rsidRDefault="00CD374B" w:rsidP="00E470DB">
            <w:pPr>
              <w:pStyle w:val="TableHeader"/>
              <w:spacing w:before="0" w:beforeAutospacing="0" w:after="0" w:afterAutospacing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  <w:p w14:paraId="632062B5" w14:textId="77777777" w:rsidR="00CD374B" w:rsidRDefault="00CD374B" w:rsidP="00CD374B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CD374B">
              <w:rPr>
                <w:rFonts w:cstheme="minorHAnsi"/>
                <w:color w:val="425563" w:themeColor="text2"/>
                <w:sz w:val="20"/>
                <w:szCs w:val="20"/>
              </w:rPr>
              <w:t>Regla 14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1CC0E7F3" w14:textId="77777777" w:rsidR="0078586C" w:rsidRDefault="0078586C" w:rsidP="004517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Que purg</w:t>
            </w:r>
            <w:r w:rsidR="00792699">
              <w:rPr>
                <w:rFonts w:cstheme="minorHAnsi"/>
                <w:color w:val="425563" w:themeColor="text2"/>
                <w:sz w:val="20"/>
                <w:szCs w:val="20"/>
              </w:rPr>
              <w:t>a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 xml:space="preserve"> </w:t>
            </w:r>
            <w:r w:rsidR="00CD374B" w:rsidRPr="00CD374B">
              <w:rPr>
                <w:rFonts w:cstheme="minorHAnsi"/>
                <w:color w:val="425563" w:themeColor="text2"/>
                <w:sz w:val="20"/>
                <w:szCs w:val="20"/>
              </w:rPr>
              <w:t>la tabla histórica cada X días, siendo X un parámetro configurable.</w:t>
            </w:r>
          </w:p>
          <w:p w14:paraId="1D7DAA38" w14:textId="5B1B0450" w:rsidR="00792699" w:rsidRPr="003562EA" w:rsidRDefault="00792699" w:rsidP="004517F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</w:p>
        </w:tc>
      </w:tr>
      <w:tr w:rsidR="00031C6A" w:rsidRPr="00CF1E99" w14:paraId="7F207B59" w14:textId="77777777" w:rsidTr="007152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2"/>
          </w:tcPr>
          <w:p w14:paraId="304C6DE3" w14:textId="14D58A99" w:rsidR="00031C6A" w:rsidRPr="002B0113" w:rsidRDefault="00031C6A" w:rsidP="00DE24E9">
            <w:pPr>
              <w:pStyle w:val="TableHeader"/>
              <w:spacing w:after="0"/>
              <w:jc w:val="center"/>
              <w:rPr>
                <w:rFonts w:cstheme="minorHAnsi"/>
                <w:caps/>
                <w:szCs w:val="20"/>
                <w:lang w:val="pt-BR"/>
              </w:rPr>
            </w:pPr>
            <w:r w:rsidRPr="002B0113">
              <w:rPr>
                <w:rFonts w:cstheme="minorHAnsi"/>
                <w:caps/>
                <w:szCs w:val="20"/>
                <w:lang w:val="pt-BR"/>
              </w:rPr>
              <w:t>IMAGENS QUE EVIDENCIAM O Teste</w:t>
            </w:r>
          </w:p>
        </w:tc>
      </w:tr>
      <w:tr w:rsidR="00031C6A" w:rsidRPr="003562EA" w14:paraId="30461EEB" w14:textId="77777777" w:rsidTr="00A65938">
        <w:tblPrEx>
          <w:tblCellMar>
            <w:left w:w="70" w:type="dxa"/>
            <w:right w:w="70" w:type="dxa"/>
          </w:tblCellMar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0" w:type="dxa"/>
            <w:gridSpan w:val="2"/>
          </w:tcPr>
          <w:p w14:paraId="38C97F45" w14:textId="67EF3645" w:rsidR="005A5D50" w:rsidRPr="00902CB7" w:rsidRDefault="005A5D50" w:rsidP="00902CB7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Consulta </w:t>
            </w:r>
            <w:r w:rsidR="005D1A67"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de </w:t>
            </w:r>
            <w:r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los datos antes de </w:t>
            </w:r>
            <w:r w:rsidR="007C3B2A" w:rsidRP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ejecutar el </w:t>
            </w:r>
            <w:r w:rsidRPr="00902CB7">
              <w:rPr>
                <w:rFonts w:cstheme="minorHAnsi"/>
                <w:color w:val="425563" w:themeColor="text2"/>
                <w:sz w:val="20"/>
                <w:szCs w:val="20"/>
              </w:rPr>
              <w:t>proceso</w:t>
            </w:r>
            <w:r w:rsidR="007C3B2A" w:rsidRPr="00902CB7">
              <w:rPr>
                <w:rFonts w:cstheme="minorHAnsi"/>
                <w:color w:val="425563" w:themeColor="text2"/>
                <w:sz w:val="20"/>
                <w:szCs w:val="20"/>
              </w:rPr>
              <w:t>:</w:t>
            </w:r>
          </w:p>
          <w:p w14:paraId="7FBAA5A9" w14:textId="77777777" w:rsidR="005A35F6" w:rsidRDefault="005A35F6" w:rsidP="005A35F6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</w:p>
          <w:p w14:paraId="2B182110" w14:textId="0CBE5EFF" w:rsidR="00CE1626" w:rsidRDefault="00CE1626" w:rsidP="00CE1626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ITEM_LOC:</w:t>
            </w:r>
            <w:r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</w:p>
          <w:p w14:paraId="0A969637" w14:textId="57419703" w:rsidR="00663CA7" w:rsidRPr="00BA7A57" w:rsidRDefault="00663CA7" w:rsidP="00CE1626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663CA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lastRenderedPageBreak/>
              <w:drawing>
                <wp:inline distT="0" distB="0" distL="0" distR="0" wp14:anchorId="0A4B265C" wp14:editId="6431B867">
                  <wp:extent cx="4874149" cy="1658242"/>
                  <wp:effectExtent l="0" t="0" r="0" b="0"/>
                  <wp:docPr id="10769730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9730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1957" cy="166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68CE5E" w14:textId="77777777" w:rsidR="00CE1626" w:rsidRDefault="00CE1626" w:rsidP="005A35F6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</w:p>
          <w:p w14:paraId="6B3B5973" w14:textId="736BECD0" w:rsidR="005A35F6" w:rsidRPr="00BA7A57" w:rsidRDefault="005A35F6" w:rsidP="005A35F6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REPL_ITEM_LOC:</w:t>
            </w:r>
          </w:p>
          <w:p w14:paraId="730DF5CA" w14:textId="5C49B917" w:rsidR="005A5D50" w:rsidRDefault="00625BA7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b w:val="0"/>
                <w:bCs w:val="0"/>
                <w:color w:val="000080"/>
                <w:sz w:val="20"/>
                <w:szCs w:val="20"/>
                <w:highlight w:val="white"/>
                <w:lang w:val="en-US"/>
              </w:rPr>
            </w:pPr>
            <w:r w:rsidRPr="00625BA7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drawing>
                <wp:inline distT="0" distB="0" distL="0" distR="0" wp14:anchorId="664652CD" wp14:editId="3558782A">
                  <wp:extent cx="4842344" cy="1412735"/>
                  <wp:effectExtent l="0" t="0" r="0" b="0"/>
                  <wp:docPr id="71443437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43437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497" cy="1422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1C24E" w14:textId="77777777" w:rsidR="00BA7A57" w:rsidRDefault="00BA7A57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57F7938B" w14:textId="28C7F2F2" w:rsidR="005A35F6" w:rsidRPr="00BA7A57" w:rsidRDefault="005A5D50" w:rsidP="005A35F6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FAH_RIL_DISCONTIN_ITENS_HIST</w:t>
            </w:r>
            <w:r w:rsidR="005A35F6"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0D46B18E" w14:textId="356705AA" w:rsidR="005A35F6" w:rsidRDefault="00534CC2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 w:rsidRPr="00534CC2">
              <w:rPr>
                <w:rFonts w:ascii="Courier New" w:hAnsi="Courier New" w:cs="Courier New"/>
                <w:color w:val="000080"/>
                <w:sz w:val="20"/>
                <w:szCs w:val="20"/>
                <w:lang w:val="en-US"/>
              </w:rPr>
              <w:drawing>
                <wp:inline distT="0" distB="0" distL="0" distR="0" wp14:anchorId="4C512499" wp14:editId="1AD73612">
                  <wp:extent cx="4850295" cy="1462787"/>
                  <wp:effectExtent l="0" t="0" r="0" b="0"/>
                  <wp:docPr id="4737526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75262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3960" cy="1466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9AFE2" w14:textId="77777777" w:rsidR="00BA7A57" w:rsidRDefault="00BA7A57" w:rsidP="005A35F6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</w:p>
          <w:p w14:paraId="1B4F80A1" w14:textId="3EAF66C7" w:rsidR="00A526ED" w:rsidRPr="007A48B4" w:rsidRDefault="007A48B4" w:rsidP="00902CB7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Ejecución</w:t>
            </w:r>
            <w:r w:rsidR="00902CB7">
              <w:rPr>
                <w:rFonts w:cstheme="minorHAnsi"/>
                <w:color w:val="425563" w:themeColor="text2"/>
                <w:sz w:val="20"/>
                <w:szCs w:val="20"/>
              </w:rPr>
              <w:t xml:space="preserve"> del proceso </w:t>
            </w:r>
            <w:proofErr w:type="spellStart"/>
            <w:r w:rsidR="008943FF" w:rsidRPr="007A48B4">
              <w:rPr>
                <w:rFonts w:cstheme="minorHAnsi"/>
                <w:color w:val="425563" w:themeColor="text2"/>
                <w:sz w:val="20"/>
                <w:szCs w:val="20"/>
              </w:rPr>
              <w:t>lgc_nb_discontinued_items.ksh</w:t>
            </w:r>
            <w:proofErr w:type="spellEnd"/>
          </w:p>
          <w:p w14:paraId="5BA7BFB3" w14:textId="77777777" w:rsidR="00BA7A57" w:rsidRDefault="00BA7A57" w:rsidP="00BA7A57">
            <w:pPr>
              <w:pStyle w:val="Prrafodelista"/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13143B3A" w14:textId="480EBBE4" w:rsidR="00A526ED" w:rsidRDefault="00A526ED" w:rsidP="007519C1">
            <w:pPr>
              <w:pStyle w:val="TableHeader"/>
              <w:spacing w:before="0" w:beforeAutospacing="0" w:after="0" w:afterAutospacing="0" w:line="240" w:lineRule="auto"/>
              <w:rPr>
                <w:rFonts w:cstheme="minorHAnsi"/>
                <w:szCs w:val="20"/>
              </w:rPr>
            </w:pPr>
            <w:r w:rsidRPr="00A526ED">
              <w:rPr>
                <w:rFonts w:cstheme="minorHAnsi"/>
                <w:b w:val="0"/>
                <w:bCs w:val="0"/>
                <w:szCs w:val="20"/>
              </w:rPr>
              <w:lastRenderedPageBreak/>
              <w:drawing>
                <wp:inline distT="0" distB="0" distL="0" distR="0" wp14:anchorId="784AEE7E" wp14:editId="5A96F71F">
                  <wp:extent cx="4015408" cy="2235064"/>
                  <wp:effectExtent l="0" t="0" r="0" b="0"/>
                  <wp:docPr id="7936186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361863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334" cy="2238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3D7E5" w14:textId="77777777" w:rsidR="00A526ED" w:rsidRDefault="00A526ED" w:rsidP="007519C1">
            <w:pPr>
              <w:pStyle w:val="TableHeader"/>
              <w:spacing w:before="0" w:beforeAutospacing="0" w:after="0" w:afterAutospacing="0" w:line="240" w:lineRule="auto"/>
              <w:rPr>
                <w:rFonts w:cstheme="minorHAnsi"/>
                <w:b w:val="0"/>
                <w:bCs w:val="0"/>
                <w:szCs w:val="20"/>
              </w:rPr>
            </w:pPr>
          </w:p>
          <w:p w14:paraId="1AC8BB46" w14:textId="77777777" w:rsidR="00AF2F14" w:rsidRDefault="00AF2F14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605E83F0" w14:textId="13F1A32C" w:rsidR="003562EA" w:rsidRPr="00AF2F14" w:rsidRDefault="007A48B4" w:rsidP="007A48B4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  <w:r>
              <w:rPr>
                <w:rFonts w:cstheme="minorHAnsi"/>
                <w:color w:val="425563" w:themeColor="text2"/>
                <w:sz w:val="20"/>
                <w:szCs w:val="20"/>
              </w:rPr>
              <w:t>Consulta de los datos después de la e</w:t>
            </w:r>
            <w:r>
              <w:rPr>
                <w:rFonts w:cstheme="minorHAnsi"/>
                <w:color w:val="425563" w:themeColor="text2"/>
                <w:sz w:val="20"/>
                <w:szCs w:val="20"/>
              </w:rPr>
              <w:t>jecución del proceso</w:t>
            </w:r>
          </w:p>
          <w:p w14:paraId="236E37B6" w14:textId="77777777" w:rsidR="00AF2F14" w:rsidRDefault="00AF2F14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5BED1E94" w14:textId="5C709E72" w:rsidR="00534CC2" w:rsidRDefault="005F358D" w:rsidP="00534CC2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Regla 1</w:t>
            </w:r>
            <w:r w:rsid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 Si</w:t>
            </w:r>
            <w:r w:rsidR="00534CC2" w:rsidRPr="00A65938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n cambio en </w:t>
            </w:r>
            <w:proofErr w:type="spellStart"/>
            <w:r w:rsidR="00534CC2" w:rsidRPr="00A65938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item_loc</w:t>
            </w:r>
            <w:proofErr w:type="spellEnd"/>
            <w:r w:rsidR="00534CC2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para el articulo/</w:t>
            </w:r>
            <w:r w:rsidR="004F561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ubicación</w:t>
            </w:r>
            <w:r w:rsidR="00534CC2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4A1D0F41" w14:textId="07B0F90F" w:rsidR="00534CC2" w:rsidRDefault="00D625A6" w:rsidP="00534CC2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663CA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drawing>
                <wp:inline distT="0" distB="0" distL="0" distR="0" wp14:anchorId="2B4F7AE2" wp14:editId="7BD2FF5C">
                  <wp:extent cx="5017273" cy="1706935"/>
                  <wp:effectExtent l="0" t="0" r="0" b="0"/>
                  <wp:docPr id="1284437156" name="Imagen 1284437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97300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762" cy="1710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B3030" w14:textId="77777777" w:rsidR="00534CC2" w:rsidRDefault="00534CC2" w:rsidP="00534CC2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39D18321" w14:textId="1E72AE0B" w:rsidR="00FD458C" w:rsidRDefault="00FD458C" w:rsidP="00FD458C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BA7A57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REPL_ITEM_LOC:</w:t>
            </w:r>
            <w:r w:rsidR="00A65938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Artículos/</w:t>
            </w:r>
            <w:r w:rsid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ubicaciones cambiadas</w:t>
            </w:r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en la liga </w:t>
            </w:r>
            <w:proofErr w:type="spellStart"/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reple</w:t>
            </w:r>
            <w:proofErr w:type="spellEnd"/>
            <w:r w:rsidR="00496645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6E9C84AE" w14:textId="2C7DD511" w:rsidR="00600FFD" w:rsidRDefault="004517F6" w:rsidP="003562EA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  <w:r>
              <w:object w:dxaOrig="12165" w:dyaOrig="3765" w14:anchorId="48CD6F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410.4pt;height:129.6pt" o:ole="">
                  <v:imagedata r:id="rId21" o:title=""/>
                </v:shape>
                <o:OLEObject Type="Embed" ProgID="PBrush" ShapeID="_x0000_i1037" DrawAspect="Content" ObjectID="_1745325354" r:id="rId22"/>
              </w:object>
            </w:r>
          </w:p>
          <w:p w14:paraId="782FE0DA" w14:textId="77777777" w:rsidR="00600FFD" w:rsidRDefault="00600FFD" w:rsidP="003562EA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</w:p>
          <w:p w14:paraId="17E6BB8F" w14:textId="77777777" w:rsidR="00600FFD" w:rsidRDefault="00600FFD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42F4F400" w14:textId="282461C5" w:rsidR="005F358D" w:rsidRDefault="005F358D" w:rsidP="004D5D3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Regla 1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1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–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Que no haya movimientos de stock (órdenes de compra abiertas, transferencias en tránsito) superior al número de ‘Días sin movimiento’</w:t>
            </w:r>
          </w:p>
          <w:p w14:paraId="73E0AB5C" w14:textId="4C882CC7" w:rsidR="00560CA3" w:rsidRDefault="00560CA3" w:rsidP="004D5D3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object w:dxaOrig="8835" w:dyaOrig="7260" w14:anchorId="25CB0A84">
                <v:shape id="_x0000_i1061" type="#_x0000_t75" style="width:316.8pt;height:259.2pt" o:ole="">
                  <v:imagedata r:id="rId23" o:title=""/>
                </v:shape>
                <o:OLEObject Type="Embed" ProgID="PBrush" ShapeID="_x0000_i1061" DrawAspect="Content" ObjectID="_1745325355" r:id="rId24"/>
              </w:object>
            </w:r>
          </w:p>
          <w:p w14:paraId="51B25F0A" w14:textId="77777777" w:rsidR="005F358D" w:rsidRPr="004D5D3F" w:rsidRDefault="005F358D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60C975FB" w14:textId="51C1FA2B" w:rsidR="004D5D3F" w:rsidRDefault="005F358D" w:rsidP="004D5D3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Regla 1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2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–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Que el artículo/</w:t>
            </w:r>
            <w:r w:rsidR="00CF6C66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ubicación cambiada</w:t>
            </w:r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tenga liga </w:t>
            </w:r>
            <w:proofErr w:type="spellStart"/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reple</w:t>
            </w:r>
            <w:proofErr w:type="spellEnd"/>
            <w:r w:rsidR="004D5D3F"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con INC PCT a 100 </w:t>
            </w:r>
          </w:p>
          <w:p w14:paraId="5D6AF028" w14:textId="57E7AD63" w:rsidR="005F358D" w:rsidRDefault="004F5615" w:rsidP="005F358D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  <w:r>
              <w:object w:dxaOrig="9165" w:dyaOrig="8715" w14:anchorId="61ED88BE">
                <v:shape id="_x0000_i1039" type="#_x0000_t75" style="width:280.8pt;height:266.4pt" o:ole="">
                  <v:imagedata r:id="rId25" o:title=""/>
                </v:shape>
                <o:OLEObject Type="Embed" ProgID="PBrush" ShapeID="_x0000_i1039" DrawAspect="Content" ObjectID="_1745325356" r:id="rId26"/>
              </w:object>
            </w:r>
          </w:p>
          <w:p w14:paraId="3435A89A" w14:textId="77777777" w:rsidR="004F5615" w:rsidRPr="004D5D3F" w:rsidRDefault="004F5615" w:rsidP="005F358D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64C5791A" w14:textId="77945519" w:rsidR="005F358D" w:rsidRDefault="005F358D" w:rsidP="005F358D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Regla 1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3 – Tabla histórica 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de los artículos/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ubicaciones cambiadas</w:t>
            </w:r>
            <w:r w:rsidRPr="004D5D3F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.</w:t>
            </w:r>
          </w:p>
          <w:p w14:paraId="50C7A764" w14:textId="75C665D4" w:rsidR="00F60FCE" w:rsidRDefault="00F60FCE" w:rsidP="005F358D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 w:rsidRPr="00F60FCE">
              <w:rPr>
                <w:rFonts w:cstheme="minorHAnsi"/>
                <w:szCs w:val="20"/>
              </w:rPr>
              <w:lastRenderedPageBreak/>
              <w:drawing>
                <wp:inline distT="0" distB="0" distL="0" distR="0" wp14:anchorId="573D77B7" wp14:editId="01338B0E">
                  <wp:extent cx="4587902" cy="3346119"/>
                  <wp:effectExtent l="0" t="0" r="0" b="0"/>
                  <wp:docPr id="94832410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832410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117" cy="3354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B9FC0" w14:textId="77777777" w:rsidR="005F358D" w:rsidRDefault="005F358D" w:rsidP="005F358D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</w:p>
          <w:p w14:paraId="204AAD39" w14:textId="312A27D0" w:rsidR="005F358D" w:rsidRDefault="005F358D" w:rsidP="005F358D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BB7B61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Regla 1</w:t>
            </w:r>
            <w:r w:rsidRPr="00BB7B61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4 – Purg</w:t>
            </w:r>
            <w:r w:rsidR="00DC1A04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a</w:t>
            </w:r>
            <w:r w:rsidRPr="00BB7B61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de</w:t>
            </w:r>
            <w:r w:rsidRPr="00BB7B61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la tabla histórica cada X días, siendo X un parámetro configurable.</w:t>
            </w:r>
          </w:p>
          <w:p w14:paraId="1A544759" w14:textId="77777777" w:rsidR="00226AEF" w:rsidRDefault="00226AEF" w:rsidP="00226AEF">
            <w:pPr>
              <w:spacing w:after="0"/>
              <w:rPr>
                <w:rFonts w:cstheme="minorHAnsi"/>
                <w:color w:val="425563" w:themeColor="text2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 X = 90</w:t>
            </w:r>
          </w:p>
          <w:p w14:paraId="4CB80418" w14:textId="2013A584" w:rsidR="00F60FCE" w:rsidRDefault="00E8549F" w:rsidP="005F358D">
            <w:pPr>
              <w:spacing w:after="0"/>
              <w:rPr>
                <w:b w:val="0"/>
                <w:bCs w:val="0"/>
              </w:rPr>
            </w:pPr>
            <w:r>
              <w:object w:dxaOrig="5970" w:dyaOrig="3840" w14:anchorId="1166EF53">
                <v:shape id="_x0000_i1044" type="#_x0000_t75" style="width:223.2pt;height:2in" o:ole="">
                  <v:imagedata r:id="rId28" o:title=""/>
                </v:shape>
                <o:OLEObject Type="Embed" ProgID="PBrush" ShapeID="_x0000_i1044" DrawAspect="Content" ObjectID="_1745325357" r:id="rId29"/>
              </w:object>
            </w:r>
          </w:p>
          <w:p w14:paraId="24EBC580" w14:textId="77777777" w:rsidR="00EE56ED" w:rsidRDefault="00EE56ED" w:rsidP="005F358D">
            <w:pPr>
              <w:spacing w:after="0"/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</w:pPr>
          </w:p>
          <w:p w14:paraId="07E382D7" w14:textId="00F4B3DA" w:rsidR="00300B8A" w:rsidRDefault="00300B8A" w:rsidP="00300B8A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300B8A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Para esta prueba, cambiamos la fecha </w:t>
            </w:r>
            <w:r w:rsidR="009607BD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de ejecución para </w:t>
            </w:r>
            <w:r w:rsidR="00EE56ED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más</w:t>
            </w:r>
            <w:r w:rsidR="009607BD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 xml:space="preserve"> de 90 días </w:t>
            </w:r>
            <w:r w:rsidRPr="00300B8A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en la tabla histórica</w:t>
            </w:r>
            <w:r w:rsidR="00A06724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4F4A1DC5" w14:textId="3F071F2C" w:rsidR="007B1AAA" w:rsidRDefault="00226AEF" w:rsidP="00300B8A">
            <w:pPr>
              <w:shd w:val="clear" w:color="auto" w:fill="FDFDFD"/>
              <w:spacing w:after="0"/>
              <w:jc w:val="left"/>
              <w:rPr>
                <w:b w:val="0"/>
                <w:bCs w:val="0"/>
              </w:rPr>
            </w:pPr>
            <w:r>
              <w:object w:dxaOrig="4965" w:dyaOrig="2715" w14:anchorId="2440797B">
                <v:shape id="_x0000_i1051" type="#_x0000_t75" style="width:208.8pt;height:115.2pt" o:ole="">
                  <v:imagedata r:id="rId30" o:title=""/>
                </v:shape>
                <o:OLEObject Type="Embed" ProgID="PBrush" ShapeID="_x0000_i1051" DrawAspect="Content" ObjectID="_1745325358" r:id="rId31"/>
              </w:object>
            </w:r>
            <w:r>
              <w:t xml:space="preserve">     </w:t>
            </w:r>
            <w:r w:rsidR="007B1AAA" w:rsidRPr="007B1AAA">
              <w:rPr>
                <w:b w:val="0"/>
                <w:bCs w:val="0"/>
              </w:rPr>
              <w:drawing>
                <wp:inline distT="0" distB="0" distL="0" distR="0" wp14:anchorId="75558500" wp14:editId="2BA63565">
                  <wp:extent cx="2377440" cy="1343770"/>
                  <wp:effectExtent l="0" t="0" r="0" b="0"/>
                  <wp:docPr id="137945317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453175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134" cy="1350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6852" w14:textId="77777777" w:rsidR="00F50E46" w:rsidRDefault="00F50E46" w:rsidP="003562EA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</w:p>
          <w:p w14:paraId="552B53F1" w14:textId="05F822F3" w:rsidR="00AD0944" w:rsidRDefault="00A06724" w:rsidP="003562EA">
            <w:pPr>
              <w:shd w:val="clear" w:color="auto" w:fill="FDFDFD"/>
              <w:spacing w:after="0"/>
              <w:jc w:val="left"/>
              <w:rPr>
                <w:rFonts w:cstheme="minorHAnsi"/>
                <w:color w:val="425563" w:themeColor="text2"/>
                <w:sz w:val="20"/>
                <w:szCs w:val="20"/>
              </w:rPr>
            </w:pPr>
            <w:r w:rsidRPr="00300B8A"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lastRenderedPageBreak/>
              <w:t xml:space="preserve">y ejecutamos nuevamente el </w:t>
            </w:r>
            <w:r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proceso</w:t>
            </w:r>
            <w:r>
              <w:rPr>
                <w:rFonts w:cstheme="minorHAnsi"/>
                <w:b w:val="0"/>
                <w:bCs w:val="0"/>
                <w:color w:val="425563" w:themeColor="text2"/>
                <w:sz w:val="20"/>
                <w:szCs w:val="20"/>
              </w:rPr>
              <w:t>:</w:t>
            </w:r>
          </w:p>
          <w:p w14:paraId="5E32716E" w14:textId="1401F273" w:rsidR="00A06724" w:rsidRDefault="00A22044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 w:rsidRPr="00A22044">
              <w:rPr>
                <w:rFonts w:cstheme="minorHAnsi"/>
                <w:b w:val="0"/>
                <w:bCs w:val="0"/>
                <w:szCs w:val="20"/>
              </w:rPr>
              <w:drawing>
                <wp:inline distT="0" distB="0" distL="0" distR="0" wp14:anchorId="29BEF295" wp14:editId="017C2C71">
                  <wp:extent cx="3555725" cy="2107096"/>
                  <wp:effectExtent l="0" t="0" r="0" b="0"/>
                  <wp:docPr id="18384964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49640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472" cy="2111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585131" w14:textId="77777777" w:rsidR="002A798D" w:rsidRDefault="002A798D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3D464A7C" w14:textId="37CD2F7D" w:rsidR="00300B8A" w:rsidRDefault="002A798D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>
              <w:rPr>
                <w:rFonts w:cstheme="minorHAnsi"/>
                <w:b w:val="0"/>
                <w:bCs w:val="0"/>
                <w:szCs w:val="20"/>
              </w:rPr>
              <w:t xml:space="preserve">Purgadas </w:t>
            </w:r>
            <w:r w:rsidR="00876863">
              <w:rPr>
                <w:rFonts w:cstheme="minorHAnsi"/>
                <w:b w:val="0"/>
                <w:bCs w:val="0"/>
                <w:szCs w:val="20"/>
              </w:rPr>
              <w:t xml:space="preserve">las 3 </w:t>
            </w:r>
            <w:r>
              <w:rPr>
                <w:rFonts w:cstheme="minorHAnsi"/>
                <w:b w:val="0"/>
                <w:bCs w:val="0"/>
                <w:szCs w:val="20"/>
              </w:rPr>
              <w:t>líneas</w:t>
            </w:r>
            <w:r w:rsidR="00876863">
              <w:rPr>
                <w:rFonts w:cstheme="minorHAnsi"/>
                <w:b w:val="0"/>
                <w:bCs w:val="0"/>
                <w:szCs w:val="20"/>
              </w:rPr>
              <w:t xml:space="preserve"> con fecha ejecución </w:t>
            </w:r>
            <w:r>
              <w:rPr>
                <w:rFonts w:cstheme="minorHAnsi"/>
                <w:b w:val="0"/>
                <w:bCs w:val="0"/>
                <w:szCs w:val="20"/>
              </w:rPr>
              <w:t>09/02/2023</w:t>
            </w:r>
            <w:r w:rsidR="00876863">
              <w:rPr>
                <w:rFonts w:cstheme="minorHAnsi"/>
                <w:b w:val="0"/>
                <w:bCs w:val="0"/>
                <w:szCs w:val="20"/>
              </w:rPr>
              <w:t xml:space="preserve"> </w:t>
            </w:r>
          </w:p>
          <w:p w14:paraId="0007CD1E" w14:textId="77777777" w:rsidR="002A798D" w:rsidRDefault="002A798D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  <w:p w14:paraId="6E6FF51E" w14:textId="357CD62F" w:rsidR="00300B8A" w:rsidRDefault="00135619" w:rsidP="003562EA">
            <w:pPr>
              <w:shd w:val="clear" w:color="auto" w:fill="FDFDFD"/>
              <w:spacing w:after="0"/>
              <w:jc w:val="left"/>
              <w:rPr>
                <w:rFonts w:cstheme="minorHAnsi"/>
                <w:szCs w:val="20"/>
              </w:rPr>
            </w:pPr>
            <w:r w:rsidRPr="00135619">
              <w:rPr>
                <w:rFonts w:cstheme="minorHAnsi"/>
                <w:szCs w:val="20"/>
              </w:rPr>
              <w:drawing>
                <wp:inline distT="0" distB="0" distL="0" distR="0" wp14:anchorId="113198CD" wp14:editId="044F9F9F">
                  <wp:extent cx="4317558" cy="1117323"/>
                  <wp:effectExtent l="0" t="0" r="0" b="0"/>
                  <wp:docPr id="15597093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709322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965" cy="1134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84C9FE" w14:textId="64450273" w:rsidR="00AD0944" w:rsidRPr="00AF2F14" w:rsidRDefault="00AD0944" w:rsidP="003562EA">
            <w:pPr>
              <w:shd w:val="clear" w:color="auto" w:fill="FDFDFD"/>
              <w:spacing w:after="0"/>
              <w:jc w:val="left"/>
              <w:rPr>
                <w:rFonts w:cstheme="minorHAnsi"/>
                <w:b w:val="0"/>
                <w:bCs w:val="0"/>
                <w:szCs w:val="20"/>
              </w:rPr>
            </w:pPr>
          </w:p>
        </w:tc>
      </w:tr>
      <w:bookmarkEnd w:id="2"/>
      <w:bookmarkEnd w:id="3"/>
      <w:bookmarkEnd w:id="8"/>
    </w:tbl>
    <w:p w14:paraId="458AF250" w14:textId="77777777" w:rsidR="00942A24" w:rsidRPr="003562EA" w:rsidRDefault="00942A24" w:rsidP="00942A24">
      <w:pPr>
        <w:rPr>
          <w:lang w:val="pt-BR"/>
        </w:rPr>
      </w:pPr>
    </w:p>
    <w:sectPr w:rsidR="00942A24" w:rsidRPr="003562EA" w:rsidSect="008216F2">
      <w:headerReference w:type="default" r:id="rId35"/>
      <w:pgSz w:w="12240" w:h="15840"/>
      <w:pgMar w:top="2019" w:right="1440" w:bottom="1009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94783" w14:textId="77777777" w:rsidR="00B6230B" w:rsidRDefault="00B6230B" w:rsidP="002A6971">
      <w:r>
        <w:separator/>
      </w:r>
    </w:p>
    <w:p w14:paraId="3B7930C6" w14:textId="77777777" w:rsidR="00B6230B" w:rsidRDefault="00B6230B" w:rsidP="002A6971"/>
  </w:endnote>
  <w:endnote w:type="continuationSeparator" w:id="0">
    <w:p w14:paraId="45A084D7" w14:textId="77777777" w:rsidR="00B6230B" w:rsidRDefault="00B6230B" w:rsidP="002A6971">
      <w:r>
        <w:continuationSeparator/>
      </w:r>
    </w:p>
    <w:p w14:paraId="3A150126" w14:textId="77777777" w:rsidR="00B6230B" w:rsidRDefault="00B6230B" w:rsidP="002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64"/>
      <w:gridCol w:w="7996"/>
    </w:tblGrid>
    <w:tr w:rsidR="003B5FA1" w:rsidRPr="00AE762D" w14:paraId="72FD6C98" w14:textId="77777777" w:rsidTr="003F5285">
      <w:trPr>
        <w:trHeight w:val="80"/>
      </w:trPr>
      <w:tc>
        <w:tcPr>
          <w:tcW w:w="1364" w:type="dxa"/>
          <w:vAlign w:val="center"/>
        </w:tcPr>
        <w:p w14:paraId="66A127C6" w14:textId="107547D3" w:rsidR="003B5FA1" w:rsidRPr="00AE762D" w:rsidRDefault="003B5FA1" w:rsidP="00AE762D">
          <w:pPr>
            <w:pStyle w:val="Piedepgina"/>
          </w:pPr>
          <w:r w:rsidRPr="00AE762D">
            <w:t xml:space="preserve">Page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PAGE  \* Arabic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2</w:t>
          </w:r>
          <w:r w:rsidRPr="00AE762D">
            <w:rPr>
              <w:rStyle w:val="Nmerodepgina"/>
            </w:rPr>
            <w:fldChar w:fldCharType="end"/>
          </w:r>
          <w:r w:rsidRPr="00AE762D">
            <w:rPr>
              <w:rStyle w:val="Nmerodepgina"/>
            </w:rPr>
            <w:t xml:space="preserve"> </w:t>
          </w:r>
          <w:proofErr w:type="spellStart"/>
          <w:r w:rsidRPr="00AE762D">
            <w:rPr>
              <w:rStyle w:val="Nmerodepgina"/>
            </w:rPr>
            <w:t>of</w:t>
          </w:r>
          <w:proofErr w:type="spellEnd"/>
          <w:r w:rsidRPr="00AE762D">
            <w:rPr>
              <w:rStyle w:val="Nmerodepgina"/>
            </w:rPr>
            <w:t xml:space="preserve">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NUMPAGES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14</w:t>
          </w:r>
          <w:r w:rsidRPr="00AE762D">
            <w:rPr>
              <w:rStyle w:val="Nmerodepgina"/>
            </w:rPr>
            <w:fldChar w:fldCharType="end"/>
          </w:r>
        </w:p>
      </w:tc>
      <w:tc>
        <w:tcPr>
          <w:tcW w:w="7996" w:type="dxa"/>
          <w:vAlign w:val="center"/>
        </w:tcPr>
        <w:p w14:paraId="4F7FC034" w14:textId="77777777" w:rsidR="003B5FA1" w:rsidRPr="00AE762D" w:rsidRDefault="003B5FA1" w:rsidP="00AE762D">
          <w:pPr>
            <w:pStyle w:val="Piedepgina"/>
            <w:jc w:val="right"/>
          </w:pPr>
          <w:r w:rsidRPr="00AE762D">
            <w:t xml:space="preserve">© 2018 </w:t>
          </w:r>
          <w:proofErr w:type="spellStart"/>
          <w:r w:rsidRPr="00AE762D">
            <w:t>Logic</w:t>
          </w:r>
          <w:proofErr w:type="spellEnd"/>
          <w:r w:rsidRPr="00AE762D">
            <w:t xml:space="preserve"> </w:t>
          </w:r>
          <w:proofErr w:type="spellStart"/>
          <w:r w:rsidRPr="00AE762D">
            <w:t>Information</w:t>
          </w:r>
          <w:proofErr w:type="spellEnd"/>
          <w:r w:rsidRPr="00AE762D">
            <w:t xml:space="preserve"> </w:t>
          </w:r>
          <w:proofErr w:type="spellStart"/>
          <w:r w:rsidRPr="00AE762D">
            <w:t>Systems</w:t>
          </w:r>
          <w:proofErr w:type="spellEnd"/>
          <w:r w:rsidRPr="00AE762D">
            <w:t xml:space="preserve">, Inc. </w:t>
          </w:r>
          <w:proofErr w:type="spellStart"/>
          <w:r w:rsidRPr="00AE762D">
            <w:t>All</w:t>
          </w:r>
          <w:proofErr w:type="spellEnd"/>
          <w:r w:rsidRPr="00AE762D">
            <w:t xml:space="preserve"> </w:t>
          </w:r>
          <w:proofErr w:type="spellStart"/>
          <w:r w:rsidRPr="00AE762D">
            <w:t>Rights</w:t>
          </w:r>
          <w:proofErr w:type="spellEnd"/>
          <w:r w:rsidRPr="00AE762D">
            <w:t xml:space="preserve"> </w:t>
          </w:r>
          <w:proofErr w:type="spellStart"/>
          <w:r w:rsidRPr="00AE762D">
            <w:t>Reserved</w:t>
          </w:r>
          <w:proofErr w:type="spellEnd"/>
          <w:r w:rsidRPr="00AE762D">
            <w:t>.</w:t>
          </w:r>
        </w:p>
      </w:tc>
    </w:tr>
  </w:tbl>
  <w:p w14:paraId="7F3BFE06" w14:textId="77777777" w:rsidR="003B5FA1" w:rsidRPr="009C5A60" w:rsidRDefault="003B5FA1" w:rsidP="00AE762D">
    <w:pPr>
      <w:pStyle w:val="Piedepgina"/>
    </w:pPr>
  </w:p>
  <w:p w14:paraId="3B8D214B" w14:textId="77777777" w:rsidR="003B5FA1" w:rsidRDefault="003B5FA1" w:rsidP="00276E6F">
    <w:pPr>
      <w:pStyle w:val="headerfootersspacerdontus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C64D" w14:textId="77777777" w:rsidR="003B5FA1" w:rsidRDefault="003B5FA1" w:rsidP="00AE762D">
    <w:pPr>
      <w:pStyle w:val="Piedepgina"/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355A1CEC" wp14:editId="5D144D3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2384" cy="1627632"/>
          <wp:effectExtent l="0" t="0" r="0" b="0"/>
          <wp:wrapNone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ottom Corner Pattern (Letterhead).wmf"/>
                  <pic:cNvPicPr/>
                </pic:nvPicPr>
                <pic:blipFill rotWithShape="1">
                  <a:blip r:embed="rId1"/>
                  <a:srcRect b="42217"/>
                  <a:stretch/>
                </pic:blipFill>
                <pic:spPr bwMode="auto">
                  <a:xfrm>
                    <a:off x="0" y="0"/>
                    <a:ext cx="3072384" cy="16276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57B6" w14:textId="77777777" w:rsidR="00B6230B" w:rsidRDefault="00B6230B" w:rsidP="002A6971">
      <w:r>
        <w:separator/>
      </w:r>
    </w:p>
    <w:p w14:paraId="5CEEB676" w14:textId="77777777" w:rsidR="00B6230B" w:rsidRDefault="00B6230B" w:rsidP="002A6971"/>
  </w:footnote>
  <w:footnote w:type="continuationSeparator" w:id="0">
    <w:p w14:paraId="7A9666CB" w14:textId="77777777" w:rsidR="00B6230B" w:rsidRDefault="00B6230B" w:rsidP="002A6971">
      <w:r>
        <w:continuationSeparator/>
      </w:r>
    </w:p>
    <w:p w14:paraId="76F27E37" w14:textId="77777777" w:rsidR="00B6230B" w:rsidRDefault="00B6230B" w:rsidP="002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2"/>
      <w:gridCol w:w="7678"/>
    </w:tblGrid>
    <w:tr w:rsidR="003B5FA1" w:rsidRPr="00E61567" w14:paraId="2E37D7EB" w14:textId="77777777" w:rsidTr="00E61567">
      <w:tc>
        <w:tcPr>
          <w:tcW w:w="1710" w:type="dxa"/>
        </w:tcPr>
        <w:p w14:paraId="1FBB02D9" w14:textId="77777777" w:rsidR="003B5FA1" w:rsidRDefault="003B5FA1" w:rsidP="002A6971">
          <w:pPr>
            <w:pStyle w:val="Encabezado"/>
          </w:pPr>
          <w:r>
            <w:rPr>
              <w:noProof/>
              <w:lang w:val="pt-BR" w:eastAsia="pt-BR"/>
            </w:rPr>
            <w:drawing>
              <wp:inline distT="0" distB="0" distL="0" distR="0" wp14:anchorId="1C8820A1" wp14:editId="2D5873AA">
                <wp:extent cx="904234" cy="522831"/>
                <wp:effectExtent l="0" t="0" r="0" b="0"/>
                <wp:docPr id="5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6469142C" w14:textId="77777777" w:rsidR="003B5FA1" w:rsidRPr="00E61567" w:rsidRDefault="003B5FA1" w:rsidP="002A6971">
          <w:pPr>
            <w:pStyle w:val="Encabezado"/>
          </w:pPr>
          <w:r w:rsidRPr="00E61567">
            <w:t>[</w:t>
          </w:r>
          <w:proofErr w:type="spellStart"/>
          <w:r w:rsidRPr="00E61567">
            <w:t>Enter</w:t>
          </w:r>
          <w:proofErr w:type="spellEnd"/>
          <w:r w:rsidRPr="00E61567">
            <w:t xml:space="preserve"> </w:t>
          </w:r>
          <w:proofErr w:type="spellStart"/>
          <w:r w:rsidRPr="00E61567">
            <w:t>Document</w:t>
          </w:r>
          <w:proofErr w:type="spellEnd"/>
          <w:r w:rsidRPr="00E61567">
            <w:t xml:space="preserve"> </w:t>
          </w:r>
          <w:proofErr w:type="spellStart"/>
          <w:r w:rsidRPr="00E61567">
            <w:t>Title</w:t>
          </w:r>
          <w:proofErr w:type="spellEnd"/>
          <w:r w:rsidRPr="00E61567">
            <w:t xml:space="preserve"> Here]</w:t>
          </w:r>
        </w:p>
      </w:tc>
    </w:tr>
  </w:tbl>
  <w:p w14:paraId="2F63167B" w14:textId="77777777" w:rsidR="003B5FA1" w:rsidRPr="00612FAC" w:rsidRDefault="003B5FA1" w:rsidP="00276E6F">
    <w:pPr>
      <w:pStyle w:val="headerfootersspacerdontus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3"/>
      <w:gridCol w:w="7677"/>
    </w:tblGrid>
    <w:tr w:rsidR="00CB106B" w:rsidRPr="001701EA" w14:paraId="37E9841B" w14:textId="77777777" w:rsidTr="00E61567">
      <w:tc>
        <w:tcPr>
          <w:tcW w:w="1710" w:type="dxa"/>
        </w:tcPr>
        <w:p w14:paraId="586E1EEA" w14:textId="77777777" w:rsidR="00CB106B" w:rsidRDefault="00CB106B" w:rsidP="002A6971">
          <w:pPr>
            <w:pStyle w:val="Encabezad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3CA9E703" wp14:editId="5D102F03">
                <wp:extent cx="904234" cy="522831"/>
                <wp:effectExtent l="0" t="0" r="0" b="0"/>
                <wp:docPr id="13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13A4E4C8" w14:textId="35AD8E6D" w:rsidR="00CB106B" w:rsidRPr="001701EA" w:rsidRDefault="00A145CE" w:rsidP="002A6971">
          <w:pPr>
            <w:pStyle w:val="Encabezado"/>
            <w:rPr>
              <w:lang w:val="pt-BR"/>
            </w:rPr>
          </w:pPr>
          <w:r>
            <w:rPr>
              <w:lang w:val="es"/>
            </w:rPr>
            <w:t>Pruebas unitarias</w:t>
          </w:r>
        </w:p>
      </w:tc>
    </w:tr>
  </w:tbl>
  <w:p w14:paraId="147DC32C" w14:textId="77777777" w:rsidR="00CB106B" w:rsidRPr="00612FAC" w:rsidRDefault="00CB106B" w:rsidP="00276E6F">
    <w:pPr>
      <w:pStyle w:val="headerfootersspacerdontus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3"/>
      <w:gridCol w:w="7677"/>
    </w:tblGrid>
    <w:tr w:rsidR="003B5FA1" w:rsidRPr="001701EA" w14:paraId="00B330FB" w14:textId="77777777" w:rsidTr="00E61567">
      <w:tc>
        <w:tcPr>
          <w:tcW w:w="1710" w:type="dxa"/>
        </w:tcPr>
        <w:p w14:paraId="77FD29DC" w14:textId="77777777" w:rsidR="003B5FA1" w:rsidRDefault="003B5FA1" w:rsidP="002A6971">
          <w:pPr>
            <w:pStyle w:val="Encabezad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6EE4369C" wp14:editId="440FFEE0">
                <wp:extent cx="904234" cy="522831"/>
                <wp:effectExtent l="0" t="0" r="0" b="0"/>
                <wp:docPr id="7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463BD6FB" w14:textId="51421C05" w:rsidR="003B5FA1" w:rsidRPr="00A145CE" w:rsidRDefault="00A145CE" w:rsidP="002A6971">
          <w:pPr>
            <w:pStyle w:val="Encabezado"/>
          </w:pPr>
          <w:r>
            <w:rPr>
              <w:lang w:val="es"/>
            </w:rPr>
            <w:t xml:space="preserve">Pruebas unitarias </w:t>
          </w:r>
        </w:p>
      </w:tc>
    </w:tr>
  </w:tbl>
  <w:p w14:paraId="756ABFD5" w14:textId="77777777" w:rsidR="003B5FA1" w:rsidRPr="00612FAC" w:rsidRDefault="003B5FA1" w:rsidP="00276E6F">
    <w:pPr>
      <w:pStyle w:val="headerfootersspacerdontu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042"/>
    <w:multiLevelType w:val="multilevel"/>
    <w:tmpl w:val="34589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12A52F0"/>
    <w:multiLevelType w:val="multilevel"/>
    <w:tmpl w:val="EC864D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02B62B35"/>
    <w:multiLevelType w:val="hybridMultilevel"/>
    <w:tmpl w:val="97A65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F12E5"/>
    <w:multiLevelType w:val="hybridMultilevel"/>
    <w:tmpl w:val="236643F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668AF"/>
    <w:multiLevelType w:val="multilevel"/>
    <w:tmpl w:val="8968C214"/>
    <w:lvl w:ilvl="0">
      <w:start w:val="1"/>
      <w:numFmt w:val="decimal"/>
      <w:pStyle w:val="Ttulo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146E0219"/>
    <w:multiLevelType w:val="hybridMultilevel"/>
    <w:tmpl w:val="48A45274"/>
    <w:lvl w:ilvl="0" w:tplc="A9FCD09C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position w:val="-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30D21"/>
    <w:multiLevelType w:val="multilevel"/>
    <w:tmpl w:val="978A1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073588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620E8A"/>
    <w:multiLevelType w:val="hybridMultilevel"/>
    <w:tmpl w:val="00064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65B81"/>
    <w:multiLevelType w:val="multilevel"/>
    <w:tmpl w:val="5530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932263C"/>
    <w:multiLevelType w:val="multilevel"/>
    <w:tmpl w:val="1886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24120B4"/>
    <w:multiLevelType w:val="hybridMultilevel"/>
    <w:tmpl w:val="3910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730E0"/>
    <w:multiLevelType w:val="hybridMultilevel"/>
    <w:tmpl w:val="90CC4C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8A5D7C"/>
    <w:multiLevelType w:val="multilevel"/>
    <w:tmpl w:val="58F0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4C06F6A"/>
    <w:multiLevelType w:val="hybridMultilevel"/>
    <w:tmpl w:val="FC32C1BA"/>
    <w:lvl w:ilvl="0" w:tplc="86D4D66E">
      <w:start w:val="11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43DC7"/>
    <w:multiLevelType w:val="hybridMultilevel"/>
    <w:tmpl w:val="7ADE0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46AD7"/>
    <w:multiLevelType w:val="hybridMultilevel"/>
    <w:tmpl w:val="EE1AEC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80595"/>
    <w:multiLevelType w:val="multilevel"/>
    <w:tmpl w:val="8E18A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3A411316"/>
    <w:multiLevelType w:val="multilevel"/>
    <w:tmpl w:val="EF66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EB31458"/>
    <w:multiLevelType w:val="hybridMultilevel"/>
    <w:tmpl w:val="F52404BA"/>
    <w:lvl w:ilvl="0" w:tplc="01F45C58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63F57"/>
    <w:multiLevelType w:val="multilevel"/>
    <w:tmpl w:val="208AAB84"/>
    <w:styleLink w:val="Logic2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25563" w:themeColor="text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  <w:b/>
        <w:color w:val="425563" w:themeColor="text2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Segoe UI" w:hAnsi="Segoe UI"/>
        <w:b/>
        <w:i w:val="0"/>
        <w:color w:val="425563" w:themeColor="text2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egoe UI" w:hAnsi="Segoe UI"/>
        <w:i/>
        <w:color w:val="425563" w:themeColor="text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E37C9"/>
    <w:multiLevelType w:val="hybridMultilevel"/>
    <w:tmpl w:val="CEEA6300"/>
    <w:lvl w:ilvl="0" w:tplc="F716AD74">
      <w:start w:val="1"/>
      <w:numFmt w:val="decimal"/>
      <w:pStyle w:val="List-Numbered"/>
      <w:lvlText w:val="%1."/>
      <w:lvlJc w:val="left"/>
      <w:pPr>
        <w:ind w:left="357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F48A4"/>
    <w:multiLevelType w:val="multilevel"/>
    <w:tmpl w:val="FD94C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D47168"/>
    <w:multiLevelType w:val="hybridMultilevel"/>
    <w:tmpl w:val="A474986C"/>
    <w:lvl w:ilvl="0" w:tplc="556A2F36">
      <w:start w:val="14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E57CE7"/>
    <w:multiLevelType w:val="multilevel"/>
    <w:tmpl w:val="1E5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7DBB5372"/>
    <w:multiLevelType w:val="hybridMultilevel"/>
    <w:tmpl w:val="97004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38286">
    <w:abstractNumId w:val="20"/>
  </w:num>
  <w:num w:numId="2" w16cid:durableId="2124182577">
    <w:abstractNumId w:val="4"/>
  </w:num>
  <w:num w:numId="3" w16cid:durableId="258682654">
    <w:abstractNumId w:val="21"/>
  </w:num>
  <w:num w:numId="4" w16cid:durableId="1457024299">
    <w:abstractNumId w:val="5"/>
  </w:num>
  <w:num w:numId="5" w16cid:durableId="12533848">
    <w:abstractNumId w:val="16"/>
  </w:num>
  <w:num w:numId="6" w16cid:durableId="477917457">
    <w:abstractNumId w:val="3"/>
  </w:num>
  <w:num w:numId="7" w16cid:durableId="52777760">
    <w:abstractNumId w:val="8"/>
  </w:num>
  <w:num w:numId="8" w16cid:durableId="1145587175">
    <w:abstractNumId w:val="2"/>
  </w:num>
  <w:num w:numId="9" w16cid:durableId="502203186">
    <w:abstractNumId w:val="12"/>
  </w:num>
  <w:num w:numId="10" w16cid:durableId="499203583">
    <w:abstractNumId w:val="24"/>
  </w:num>
  <w:num w:numId="11" w16cid:durableId="920964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58730448">
    <w:abstractNumId w:val="11"/>
  </w:num>
  <w:num w:numId="13" w16cid:durableId="1565407793">
    <w:abstractNumId w:val="15"/>
  </w:num>
  <w:num w:numId="14" w16cid:durableId="667756849">
    <w:abstractNumId w:val="1"/>
  </w:num>
  <w:num w:numId="15" w16cid:durableId="20876812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5829182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72920902">
    <w:abstractNumId w:val="4"/>
  </w:num>
  <w:num w:numId="18" w16cid:durableId="657806351">
    <w:abstractNumId w:val="22"/>
  </w:num>
  <w:num w:numId="19" w16cid:durableId="60735097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24237148">
    <w:abstractNumId w:val="13"/>
  </w:num>
  <w:num w:numId="21" w16cid:durableId="95938265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373460538">
    <w:abstractNumId w:val="6"/>
  </w:num>
  <w:num w:numId="23" w16cid:durableId="17388171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58477479">
    <w:abstractNumId w:val="10"/>
  </w:num>
  <w:num w:numId="25" w16cid:durableId="8656044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61429551">
    <w:abstractNumId w:val="9"/>
  </w:num>
  <w:num w:numId="27" w16cid:durableId="46473568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13671013">
    <w:abstractNumId w:val="23"/>
  </w:num>
  <w:num w:numId="29" w16cid:durableId="1794783472">
    <w:abstractNumId w:val="4"/>
  </w:num>
  <w:num w:numId="30" w16cid:durableId="1897011474">
    <w:abstractNumId w:val="7"/>
  </w:num>
  <w:num w:numId="31" w16cid:durableId="510603730">
    <w:abstractNumId w:val="0"/>
  </w:num>
  <w:num w:numId="32" w16cid:durableId="18682521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652987">
    <w:abstractNumId w:val="17"/>
  </w:num>
  <w:num w:numId="34" w16cid:durableId="119774029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39382094">
    <w:abstractNumId w:val="4"/>
  </w:num>
  <w:num w:numId="36" w16cid:durableId="909771107">
    <w:abstractNumId w:val="18"/>
  </w:num>
  <w:num w:numId="37" w16cid:durableId="16079574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80215276">
    <w:abstractNumId w:val="14"/>
  </w:num>
  <w:num w:numId="39" w16cid:durableId="272909154">
    <w:abstractNumId w:val="25"/>
  </w:num>
  <w:num w:numId="40" w16cid:durableId="2064060099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579C"/>
    <w:rsid w:val="0000114E"/>
    <w:rsid w:val="00002A26"/>
    <w:rsid w:val="000079D3"/>
    <w:rsid w:val="00011043"/>
    <w:rsid w:val="00013604"/>
    <w:rsid w:val="00015A3B"/>
    <w:rsid w:val="00016D4E"/>
    <w:rsid w:val="00020DF7"/>
    <w:rsid w:val="00031C6A"/>
    <w:rsid w:val="00033E30"/>
    <w:rsid w:val="0003464B"/>
    <w:rsid w:val="0003621F"/>
    <w:rsid w:val="000367B4"/>
    <w:rsid w:val="000379B4"/>
    <w:rsid w:val="00041A74"/>
    <w:rsid w:val="000451EA"/>
    <w:rsid w:val="00051792"/>
    <w:rsid w:val="000531CD"/>
    <w:rsid w:val="0007553E"/>
    <w:rsid w:val="00081625"/>
    <w:rsid w:val="0008294B"/>
    <w:rsid w:val="00085A1C"/>
    <w:rsid w:val="000872E5"/>
    <w:rsid w:val="00095F38"/>
    <w:rsid w:val="000962BA"/>
    <w:rsid w:val="000A34AB"/>
    <w:rsid w:val="000A36EE"/>
    <w:rsid w:val="000A5995"/>
    <w:rsid w:val="000A6170"/>
    <w:rsid w:val="000B37D4"/>
    <w:rsid w:val="000B469D"/>
    <w:rsid w:val="000B5F56"/>
    <w:rsid w:val="000B6E42"/>
    <w:rsid w:val="000C18B6"/>
    <w:rsid w:val="000C6D75"/>
    <w:rsid w:val="000D3676"/>
    <w:rsid w:val="000D3823"/>
    <w:rsid w:val="000E0C5C"/>
    <w:rsid w:val="000E0E72"/>
    <w:rsid w:val="000E1521"/>
    <w:rsid w:val="000E1C12"/>
    <w:rsid w:val="000E4113"/>
    <w:rsid w:val="000E7E6A"/>
    <w:rsid w:val="000F1146"/>
    <w:rsid w:val="000F192E"/>
    <w:rsid w:val="000F3CA5"/>
    <w:rsid w:val="000F3FA7"/>
    <w:rsid w:val="001029D0"/>
    <w:rsid w:val="001040AC"/>
    <w:rsid w:val="0010587C"/>
    <w:rsid w:val="00110A94"/>
    <w:rsid w:val="00111BA5"/>
    <w:rsid w:val="00111BEA"/>
    <w:rsid w:val="0012028A"/>
    <w:rsid w:val="0012050C"/>
    <w:rsid w:val="00120A8B"/>
    <w:rsid w:val="00123DD3"/>
    <w:rsid w:val="001248FA"/>
    <w:rsid w:val="0012594C"/>
    <w:rsid w:val="00125CDE"/>
    <w:rsid w:val="00126DA1"/>
    <w:rsid w:val="00135619"/>
    <w:rsid w:val="001378F7"/>
    <w:rsid w:val="00143573"/>
    <w:rsid w:val="00143D53"/>
    <w:rsid w:val="0014477E"/>
    <w:rsid w:val="00145838"/>
    <w:rsid w:val="00155BF8"/>
    <w:rsid w:val="00157751"/>
    <w:rsid w:val="00160F82"/>
    <w:rsid w:val="0016260A"/>
    <w:rsid w:val="001701EA"/>
    <w:rsid w:val="001721D5"/>
    <w:rsid w:val="001815DB"/>
    <w:rsid w:val="00185994"/>
    <w:rsid w:val="0019383B"/>
    <w:rsid w:val="00196265"/>
    <w:rsid w:val="00197D37"/>
    <w:rsid w:val="001A39F3"/>
    <w:rsid w:val="001A7912"/>
    <w:rsid w:val="001B1D4F"/>
    <w:rsid w:val="001B51D3"/>
    <w:rsid w:val="001B6E99"/>
    <w:rsid w:val="001B6EB9"/>
    <w:rsid w:val="001B7ADD"/>
    <w:rsid w:val="001C7FE3"/>
    <w:rsid w:val="001D1118"/>
    <w:rsid w:val="001D43E6"/>
    <w:rsid w:val="001D72BF"/>
    <w:rsid w:val="001D7744"/>
    <w:rsid w:val="001D78FC"/>
    <w:rsid w:val="001E2DC8"/>
    <w:rsid w:val="001E4540"/>
    <w:rsid w:val="001E4AB3"/>
    <w:rsid w:val="001F16C2"/>
    <w:rsid w:val="001F26CB"/>
    <w:rsid w:val="001F49E5"/>
    <w:rsid w:val="001F5C46"/>
    <w:rsid w:val="001F6D03"/>
    <w:rsid w:val="001F6DE9"/>
    <w:rsid w:val="001F7F8C"/>
    <w:rsid w:val="00203B24"/>
    <w:rsid w:val="00205343"/>
    <w:rsid w:val="00206A81"/>
    <w:rsid w:val="00211050"/>
    <w:rsid w:val="00211D71"/>
    <w:rsid w:val="00212E73"/>
    <w:rsid w:val="00214E5F"/>
    <w:rsid w:val="00214F29"/>
    <w:rsid w:val="00216446"/>
    <w:rsid w:val="00217A73"/>
    <w:rsid w:val="00222066"/>
    <w:rsid w:val="00225BDB"/>
    <w:rsid w:val="00226AEF"/>
    <w:rsid w:val="0023536F"/>
    <w:rsid w:val="00235CC7"/>
    <w:rsid w:val="002377DB"/>
    <w:rsid w:val="00240105"/>
    <w:rsid w:val="0024252E"/>
    <w:rsid w:val="00243D70"/>
    <w:rsid w:val="00243E32"/>
    <w:rsid w:val="002517D4"/>
    <w:rsid w:val="00252209"/>
    <w:rsid w:val="0025289B"/>
    <w:rsid w:val="00257737"/>
    <w:rsid w:val="00260DD1"/>
    <w:rsid w:val="00261865"/>
    <w:rsid w:val="002622D2"/>
    <w:rsid w:val="00265BB3"/>
    <w:rsid w:val="00267C91"/>
    <w:rsid w:val="00271F62"/>
    <w:rsid w:val="002723DB"/>
    <w:rsid w:val="00276E6F"/>
    <w:rsid w:val="00277CB6"/>
    <w:rsid w:val="00281C56"/>
    <w:rsid w:val="002821DD"/>
    <w:rsid w:val="00283DC7"/>
    <w:rsid w:val="002842ED"/>
    <w:rsid w:val="0028523B"/>
    <w:rsid w:val="002869EA"/>
    <w:rsid w:val="00292143"/>
    <w:rsid w:val="0029342B"/>
    <w:rsid w:val="00295F7D"/>
    <w:rsid w:val="002971B4"/>
    <w:rsid w:val="002A0CE5"/>
    <w:rsid w:val="002A3050"/>
    <w:rsid w:val="002A6971"/>
    <w:rsid w:val="002A798D"/>
    <w:rsid w:val="002A79E4"/>
    <w:rsid w:val="002B0113"/>
    <w:rsid w:val="002B2D3B"/>
    <w:rsid w:val="002B65B5"/>
    <w:rsid w:val="002B7798"/>
    <w:rsid w:val="002C11B0"/>
    <w:rsid w:val="002C2342"/>
    <w:rsid w:val="002C4A73"/>
    <w:rsid w:val="002C7F43"/>
    <w:rsid w:val="002D0F31"/>
    <w:rsid w:val="002D4BD4"/>
    <w:rsid w:val="002E051A"/>
    <w:rsid w:val="002E11F1"/>
    <w:rsid w:val="002E1E50"/>
    <w:rsid w:val="002E3B16"/>
    <w:rsid w:val="002F0C0C"/>
    <w:rsid w:val="002F0E8A"/>
    <w:rsid w:val="002F350B"/>
    <w:rsid w:val="002F7510"/>
    <w:rsid w:val="00300B8A"/>
    <w:rsid w:val="00311AC4"/>
    <w:rsid w:val="00312F03"/>
    <w:rsid w:val="00313E04"/>
    <w:rsid w:val="003141FA"/>
    <w:rsid w:val="003177BF"/>
    <w:rsid w:val="00317800"/>
    <w:rsid w:val="00320E57"/>
    <w:rsid w:val="00322913"/>
    <w:rsid w:val="00325C8B"/>
    <w:rsid w:val="00326B5A"/>
    <w:rsid w:val="00331120"/>
    <w:rsid w:val="00331BF2"/>
    <w:rsid w:val="00331CA0"/>
    <w:rsid w:val="003325FB"/>
    <w:rsid w:val="00334D3F"/>
    <w:rsid w:val="00335AF2"/>
    <w:rsid w:val="00340F83"/>
    <w:rsid w:val="00341334"/>
    <w:rsid w:val="00343F68"/>
    <w:rsid w:val="003460A4"/>
    <w:rsid w:val="003471FE"/>
    <w:rsid w:val="0034730D"/>
    <w:rsid w:val="003562EA"/>
    <w:rsid w:val="00360810"/>
    <w:rsid w:val="0036154B"/>
    <w:rsid w:val="0036358E"/>
    <w:rsid w:val="00364A55"/>
    <w:rsid w:val="0036778A"/>
    <w:rsid w:val="00373318"/>
    <w:rsid w:val="00375CA8"/>
    <w:rsid w:val="00376B35"/>
    <w:rsid w:val="00380916"/>
    <w:rsid w:val="00380BC4"/>
    <w:rsid w:val="00381B4A"/>
    <w:rsid w:val="00383978"/>
    <w:rsid w:val="00385E8C"/>
    <w:rsid w:val="00386241"/>
    <w:rsid w:val="00386ECB"/>
    <w:rsid w:val="00390077"/>
    <w:rsid w:val="003959E1"/>
    <w:rsid w:val="003A0AF5"/>
    <w:rsid w:val="003A0C8C"/>
    <w:rsid w:val="003A484C"/>
    <w:rsid w:val="003B2B9E"/>
    <w:rsid w:val="003B4958"/>
    <w:rsid w:val="003B5FA1"/>
    <w:rsid w:val="003B6CF5"/>
    <w:rsid w:val="003B7107"/>
    <w:rsid w:val="003C099E"/>
    <w:rsid w:val="003C42FB"/>
    <w:rsid w:val="003D2463"/>
    <w:rsid w:val="003D4FD5"/>
    <w:rsid w:val="003E4F1D"/>
    <w:rsid w:val="003E6557"/>
    <w:rsid w:val="003F04D7"/>
    <w:rsid w:val="003F27F4"/>
    <w:rsid w:val="003F5285"/>
    <w:rsid w:val="004018C6"/>
    <w:rsid w:val="00405C34"/>
    <w:rsid w:val="004076E3"/>
    <w:rsid w:val="00407D6C"/>
    <w:rsid w:val="00413332"/>
    <w:rsid w:val="004149A1"/>
    <w:rsid w:val="00414D87"/>
    <w:rsid w:val="00414E57"/>
    <w:rsid w:val="004162A4"/>
    <w:rsid w:val="00416689"/>
    <w:rsid w:val="0042462F"/>
    <w:rsid w:val="00424794"/>
    <w:rsid w:val="0042613D"/>
    <w:rsid w:val="00427BA3"/>
    <w:rsid w:val="00434CE9"/>
    <w:rsid w:val="00436DBA"/>
    <w:rsid w:val="004375A7"/>
    <w:rsid w:val="00437634"/>
    <w:rsid w:val="00440569"/>
    <w:rsid w:val="00441756"/>
    <w:rsid w:val="00442628"/>
    <w:rsid w:val="00442CFD"/>
    <w:rsid w:val="00443415"/>
    <w:rsid w:val="0044492B"/>
    <w:rsid w:val="00450E9C"/>
    <w:rsid w:val="004517F6"/>
    <w:rsid w:val="004518B0"/>
    <w:rsid w:val="004531C1"/>
    <w:rsid w:val="00454C7A"/>
    <w:rsid w:val="00460F89"/>
    <w:rsid w:val="004614D5"/>
    <w:rsid w:val="004629EC"/>
    <w:rsid w:val="004647B5"/>
    <w:rsid w:val="00464C77"/>
    <w:rsid w:val="00464CC5"/>
    <w:rsid w:val="0046628D"/>
    <w:rsid w:val="0047006D"/>
    <w:rsid w:val="004709DB"/>
    <w:rsid w:val="0047397E"/>
    <w:rsid w:val="00474F8A"/>
    <w:rsid w:val="00475395"/>
    <w:rsid w:val="0047637C"/>
    <w:rsid w:val="00480780"/>
    <w:rsid w:val="0048176E"/>
    <w:rsid w:val="00482F17"/>
    <w:rsid w:val="00483595"/>
    <w:rsid w:val="0048548F"/>
    <w:rsid w:val="00486A00"/>
    <w:rsid w:val="00486B0A"/>
    <w:rsid w:val="004873F1"/>
    <w:rsid w:val="00490F0E"/>
    <w:rsid w:val="00492130"/>
    <w:rsid w:val="00493EDA"/>
    <w:rsid w:val="00496645"/>
    <w:rsid w:val="004975BF"/>
    <w:rsid w:val="004A09F6"/>
    <w:rsid w:val="004A3CD6"/>
    <w:rsid w:val="004A6BA9"/>
    <w:rsid w:val="004A7EC3"/>
    <w:rsid w:val="004B1B6A"/>
    <w:rsid w:val="004B551C"/>
    <w:rsid w:val="004D01B0"/>
    <w:rsid w:val="004D1916"/>
    <w:rsid w:val="004D2429"/>
    <w:rsid w:val="004D3C50"/>
    <w:rsid w:val="004D46D9"/>
    <w:rsid w:val="004D46F2"/>
    <w:rsid w:val="004D4D3E"/>
    <w:rsid w:val="004D5D3F"/>
    <w:rsid w:val="004D5FBA"/>
    <w:rsid w:val="004E4DC1"/>
    <w:rsid w:val="004E5A8C"/>
    <w:rsid w:val="004E706D"/>
    <w:rsid w:val="004E7291"/>
    <w:rsid w:val="004F2A06"/>
    <w:rsid w:val="004F5615"/>
    <w:rsid w:val="0050329C"/>
    <w:rsid w:val="0050411A"/>
    <w:rsid w:val="0050517C"/>
    <w:rsid w:val="00511D6F"/>
    <w:rsid w:val="00522F45"/>
    <w:rsid w:val="00525D72"/>
    <w:rsid w:val="005302B3"/>
    <w:rsid w:val="00531EF2"/>
    <w:rsid w:val="00534CC2"/>
    <w:rsid w:val="005368E2"/>
    <w:rsid w:val="00560CA3"/>
    <w:rsid w:val="005652C9"/>
    <w:rsid w:val="00565FF7"/>
    <w:rsid w:val="00567A23"/>
    <w:rsid w:val="0057792A"/>
    <w:rsid w:val="005817BD"/>
    <w:rsid w:val="00586DD0"/>
    <w:rsid w:val="00587A91"/>
    <w:rsid w:val="00590AC4"/>
    <w:rsid w:val="00591344"/>
    <w:rsid w:val="005973EA"/>
    <w:rsid w:val="005A110F"/>
    <w:rsid w:val="005A2666"/>
    <w:rsid w:val="005A2916"/>
    <w:rsid w:val="005A2C2A"/>
    <w:rsid w:val="005A35F6"/>
    <w:rsid w:val="005A5D50"/>
    <w:rsid w:val="005A6DD2"/>
    <w:rsid w:val="005A6E83"/>
    <w:rsid w:val="005A7687"/>
    <w:rsid w:val="005B1FAE"/>
    <w:rsid w:val="005B2578"/>
    <w:rsid w:val="005B2E57"/>
    <w:rsid w:val="005B4ECF"/>
    <w:rsid w:val="005B579B"/>
    <w:rsid w:val="005B6047"/>
    <w:rsid w:val="005C11C8"/>
    <w:rsid w:val="005C2C17"/>
    <w:rsid w:val="005C3A51"/>
    <w:rsid w:val="005C51DD"/>
    <w:rsid w:val="005C7115"/>
    <w:rsid w:val="005D1A67"/>
    <w:rsid w:val="005D4DB0"/>
    <w:rsid w:val="005D5855"/>
    <w:rsid w:val="005E1980"/>
    <w:rsid w:val="005E266D"/>
    <w:rsid w:val="005F1BD7"/>
    <w:rsid w:val="005F358D"/>
    <w:rsid w:val="00600FFD"/>
    <w:rsid w:val="0060579C"/>
    <w:rsid w:val="00612FAC"/>
    <w:rsid w:val="0061312C"/>
    <w:rsid w:val="006145A6"/>
    <w:rsid w:val="00615003"/>
    <w:rsid w:val="00615039"/>
    <w:rsid w:val="006158CE"/>
    <w:rsid w:val="006207EE"/>
    <w:rsid w:val="00621BEC"/>
    <w:rsid w:val="00624C32"/>
    <w:rsid w:val="00624FCA"/>
    <w:rsid w:val="00625BA7"/>
    <w:rsid w:val="00631430"/>
    <w:rsid w:val="006325EF"/>
    <w:rsid w:val="00635771"/>
    <w:rsid w:val="006441EF"/>
    <w:rsid w:val="00646368"/>
    <w:rsid w:val="00650967"/>
    <w:rsid w:val="00653850"/>
    <w:rsid w:val="00653D22"/>
    <w:rsid w:val="0065599B"/>
    <w:rsid w:val="00661C41"/>
    <w:rsid w:val="00661EA1"/>
    <w:rsid w:val="0066248A"/>
    <w:rsid w:val="00663CA7"/>
    <w:rsid w:val="00664872"/>
    <w:rsid w:val="006741BC"/>
    <w:rsid w:val="0067469D"/>
    <w:rsid w:val="00674CE9"/>
    <w:rsid w:val="0067509C"/>
    <w:rsid w:val="0067572F"/>
    <w:rsid w:val="0067638E"/>
    <w:rsid w:val="00676FEA"/>
    <w:rsid w:val="00680B70"/>
    <w:rsid w:val="006847F5"/>
    <w:rsid w:val="00685048"/>
    <w:rsid w:val="00685260"/>
    <w:rsid w:val="00691469"/>
    <w:rsid w:val="00691AEE"/>
    <w:rsid w:val="00692EA0"/>
    <w:rsid w:val="00693192"/>
    <w:rsid w:val="00695B59"/>
    <w:rsid w:val="006A0EAE"/>
    <w:rsid w:val="006A41BB"/>
    <w:rsid w:val="006A520D"/>
    <w:rsid w:val="006B18C8"/>
    <w:rsid w:val="006B1DA3"/>
    <w:rsid w:val="006B2CC4"/>
    <w:rsid w:val="006B3391"/>
    <w:rsid w:val="006C0B38"/>
    <w:rsid w:val="006C0F5F"/>
    <w:rsid w:val="006C3023"/>
    <w:rsid w:val="006C3D15"/>
    <w:rsid w:val="006C7D62"/>
    <w:rsid w:val="006D272C"/>
    <w:rsid w:val="006D2834"/>
    <w:rsid w:val="006D5933"/>
    <w:rsid w:val="006E39CB"/>
    <w:rsid w:val="006E3DFE"/>
    <w:rsid w:val="006F2450"/>
    <w:rsid w:val="006F2575"/>
    <w:rsid w:val="0070051A"/>
    <w:rsid w:val="00700F4D"/>
    <w:rsid w:val="00710A03"/>
    <w:rsid w:val="00712D38"/>
    <w:rsid w:val="007174D7"/>
    <w:rsid w:val="00730A7F"/>
    <w:rsid w:val="00736899"/>
    <w:rsid w:val="0074260E"/>
    <w:rsid w:val="00742BDD"/>
    <w:rsid w:val="0074537C"/>
    <w:rsid w:val="00750CDA"/>
    <w:rsid w:val="007519C1"/>
    <w:rsid w:val="0075224E"/>
    <w:rsid w:val="00753E77"/>
    <w:rsid w:val="00757132"/>
    <w:rsid w:val="007571EB"/>
    <w:rsid w:val="00760880"/>
    <w:rsid w:val="00760EE6"/>
    <w:rsid w:val="007620AC"/>
    <w:rsid w:val="00762C9D"/>
    <w:rsid w:val="00764556"/>
    <w:rsid w:val="007666A2"/>
    <w:rsid w:val="0077191D"/>
    <w:rsid w:val="00771957"/>
    <w:rsid w:val="00772F88"/>
    <w:rsid w:val="00773539"/>
    <w:rsid w:val="0077377B"/>
    <w:rsid w:val="00777F1B"/>
    <w:rsid w:val="007805A5"/>
    <w:rsid w:val="00782641"/>
    <w:rsid w:val="007857A2"/>
    <w:rsid w:val="0078586C"/>
    <w:rsid w:val="00787CFF"/>
    <w:rsid w:val="007903CF"/>
    <w:rsid w:val="00792699"/>
    <w:rsid w:val="00793587"/>
    <w:rsid w:val="00793BCA"/>
    <w:rsid w:val="007952D5"/>
    <w:rsid w:val="00795B16"/>
    <w:rsid w:val="00795D2A"/>
    <w:rsid w:val="007A1947"/>
    <w:rsid w:val="007A48B4"/>
    <w:rsid w:val="007A4E60"/>
    <w:rsid w:val="007B1AAA"/>
    <w:rsid w:val="007B3ACC"/>
    <w:rsid w:val="007B46C3"/>
    <w:rsid w:val="007B5FA2"/>
    <w:rsid w:val="007C1151"/>
    <w:rsid w:val="007C1407"/>
    <w:rsid w:val="007C1CE7"/>
    <w:rsid w:val="007C2236"/>
    <w:rsid w:val="007C273D"/>
    <w:rsid w:val="007C3B2A"/>
    <w:rsid w:val="007C636D"/>
    <w:rsid w:val="007C7E57"/>
    <w:rsid w:val="007D067F"/>
    <w:rsid w:val="007D13F6"/>
    <w:rsid w:val="007D3DA0"/>
    <w:rsid w:val="007E1596"/>
    <w:rsid w:val="007E1823"/>
    <w:rsid w:val="007E22EE"/>
    <w:rsid w:val="007E318E"/>
    <w:rsid w:val="007E7DF0"/>
    <w:rsid w:val="007F1533"/>
    <w:rsid w:val="007F2993"/>
    <w:rsid w:val="007F4470"/>
    <w:rsid w:val="007F7B15"/>
    <w:rsid w:val="00800746"/>
    <w:rsid w:val="00800EC7"/>
    <w:rsid w:val="008016F9"/>
    <w:rsid w:val="008023BF"/>
    <w:rsid w:val="008036AD"/>
    <w:rsid w:val="00806EA2"/>
    <w:rsid w:val="00807954"/>
    <w:rsid w:val="00813A6F"/>
    <w:rsid w:val="0081612F"/>
    <w:rsid w:val="008169BF"/>
    <w:rsid w:val="00820879"/>
    <w:rsid w:val="008216F2"/>
    <w:rsid w:val="00822F95"/>
    <w:rsid w:val="00827B22"/>
    <w:rsid w:val="00832173"/>
    <w:rsid w:val="00832BBF"/>
    <w:rsid w:val="0083408B"/>
    <w:rsid w:val="008360A6"/>
    <w:rsid w:val="008402FE"/>
    <w:rsid w:val="00840E12"/>
    <w:rsid w:val="008436B6"/>
    <w:rsid w:val="008456AD"/>
    <w:rsid w:val="0084695D"/>
    <w:rsid w:val="00846B5E"/>
    <w:rsid w:val="00847DE1"/>
    <w:rsid w:val="00850E02"/>
    <w:rsid w:val="00851186"/>
    <w:rsid w:val="00854DDB"/>
    <w:rsid w:val="00856F14"/>
    <w:rsid w:val="008576AC"/>
    <w:rsid w:val="00862877"/>
    <w:rsid w:val="0087284A"/>
    <w:rsid w:val="00872C63"/>
    <w:rsid w:val="00876863"/>
    <w:rsid w:val="00890F76"/>
    <w:rsid w:val="0089103E"/>
    <w:rsid w:val="0089191C"/>
    <w:rsid w:val="0089205A"/>
    <w:rsid w:val="00892236"/>
    <w:rsid w:val="00893D02"/>
    <w:rsid w:val="008943FF"/>
    <w:rsid w:val="008971EE"/>
    <w:rsid w:val="008976A5"/>
    <w:rsid w:val="008A117D"/>
    <w:rsid w:val="008A34D5"/>
    <w:rsid w:val="008B3915"/>
    <w:rsid w:val="008B460A"/>
    <w:rsid w:val="008B5C21"/>
    <w:rsid w:val="008B5CB1"/>
    <w:rsid w:val="008D1FF2"/>
    <w:rsid w:val="008D2A28"/>
    <w:rsid w:val="008D395B"/>
    <w:rsid w:val="008D7D44"/>
    <w:rsid w:val="008E3AFC"/>
    <w:rsid w:val="008E3D0D"/>
    <w:rsid w:val="008E6D0C"/>
    <w:rsid w:val="008E7E13"/>
    <w:rsid w:val="008F52BD"/>
    <w:rsid w:val="008F7ABD"/>
    <w:rsid w:val="00902979"/>
    <w:rsid w:val="00902CB7"/>
    <w:rsid w:val="00903EA1"/>
    <w:rsid w:val="009064D7"/>
    <w:rsid w:val="0090673E"/>
    <w:rsid w:val="0091257A"/>
    <w:rsid w:val="00922BEA"/>
    <w:rsid w:val="009304E8"/>
    <w:rsid w:val="009311CB"/>
    <w:rsid w:val="009406FF"/>
    <w:rsid w:val="00942A24"/>
    <w:rsid w:val="00943024"/>
    <w:rsid w:val="009505F7"/>
    <w:rsid w:val="00950606"/>
    <w:rsid w:val="009508F0"/>
    <w:rsid w:val="00950E90"/>
    <w:rsid w:val="009523F7"/>
    <w:rsid w:val="00952AB7"/>
    <w:rsid w:val="00952D1E"/>
    <w:rsid w:val="009607BD"/>
    <w:rsid w:val="00960B14"/>
    <w:rsid w:val="009610A5"/>
    <w:rsid w:val="00963BD6"/>
    <w:rsid w:val="00964776"/>
    <w:rsid w:val="00965A67"/>
    <w:rsid w:val="00970E93"/>
    <w:rsid w:val="009713B0"/>
    <w:rsid w:val="009719E0"/>
    <w:rsid w:val="009751EC"/>
    <w:rsid w:val="0097675F"/>
    <w:rsid w:val="00976CA2"/>
    <w:rsid w:val="0097755E"/>
    <w:rsid w:val="00982EF7"/>
    <w:rsid w:val="0098441C"/>
    <w:rsid w:val="00984CCC"/>
    <w:rsid w:val="0099130C"/>
    <w:rsid w:val="009928D5"/>
    <w:rsid w:val="00993C25"/>
    <w:rsid w:val="00995BB0"/>
    <w:rsid w:val="00995F40"/>
    <w:rsid w:val="009A03EB"/>
    <w:rsid w:val="009A4278"/>
    <w:rsid w:val="009A4688"/>
    <w:rsid w:val="009A5135"/>
    <w:rsid w:val="009B15C7"/>
    <w:rsid w:val="009C1542"/>
    <w:rsid w:val="009C5A60"/>
    <w:rsid w:val="009D4147"/>
    <w:rsid w:val="009E030B"/>
    <w:rsid w:val="009E03BF"/>
    <w:rsid w:val="009E0BC4"/>
    <w:rsid w:val="009E5094"/>
    <w:rsid w:val="009E5749"/>
    <w:rsid w:val="009E716D"/>
    <w:rsid w:val="009F46BC"/>
    <w:rsid w:val="009F7905"/>
    <w:rsid w:val="00A06366"/>
    <w:rsid w:val="00A066F9"/>
    <w:rsid w:val="00A06724"/>
    <w:rsid w:val="00A0728B"/>
    <w:rsid w:val="00A139CA"/>
    <w:rsid w:val="00A145CE"/>
    <w:rsid w:val="00A148D8"/>
    <w:rsid w:val="00A14DCB"/>
    <w:rsid w:val="00A157D5"/>
    <w:rsid w:val="00A204CC"/>
    <w:rsid w:val="00A204D7"/>
    <w:rsid w:val="00A218B0"/>
    <w:rsid w:val="00A22044"/>
    <w:rsid w:val="00A24083"/>
    <w:rsid w:val="00A25E9B"/>
    <w:rsid w:val="00A31A40"/>
    <w:rsid w:val="00A31CC5"/>
    <w:rsid w:val="00A32ADF"/>
    <w:rsid w:val="00A33B41"/>
    <w:rsid w:val="00A36BC4"/>
    <w:rsid w:val="00A379B4"/>
    <w:rsid w:val="00A412D9"/>
    <w:rsid w:val="00A41632"/>
    <w:rsid w:val="00A472EA"/>
    <w:rsid w:val="00A4747D"/>
    <w:rsid w:val="00A50926"/>
    <w:rsid w:val="00A526ED"/>
    <w:rsid w:val="00A5274C"/>
    <w:rsid w:val="00A5290A"/>
    <w:rsid w:val="00A5408E"/>
    <w:rsid w:val="00A65938"/>
    <w:rsid w:val="00A71310"/>
    <w:rsid w:val="00A72550"/>
    <w:rsid w:val="00A75386"/>
    <w:rsid w:val="00A82B97"/>
    <w:rsid w:val="00A83A13"/>
    <w:rsid w:val="00A87791"/>
    <w:rsid w:val="00A924E5"/>
    <w:rsid w:val="00A95388"/>
    <w:rsid w:val="00A969D8"/>
    <w:rsid w:val="00AA0615"/>
    <w:rsid w:val="00AA2926"/>
    <w:rsid w:val="00AA33C0"/>
    <w:rsid w:val="00AA51CC"/>
    <w:rsid w:val="00AA6FBF"/>
    <w:rsid w:val="00AB221B"/>
    <w:rsid w:val="00AB5335"/>
    <w:rsid w:val="00AB6BE1"/>
    <w:rsid w:val="00AB6E6A"/>
    <w:rsid w:val="00AC15D1"/>
    <w:rsid w:val="00AC36C1"/>
    <w:rsid w:val="00AC4C14"/>
    <w:rsid w:val="00AC4F66"/>
    <w:rsid w:val="00AC77D9"/>
    <w:rsid w:val="00AD0944"/>
    <w:rsid w:val="00AD2905"/>
    <w:rsid w:val="00AD7B89"/>
    <w:rsid w:val="00AE0E0E"/>
    <w:rsid w:val="00AE3F09"/>
    <w:rsid w:val="00AE4324"/>
    <w:rsid w:val="00AE5A0A"/>
    <w:rsid w:val="00AE762D"/>
    <w:rsid w:val="00AF0049"/>
    <w:rsid w:val="00AF06A1"/>
    <w:rsid w:val="00AF2F14"/>
    <w:rsid w:val="00AF55E5"/>
    <w:rsid w:val="00B237A7"/>
    <w:rsid w:val="00B3181F"/>
    <w:rsid w:val="00B31CB9"/>
    <w:rsid w:val="00B33879"/>
    <w:rsid w:val="00B348EC"/>
    <w:rsid w:val="00B36725"/>
    <w:rsid w:val="00B42D5A"/>
    <w:rsid w:val="00B43AAF"/>
    <w:rsid w:val="00B458E3"/>
    <w:rsid w:val="00B46A28"/>
    <w:rsid w:val="00B4712A"/>
    <w:rsid w:val="00B50AB2"/>
    <w:rsid w:val="00B510FE"/>
    <w:rsid w:val="00B511B2"/>
    <w:rsid w:val="00B5398A"/>
    <w:rsid w:val="00B55232"/>
    <w:rsid w:val="00B611F2"/>
    <w:rsid w:val="00B6230B"/>
    <w:rsid w:val="00B63284"/>
    <w:rsid w:val="00B654AB"/>
    <w:rsid w:val="00B667AC"/>
    <w:rsid w:val="00B7104A"/>
    <w:rsid w:val="00B7168B"/>
    <w:rsid w:val="00B73851"/>
    <w:rsid w:val="00B75CC7"/>
    <w:rsid w:val="00B7714C"/>
    <w:rsid w:val="00B8172C"/>
    <w:rsid w:val="00B821CE"/>
    <w:rsid w:val="00B8363F"/>
    <w:rsid w:val="00B867DA"/>
    <w:rsid w:val="00B877FA"/>
    <w:rsid w:val="00B90265"/>
    <w:rsid w:val="00B902C4"/>
    <w:rsid w:val="00B966F8"/>
    <w:rsid w:val="00B97530"/>
    <w:rsid w:val="00B97BA5"/>
    <w:rsid w:val="00BA128E"/>
    <w:rsid w:val="00BA4B27"/>
    <w:rsid w:val="00BA7A57"/>
    <w:rsid w:val="00BB04B2"/>
    <w:rsid w:val="00BB1856"/>
    <w:rsid w:val="00BB3208"/>
    <w:rsid w:val="00BB3E44"/>
    <w:rsid w:val="00BB4CC9"/>
    <w:rsid w:val="00BB4E02"/>
    <w:rsid w:val="00BB53CB"/>
    <w:rsid w:val="00BB63EE"/>
    <w:rsid w:val="00BB790A"/>
    <w:rsid w:val="00BB7B61"/>
    <w:rsid w:val="00BC2687"/>
    <w:rsid w:val="00BC2F5A"/>
    <w:rsid w:val="00BC4622"/>
    <w:rsid w:val="00BC58BD"/>
    <w:rsid w:val="00BC62C3"/>
    <w:rsid w:val="00BD14B9"/>
    <w:rsid w:val="00BD59AC"/>
    <w:rsid w:val="00BE0DF1"/>
    <w:rsid w:val="00BE47C5"/>
    <w:rsid w:val="00BE4966"/>
    <w:rsid w:val="00BE5EFA"/>
    <w:rsid w:val="00BE6F21"/>
    <w:rsid w:val="00BF0D1F"/>
    <w:rsid w:val="00BF11F1"/>
    <w:rsid w:val="00BF3E66"/>
    <w:rsid w:val="00BF3F2C"/>
    <w:rsid w:val="00BF6203"/>
    <w:rsid w:val="00BF6F83"/>
    <w:rsid w:val="00BF7561"/>
    <w:rsid w:val="00C0031C"/>
    <w:rsid w:val="00C00B24"/>
    <w:rsid w:val="00C034C2"/>
    <w:rsid w:val="00C126E9"/>
    <w:rsid w:val="00C128CE"/>
    <w:rsid w:val="00C13F6E"/>
    <w:rsid w:val="00C146F8"/>
    <w:rsid w:val="00C16808"/>
    <w:rsid w:val="00C207D6"/>
    <w:rsid w:val="00C2311F"/>
    <w:rsid w:val="00C2552A"/>
    <w:rsid w:val="00C30445"/>
    <w:rsid w:val="00C306C3"/>
    <w:rsid w:val="00C3434D"/>
    <w:rsid w:val="00C35BB8"/>
    <w:rsid w:val="00C370E3"/>
    <w:rsid w:val="00C50936"/>
    <w:rsid w:val="00C52F7C"/>
    <w:rsid w:val="00C54308"/>
    <w:rsid w:val="00C606DE"/>
    <w:rsid w:val="00C660E7"/>
    <w:rsid w:val="00C67444"/>
    <w:rsid w:val="00C67AE8"/>
    <w:rsid w:val="00C67B47"/>
    <w:rsid w:val="00C73476"/>
    <w:rsid w:val="00C80C25"/>
    <w:rsid w:val="00C8153C"/>
    <w:rsid w:val="00C83502"/>
    <w:rsid w:val="00C87BB3"/>
    <w:rsid w:val="00C90C40"/>
    <w:rsid w:val="00C950B2"/>
    <w:rsid w:val="00C953AD"/>
    <w:rsid w:val="00C979CE"/>
    <w:rsid w:val="00CA1200"/>
    <w:rsid w:val="00CA1574"/>
    <w:rsid w:val="00CA1F64"/>
    <w:rsid w:val="00CA7CF3"/>
    <w:rsid w:val="00CB106B"/>
    <w:rsid w:val="00CB179A"/>
    <w:rsid w:val="00CB343E"/>
    <w:rsid w:val="00CB4533"/>
    <w:rsid w:val="00CB5787"/>
    <w:rsid w:val="00CC6925"/>
    <w:rsid w:val="00CC734D"/>
    <w:rsid w:val="00CD0BB6"/>
    <w:rsid w:val="00CD336A"/>
    <w:rsid w:val="00CD374B"/>
    <w:rsid w:val="00CD3962"/>
    <w:rsid w:val="00CD66F6"/>
    <w:rsid w:val="00CE09B3"/>
    <w:rsid w:val="00CE1626"/>
    <w:rsid w:val="00CE2E39"/>
    <w:rsid w:val="00CE3D5B"/>
    <w:rsid w:val="00CE484D"/>
    <w:rsid w:val="00CE581D"/>
    <w:rsid w:val="00CF181A"/>
    <w:rsid w:val="00CF1E99"/>
    <w:rsid w:val="00CF6C66"/>
    <w:rsid w:val="00D00440"/>
    <w:rsid w:val="00D03054"/>
    <w:rsid w:val="00D033B5"/>
    <w:rsid w:val="00D0594B"/>
    <w:rsid w:val="00D10CD6"/>
    <w:rsid w:val="00D11A88"/>
    <w:rsid w:val="00D130FE"/>
    <w:rsid w:val="00D14B72"/>
    <w:rsid w:val="00D21E89"/>
    <w:rsid w:val="00D22152"/>
    <w:rsid w:val="00D25121"/>
    <w:rsid w:val="00D271D9"/>
    <w:rsid w:val="00D30587"/>
    <w:rsid w:val="00D31B37"/>
    <w:rsid w:val="00D31DD3"/>
    <w:rsid w:val="00D36F93"/>
    <w:rsid w:val="00D4064B"/>
    <w:rsid w:val="00D47716"/>
    <w:rsid w:val="00D47E06"/>
    <w:rsid w:val="00D5034E"/>
    <w:rsid w:val="00D5072A"/>
    <w:rsid w:val="00D50B56"/>
    <w:rsid w:val="00D56AE9"/>
    <w:rsid w:val="00D5792A"/>
    <w:rsid w:val="00D60D37"/>
    <w:rsid w:val="00D625A6"/>
    <w:rsid w:val="00D634B9"/>
    <w:rsid w:val="00D6537F"/>
    <w:rsid w:val="00D66DAC"/>
    <w:rsid w:val="00D713C7"/>
    <w:rsid w:val="00D744BF"/>
    <w:rsid w:val="00D744ED"/>
    <w:rsid w:val="00D75432"/>
    <w:rsid w:val="00D809D8"/>
    <w:rsid w:val="00D8258B"/>
    <w:rsid w:val="00D846FC"/>
    <w:rsid w:val="00D86AD3"/>
    <w:rsid w:val="00D870E3"/>
    <w:rsid w:val="00D917ED"/>
    <w:rsid w:val="00D93E5F"/>
    <w:rsid w:val="00D94033"/>
    <w:rsid w:val="00D94922"/>
    <w:rsid w:val="00D96763"/>
    <w:rsid w:val="00D972ED"/>
    <w:rsid w:val="00DA28D3"/>
    <w:rsid w:val="00DA6206"/>
    <w:rsid w:val="00DB708A"/>
    <w:rsid w:val="00DC1A04"/>
    <w:rsid w:val="00DC621C"/>
    <w:rsid w:val="00DC6254"/>
    <w:rsid w:val="00DD2312"/>
    <w:rsid w:val="00DD4FF6"/>
    <w:rsid w:val="00DD6F51"/>
    <w:rsid w:val="00DE1756"/>
    <w:rsid w:val="00DE24E9"/>
    <w:rsid w:val="00DE25CD"/>
    <w:rsid w:val="00DE27AB"/>
    <w:rsid w:val="00DE3BF4"/>
    <w:rsid w:val="00DE457A"/>
    <w:rsid w:val="00DE6A2A"/>
    <w:rsid w:val="00DE73FA"/>
    <w:rsid w:val="00DF03C0"/>
    <w:rsid w:val="00DF0582"/>
    <w:rsid w:val="00DF1293"/>
    <w:rsid w:val="00E0259E"/>
    <w:rsid w:val="00E0471E"/>
    <w:rsid w:val="00E04AD0"/>
    <w:rsid w:val="00E23610"/>
    <w:rsid w:val="00E275FC"/>
    <w:rsid w:val="00E2782D"/>
    <w:rsid w:val="00E354A2"/>
    <w:rsid w:val="00E36800"/>
    <w:rsid w:val="00E418EE"/>
    <w:rsid w:val="00E42944"/>
    <w:rsid w:val="00E45777"/>
    <w:rsid w:val="00E4617D"/>
    <w:rsid w:val="00E468EC"/>
    <w:rsid w:val="00E470DB"/>
    <w:rsid w:val="00E471FC"/>
    <w:rsid w:val="00E51EFC"/>
    <w:rsid w:val="00E536FB"/>
    <w:rsid w:val="00E53FF3"/>
    <w:rsid w:val="00E566B3"/>
    <w:rsid w:val="00E61567"/>
    <w:rsid w:val="00E64D9A"/>
    <w:rsid w:val="00E65037"/>
    <w:rsid w:val="00E657DD"/>
    <w:rsid w:val="00E6585C"/>
    <w:rsid w:val="00E65EA0"/>
    <w:rsid w:val="00E67956"/>
    <w:rsid w:val="00E72820"/>
    <w:rsid w:val="00E74032"/>
    <w:rsid w:val="00E75245"/>
    <w:rsid w:val="00E76E5C"/>
    <w:rsid w:val="00E76EA4"/>
    <w:rsid w:val="00E84567"/>
    <w:rsid w:val="00E8549F"/>
    <w:rsid w:val="00E90F0B"/>
    <w:rsid w:val="00E92CFF"/>
    <w:rsid w:val="00E93AC3"/>
    <w:rsid w:val="00E9481F"/>
    <w:rsid w:val="00E94CC5"/>
    <w:rsid w:val="00E94D22"/>
    <w:rsid w:val="00E96729"/>
    <w:rsid w:val="00EA2CBC"/>
    <w:rsid w:val="00EA4B83"/>
    <w:rsid w:val="00EB0133"/>
    <w:rsid w:val="00EB1BB9"/>
    <w:rsid w:val="00EB5D61"/>
    <w:rsid w:val="00EC2712"/>
    <w:rsid w:val="00EC561A"/>
    <w:rsid w:val="00EC696A"/>
    <w:rsid w:val="00ED1A1F"/>
    <w:rsid w:val="00ED7B00"/>
    <w:rsid w:val="00EE1421"/>
    <w:rsid w:val="00EE3DD3"/>
    <w:rsid w:val="00EE53B3"/>
    <w:rsid w:val="00EE56ED"/>
    <w:rsid w:val="00EE5A79"/>
    <w:rsid w:val="00EE5CBE"/>
    <w:rsid w:val="00EF046D"/>
    <w:rsid w:val="00EF05DD"/>
    <w:rsid w:val="00EF0A81"/>
    <w:rsid w:val="00EF7E8F"/>
    <w:rsid w:val="00EF7FA5"/>
    <w:rsid w:val="00F0239B"/>
    <w:rsid w:val="00F043FE"/>
    <w:rsid w:val="00F0449F"/>
    <w:rsid w:val="00F21F8B"/>
    <w:rsid w:val="00F23F56"/>
    <w:rsid w:val="00F244DB"/>
    <w:rsid w:val="00F3022A"/>
    <w:rsid w:val="00F33D19"/>
    <w:rsid w:val="00F372C5"/>
    <w:rsid w:val="00F4152D"/>
    <w:rsid w:val="00F43506"/>
    <w:rsid w:val="00F449F7"/>
    <w:rsid w:val="00F503C4"/>
    <w:rsid w:val="00F50E46"/>
    <w:rsid w:val="00F5491E"/>
    <w:rsid w:val="00F57B31"/>
    <w:rsid w:val="00F60FCE"/>
    <w:rsid w:val="00F646DC"/>
    <w:rsid w:val="00F75C29"/>
    <w:rsid w:val="00F77C56"/>
    <w:rsid w:val="00F80CBC"/>
    <w:rsid w:val="00F8465A"/>
    <w:rsid w:val="00F85107"/>
    <w:rsid w:val="00F872AD"/>
    <w:rsid w:val="00F87A98"/>
    <w:rsid w:val="00F90E12"/>
    <w:rsid w:val="00F90E33"/>
    <w:rsid w:val="00F95951"/>
    <w:rsid w:val="00F96DCE"/>
    <w:rsid w:val="00FA60FF"/>
    <w:rsid w:val="00FB16C2"/>
    <w:rsid w:val="00FB27DD"/>
    <w:rsid w:val="00FB3A12"/>
    <w:rsid w:val="00FB579D"/>
    <w:rsid w:val="00FB5BA7"/>
    <w:rsid w:val="00FB7646"/>
    <w:rsid w:val="00FB79D8"/>
    <w:rsid w:val="00FC0E17"/>
    <w:rsid w:val="00FC1156"/>
    <w:rsid w:val="00FC164E"/>
    <w:rsid w:val="00FC31FF"/>
    <w:rsid w:val="00FC37A0"/>
    <w:rsid w:val="00FC3EBA"/>
    <w:rsid w:val="00FC4ACA"/>
    <w:rsid w:val="00FC4EDC"/>
    <w:rsid w:val="00FD2AAA"/>
    <w:rsid w:val="00FD458C"/>
    <w:rsid w:val="00FE071F"/>
    <w:rsid w:val="00FE61BC"/>
    <w:rsid w:val="00FF0962"/>
    <w:rsid w:val="00FF121D"/>
    <w:rsid w:val="00FF4DE1"/>
    <w:rsid w:val="00FF5F4C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B1EA9F"/>
  <w15:docId w15:val="{4BFCABB4-667B-43B0-B15A-113E9B04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D3F"/>
    <w:pPr>
      <w:spacing w:before="0" w:after="240" w:line="240" w:lineRule="auto"/>
      <w:jc w:val="both"/>
    </w:pPr>
    <w:rPr>
      <w:sz w:val="22"/>
      <w:lang w:val="es-MX"/>
    </w:rPr>
  </w:style>
  <w:style w:type="paragraph" w:styleId="Ttulo1">
    <w:name w:val="heading 1"/>
    <w:basedOn w:val="BasicParagraph"/>
    <w:next w:val="Normal"/>
    <w:link w:val="Ttulo1Car"/>
    <w:uiPriority w:val="9"/>
    <w:qFormat/>
    <w:rsid w:val="00A218B0"/>
    <w:pPr>
      <w:pageBreakBefore/>
      <w:numPr>
        <w:numId w:val="2"/>
      </w:numPr>
      <w:tabs>
        <w:tab w:val="left" w:pos="810"/>
      </w:tabs>
      <w:spacing w:before="360" w:line="288" w:lineRule="auto"/>
      <w:ind w:right="403"/>
      <w:outlineLvl w:val="0"/>
    </w:pPr>
    <w:rPr>
      <w:rFonts w:eastAsiaTheme="majorEastAsia" w:cstheme="minorHAnsi"/>
      <w:b/>
      <w:bCs/>
      <w:color w:val="FF5C39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2ADF"/>
    <w:pPr>
      <w:keepNext/>
      <w:keepLines/>
      <w:numPr>
        <w:ilvl w:val="1"/>
        <w:numId w:val="2"/>
      </w:numPr>
      <w:spacing w:before="200" w:line="312" w:lineRule="auto"/>
      <w:outlineLvl w:val="1"/>
    </w:pPr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D6C"/>
    <w:pPr>
      <w:keepNext/>
      <w:keepLines/>
      <w:numPr>
        <w:ilvl w:val="2"/>
        <w:numId w:val="2"/>
      </w:numPr>
      <w:spacing w:before="200" w:after="40" w:line="288" w:lineRule="auto"/>
      <w:outlineLvl w:val="2"/>
    </w:pPr>
    <w:rPr>
      <w:rFonts w:eastAsiaTheme="majorEastAsia" w:cstheme="minorHAnsi"/>
      <w:b/>
      <w:bCs/>
      <w:color w:val="425563" w:themeColor="text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675F"/>
    <w:pPr>
      <w:keepLines/>
      <w:numPr>
        <w:ilvl w:val="3"/>
        <w:numId w:val="2"/>
      </w:numPr>
      <w:spacing w:before="200" w:after="40" w:line="288" w:lineRule="auto"/>
      <w:outlineLvl w:val="3"/>
    </w:pPr>
    <w:rPr>
      <w:rFonts w:eastAsiaTheme="majorEastAsia" w:cstheme="minorHAnsi"/>
      <w:bCs/>
      <w:iCs/>
      <w:color w:val="57595C" w:themeColor="accent4" w:themeShade="BF"/>
      <w:spacing w:val="2"/>
      <w:w w:val="105"/>
      <w:kern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rsid w:val="00E76E5C"/>
    <w:pPr>
      <w:spacing w:before="0" w:after="0" w:line="264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18B0"/>
    <w:rPr>
      <w:rFonts w:eastAsiaTheme="majorEastAsia" w:cstheme="minorHAnsi"/>
      <w:b/>
      <w:bCs/>
      <w:color w:val="FF5C39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32ADF"/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7D6C"/>
    <w:rPr>
      <w:rFonts w:eastAsiaTheme="majorEastAsia" w:cstheme="minorHAnsi"/>
      <w:b/>
      <w:bCs/>
      <w:color w:val="425563" w:themeColor="text2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97675F"/>
    <w:rPr>
      <w:rFonts w:eastAsiaTheme="majorEastAsia" w:cstheme="minorHAnsi"/>
      <w:bCs/>
      <w:iCs/>
      <w:color w:val="57595C" w:themeColor="accent4" w:themeShade="BF"/>
      <w:spacing w:val="2"/>
      <w:w w:val="105"/>
      <w:kern w:val="18"/>
      <w:sz w:val="22"/>
    </w:rPr>
  </w:style>
  <w:style w:type="paragraph" w:styleId="Ttulo">
    <w:name w:val="Title"/>
    <w:aliases w:val="TItle"/>
    <w:basedOn w:val="Normal"/>
    <w:next w:val="Normal"/>
    <w:link w:val="TtuloCar"/>
    <w:autoRedefine/>
    <w:uiPriority w:val="10"/>
    <w:qFormat/>
    <w:rsid w:val="0036154B"/>
    <w:pPr>
      <w:spacing w:before="600" w:after="300" w:line="312" w:lineRule="auto"/>
      <w:contextualSpacing/>
    </w:pPr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36154B"/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paragraph" w:styleId="Subttulo">
    <w:name w:val="Subtitle"/>
    <w:aliases w:val="Subtitle (Title Page)"/>
    <w:basedOn w:val="Normal"/>
    <w:next w:val="Normal"/>
    <w:link w:val="SubttuloCar"/>
    <w:uiPriority w:val="11"/>
    <w:qFormat/>
    <w:rsid w:val="007620AC"/>
    <w:pPr>
      <w:numPr>
        <w:ilvl w:val="1"/>
      </w:numPr>
      <w:spacing w:line="312" w:lineRule="auto"/>
    </w:pPr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character" w:customStyle="1" w:styleId="SubttuloCar">
    <w:name w:val="Subtítulo Car"/>
    <w:aliases w:val="Subtitle (Title Page) Car"/>
    <w:basedOn w:val="Fuentedeprrafopredeter"/>
    <w:link w:val="Subttulo"/>
    <w:uiPriority w:val="11"/>
    <w:rsid w:val="007620AC"/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paragraph" w:customStyle="1" w:styleId="headerfootersspacerdontuse">
    <w:name w:val="header/footers spacer (don't use)"/>
    <w:rsid w:val="00276E6F"/>
    <w:pPr>
      <w:widowControl w:val="0"/>
      <w:spacing w:before="0" w:after="0" w:line="240" w:lineRule="auto"/>
    </w:pPr>
    <w:rPr>
      <w:sz w:val="2"/>
    </w:rPr>
  </w:style>
  <w:style w:type="paragraph" w:styleId="Encabezado">
    <w:name w:val="header"/>
    <w:basedOn w:val="Normal"/>
    <w:link w:val="EncabezadoCar"/>
    <w:uiPriority w:val="99"/>
    <w:unhideWhenUsed/>
    <w:rsid w:val="00E61567"/>
    <w:pPr>
      <w:tabs>
        <w:tab w:val="center" w:pos="4320"/>
        <w:tab w:val="right" w:pos="8640"/>
      </w:tabs>
      <w:jc w:val="right"/>
    </w:pPr>
    <w:rPr>
      <w:color w:val="57595C" w:themeColor="accent4" w:themeShade="BF"/>
      <w:sz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E61567"/>
    <w:rPr>
      <w:color w:val="57595C" w:themeColor="accent4" w:themeShade="BF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E762D"/>
    <w:pPr>
      <w:tabs>
        <w:tab w:val="center" w:pos="4320"/>
        <w:tab w:val="right" w:pos="8640"/>
      </w:tabs>
    </w:pPr>
    <w:rPr>
      <w:color w:val="75787B" w:themeColor="accent4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E762D"/>
    <w:rPr>
      <w:color w:val="75787B" w:themeColor="accent4"/>
      <w:sz w:val="20"/>
    </w:rPr>
  </w:style>
  <w:style w:type="paragraph" w:styleId="Textodeglobo">
    <w:name w:val="Balloon Text"/>
    <w:basedOn w:val="Normal"/>
    <w:link w:val="TextodegloboCar"/>
    <w:uiPriority w:val="99"/>
    <w:unhideWhenUsed/>
    <w:rsid w:val="00E4294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E42944"/>
    <w:rPr>
      <w:rFonts w:ascii="Lucida Grande" w:hAnsi="Lucida Grande" w:cs="Lucida Grande"/>
      <w:color w:val="FFC72C" w:themeColor="accent3"/>
      <w:sz w:val="18"/>
      <w:szCs w:val="18"/>
    </w:rPr>
  </w:style>
  <w:style w:type="character" w:styleId="Nmerodepgina">
    <w:name w:val="page number"/>
    <w:basedOn w:val="Fuentedeprrafopredeter"/>
    <w:unhideWhenUsed/>
    <w:rsid w:val="00BB1856"/>
  </w:style>
  <w:style w:type="paragraph" w:customStyle="1" w:styleId="BasicParagraph">
    <w:name w:val="[Basic Paragraph]"/>
    <w:basedOn w:val="Normal"/>
    <w:uiPriority w:val="99"/>
    <w:rsid w:val="00276E6F"/>
    <w:pPr>
      <w:keepNext/>
      <w:keepLines/>
      <w:autoSpaceDE w:val="0"/>
      <w:autoSpaceDN w:val="0"/>
      <w:adjustRightInd w:val="0"/>
      <w:textAlignment w:val="center"/>
    </w:pPr>
    <w:rPr>
      <w:rFonts w:cs="Calibri"/>
    </w:rPr>
  </w:style>
  <w:style w:type="character" w:customStyle="1" w:styleId="NormalText">
    <w:name w:val="Normal Text"/>
    <w:uiPriority w:val="99"/>
    <w:rsid w:val="007D3DA0"/>
    <w:rPr>
      <w:rFonts w:ascii="Calibri" w:hAnsi="Calibri" w:cs="Calibri"/>
      <w:sz w:val="20"/>
      <w:szCs w:val="20"/>
    </w:rPr>
  </w:style>
  <w:style w:type="table" w:styleId="Tablaconcuadrcula">
    <w:name w:val="Table Grid"/>
    <w:aliases w:val="Logic Table"/>
    <w:basedOn w:val="Tablanormal"/>
    <w:rsid w:val="00E6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Numbered">
    <w:name w:val="List - Numbered"/>
    <w:basedOn w:val="Normal"/>
    <w:qFormat/>
    <w:rsid w:val="00846B5E"/>
    <w:pPr>
      <w:numPr>
        <w:numId w:val="3"/>
      </w:numPr>
      <w:spacing w:before="40" w:after="80"/>
    </w:pPr>
  </w:style>
  <w:style w:type="paragraph" w:customStyle="1" w:styleId="List-Bulleted">
    <w:name w:val="List - Bulleted"/>
    <w:basedOn w:val="Normal"/>
    <w:qFormat/>
    <w:rsid w:val="00E566B3"/>
    <w:pPr>
      <w:numPr>
        <w:numId w:val="4"/>
      </w:numPr>
      <w:spacing w:before="40" w:after="80"/>
      <w:ind w:right="357"/>
    </w:pPr>
  </w:style>
  <w:style w:type="paragraph" w:styleId="Textoindependiente">
    <w:name w:val="Body Text"/>
    <w:basedOn w:val="Normal"/>
    <w:link w:val="TextoindependienteCar"/>
    <w:uiPriority w:val="99"/>
    <w:unhideWhenUsed/>
    <w:rsid w:val="00AA33C0"/>
    <w:pPr>
      <w:spacing w:before="80" w:after="160" w:line="264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33C0"/>
    <w:rPr>
      <w:sz w:val="22"/>
    </w:rPr>
  </w:style>
  <w:style w:type="table" w:customStyle="1" w:styleId="LogicGrayBorders">
    <w:name w:val="Logic Gray Borders"/>
    <w:basedOn w:val="Tablanormal"/>
    <w:uiPriority w:val="99"/>
    <w:rsid w:val="00DB708A"/>
    <w:pPr>
      <w:spacing w:before="0" w:after="0" w:line="240" w:lineRule="auto"/>
    </w:pPr>
    <w:rPr>
      <w:sz w:val="20"/>
    </w:rPr>
    <w:tblPr>
      <w:tblBorders>
        <w:top w:val="single" w:sz="12" w:space="0" w:color="D0D0CE" w:themeColor="background2"/>
        <w:left w:val="single" w:sz="12" w:space="0" w:color="D0D0CE" w:themeColor="background2"/>
        <w:bottom w:val="single" w:sz="12" w:space="0" w:color="D0D0CE" w:themeColor="background2"/>
        <w:right w:val="single" w:sz="12" w:space="0" w:color="D0D0CE" w:themeColor="background2"/>
        <w:insideH w:val="single" w:sz="12" w:space="0" w:color="D0D0CE" w:themeColor="background2"/>
        <w:insideV w:val="single" w:sz="12" w:space="0" w:color="D0D0CE" w:themeColor="background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  <w:sz w:val="20"/>
      </w:rPr>
      <w:tblPr/>
      <w:tcPr>
        <w:shd w:val="clear" w:color="auto" w:fill="D0D0CE" w:themeFill="background2"/>
      </w:tcPr>
    </w:tblStylePr>
  </w:style>
  <w:style w:type="paragraph" w:customStyle="1" w:styleId="TableHeader">
    <w:name w:val="Table Header"/>
    <w:basedOn w:val="Normal"/>
    <w:qFormat/>
    <w:rsid w:val="00120A8B"/>
    <w:pPr>
      <w:spacing w:before="100" w:beforeAutospacing="1" w:after="100" w:afterAutospacing="1" w:line="264" w:lineRule="auto"/>
    </w:pPr>
    <w:rPr>
      <w:color w:val="425563" w:themeColor="text2"/>
      <w:sz w:val="20"/>
    </w:rPr>
  </w:style>
  <w:style w:type="paragraph" w:customStyle="1" w:styleId="TableContent">
    <w:name w:val="Table Content"/>
    <w:basedOn w:val="Normal"/>
    <w:qFormat/>
    <w:rsid w:val="00E566B3"/>
    <w:pPr>
      <w:spacing w:after="0"/>
      <w:jc w:val="left"/>
    </w:pPr>
    <w:rPr>
      <w:sz w:val="20"/>
    </w:rPr>
  </w:style>
  <w:style w:type="table" w:styleId="Tablaconcuadrcula4-nfasis3">
    <w:name w:val="Grid Table 4 Accent 3"/>
    <w:basedOn w:val="Tablanormal"/>
    <w:uiPriority w:val="49"/>
    <w:rsid w:val="009406FF"/>
    <w:pPr>
      <w:spacing w:after="0" w:line="240" w:lineRule="auto"/>
    </w:pPr>
    <w:tblPr>
      <w:tblStyleRowBandSize w:val="1"/>
      <w:tblStyleColBandSize w:val="1"/>
      <w:tblBorders>
        <w:top w:val="single" w:sz="4" w:space="0" w:color="FFDD80" w:themeColor="accent3" w:themeTint="99"/>
        <w:left w:val="single" w:sz="4" w:space="0" w:color="FFDD80" w:themeColor="accent3" w:themeTint="99"/>
        <w:bottom w:val="single" w:sz="4" w:space="0" w:color="FFDD80" w:themeColor="accent3" w:themeTint="99"/>
        <w:right w:val="single" w:sz="4" w:space="0" w:color="FFDD80" w:themeColor="accent3" w:themeTint="99"/>
        <w:insideH w:val="single" w:sz="4" w:space="0" w:color="FFDD80" w:themeColor="accent3" w:themeTint="99"/>
        <w:insideV w:val="single" w:sz="4" w:space="0" w:color="FFDD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72C" w:themeColor="accent3"/>
          <w:left w:val="single" w:sz="4" w:space="0" w:color="FFC72C" w:themeColor="accent3"/>
          <w:bottom w:val="single" w:sz="4" w:space="0" w:color="FFC72C" w:themeColor="accent3"/>
          <w:right w:val="single" w:sz="4" w:space="0" w:color="FFC72C" w:themeColor="accent3"/>
          <w:insideH w:val="nil"/>
          <w:insideV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D4" w:themeFill="accent3" w:themeFillTint="33"/>
      </w:tcPr>
    </w:tblStylePr>
    <w:tblStylePr w:type="band1Horz">
      <w:tblPr/>
      <w:tcPr>
        <w:shd w:val="clear" w:color="auto" w:fill="FFF3D4" w:themeFill="accent3" w:themeFillTint="33"/>
      </w:tcPr>
    </w:tblStylePr>
  </w:style>
  <w:style w:type="table" w:customStyle="1" w:styleId="LogicGoldBorders">
    <w:name w:val="Logic Gold Borders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ogicRedTable">
    <w:name w:val="Logic Red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5C39" w:themeColor="accent1"/>
        <w:left w:val="single" w:sz="12" w:space="0" w:color="FF5C39" w:themeColor="accent1"/>
        <w:bottom w:val="single" w:sz="12" w:space="0" w:color="FF5C39" w:themeColor="accent1"/>
        <w:right w:val="single" w:sz="12" w:space="0" w:color="FF5C39" w:themeColor="accent1"/>
        <w:insideH w:val="single" w:sz="12" w:space="0" w:color="FF5C39" w:themeColor="accent1"/>
        <w:insideV w:val="single" w:sz="12" w:space="0" w:color="FF5C39" w:themeColor="accent1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>
        <w:tblCellMar>
          <w:top w:w="29" w:type="dxa"/>
          <w:left w:w="115" w:type="dxa"/>
          <w:bottom w:w="43" w:type="dxa"/>
          <w:right w:w="115" w:type="dxa"/>
        </w:tblCellMar>
      </w:tblPr>
      <w:tcPr>
        <w:shd w:val="clear" w:color="auto" w:fill="FF5C39" w:themeFill="accent1"/>
      </w:tcPr>
    </w:tblStylePr>
  </w:style>
  <w:style w:type="table" w:customStyle="1" w:styleId="LogicOrangeStyle">
    <w:name w:val="Logic Orang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8200" w:themeColor="accent2"/>
        <w:left w:val="single" w:sz="12" w:space="0" w:color="FF8200" w:themeColor="accent2"/>
        <w:bottom w:val="single" w:sz="12" w:space="0" w:color="FF8200" w:themeColor="accent2"/>
        <w:right w:val="single" w:sz="12" w:space="0" w:color="FF8200" w:themeColor="accent2"/>
        <w:insideH w:val="single" w:sz="12" w:space="0" w:color="FF8200" w:themeColor="accent2"/>
        <w:insideV w:val="single" w:sz="12" w:space="0" w:color="FF8200" w:themeColor="accent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F8200" w:themeFill="accent2"/>
      </w:tcPr>
    </w:tblStylePr>
  </w:style>
  <w:style w:type="table" w:customStyle="1" w:styleId="LogicDarkBlueTable">
    <w:name w:val="Logic Dark Blue Tab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425563" w:themeColor="text2"/>
        <w:left w:val="single" w:sz="12" w:space="0" w:color="425563" w:themeColor="text2"/>
        <w:bottom w:val="single" w:sz="12" w:space="0" w:color="425563" w:themeColor="text2"/>
        <w:right w:val="single" w:sz="12" w:space="0" w:color="425563" w:themeColor="text2"/>
        <w:insideH w:val="single" w:sz="12" w:space="0" w:color="425563" w:themeColor="text2"/>
        <w:insideV w:val="single" w:sz="12" w:space="0" w:color="425563" w:themeColor="text2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25563" w:themeFill="text2"/>
      </w:tcPr>
    </w:tblStylePr>
  </w:style>
  <w:style w:type="table" w:customStyle="1" w:styleId="LogicSlateBlueStyle">
    <w:name w:val="Logic Slate Blue Style"/>
    <w:basedOn w:val="Tab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829AAC" w:themeColor="text2" w:themeTint="99"/>
        <w:left w:val="single" w:sz="12" w:space="0" w:color="829AAC" w:themeColor="text2" w:themeTint="99"/>
        <w:bottom w:val="single" w:sz="12" w:space="0" w:color="829AAC" w:themeColor="text2" w:themeTint="99"/>
        <w:right w:val="single" w:sz="12" w:space="0" w:color="829AAC" w:themeColor="text2" w:themeTint="99"/>
        <w:insideH w:val="single" w:sz="12" w:space="0" w:color="829AAC" w:themeColor="text2" w:themeTint="99"/>
        <w:insideV w:val="single" w:sz="12" w:space="0" w:color="829AAC" w:themeColor="text2" w:themeTint="99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829AAC" w:themeFill="text2" w:themeFillTint="99"/>
      </w:tcPr>
    </w:tblStylePr>
  </w:style>
  <w:style w:type="table" w:customStyle="1" w:styleId="IceBlueStyle">
    <w:name w:val="Ice Blue Style"/>
    <w:basedOn w:val="Tablanormal"/>
    <w:uiPriority w:val="99"/>
    <w:rsid w:val="00E74032"/>
    <w:pPr>
      <w:spacing w:before="0" w:after="0" w:line="240" w:lineRule="auto"/>
    </w:pPr>
    <w:rPr>
      <w:sz w:val="20"/>
    </w:rPr>
    <w:tblPr>
      <w:tblBorders>
        <w:top w:val="single" w:sz="12" w:space="0" w:color="A4C8FF" w:themeColor="accent6"/>
        <w:left w:val="single" w:sz="12" w:space="0" w:color="A4C8FF" w:themeColor="accent6"/>
        <w:bottom w:val="single" w:sz="12" w:space="0" w:color="A4C8FF" w:themeColor="accent6"/>
        <w:right w:val="single" w:sz="12" w:space="0" w:color="A4C8FF" w:themeColor="accent6"/>
        <w:insideH w:val="single" w:sz="12" w:space="0" w:color="A4C8FF" w:themeColor="accent6"/>
        <w:insideV w:val="single" w:sz="12" w:space="0" w:color="A4C8FF" w:themeColor="accent6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</w:rPr>
      <w:tblPr/>
      <w:tcPr>
        <w:shd w:val="clear" w:color="auto" w:fill="A4C8FF" w:themeFill="accent6"/>
      </w:tcPr>
    </w:tblStylePr>
  </w:style>
  <w:style w:type="paragraph" w:styleId="TtuloTDC">
    <w:name w:val="TOC Heading"/>
    <w:basedOn w:val="Ttulo1"/>
    <w:next w:val="Normal"/>
    <w:uiPriority w:val="39"/>
    <w:unhideWhenUsed/>
    <w:rsid w:val="002A79E4"/>
    <w:pPr>
      <w:pageBreakBefore w:val="0"/>
      <w:tabs>
        <w:tab w:val="clear" w:pos="810"/>
      </w:tabs>
      <w:autoSpaceDE/>
      <w:autoSpaceDN/>
      <w:adjustRightInd/>
      <w:spacing w:before="240" w:line="259" w:lineRule="auto"/>
      <w:ind w:right="0"/>
      <w:textAlignment w:val="auto"/>
      <w:outlineLvl w:val="9"/>
    </w:pPr>
    <w:rPr>
      <w:rFonts w:cstheme="majorBidi"/>
      <w:b w:val="0"/>
      <w:bCs w:val="0"/>
      <w:color w:val="425563" w:themeColor="text2"/>
      <w:sz w:val="36"/>
    </w:rPr>
  </w:style>
  <w:style w:type="paragraph" w:styleId="TDC1">
    <w:name w:val="toc 1"/>
    <w:basedOn w:val="Normal"/>
    <w:next w:val="Normal"/>
    <w:uiPriority w:val="39"/>
    <w:unhideWhenUsed/>
    <w:rsid w:val="00BB4CC9"/>
    <w:pPr>
      <w:pBdr>
        <w:bottom w:val="single" w:sz="4" w:space="2" w:color="D0D0CE" w:themeColor="background2"/>
      </w:pBdr>
      <w:spacing w:before="120" w:after="100" w:line="264" w:lineRule="auto"/>
    </w:pPr>
    <w:rPr>
      <w:color w:val="FF5C39" w:themeColor="accent1"/>
      <w:sz w:val="28"/>
    </w:rPr>
  </w:style>
  <w:style w:type="paragraph" w:styleId="TDC2">
    <w:name w:val="toc 2"/>
    <w:basedOn w:val="Normal"/>
    <w:next w:val="Normal"/>
    <w:uiPriority w:val="39"/>
    <w:unhideWhenUsed/>
    <w:rsid w:val="00A969D8"/>
    <w:pPr>
      <w:spacing w:before="120" w:after="100" w:line="264" w:lineRule="auto"/>
      <w:ind w:left="245"/>
    </w:pPr>
    <w:rPr>
      <w:b/>
      <w:color w:val="425563" w:themeColor="text2"/>
    </w:rPr>
  </w:style>
  <w:style w:type="paragraph" w:styleId="TDC3">
    <w:name w:val="toc 3"/>
    <w:basedOn w:val="Normal"/>
    <w:next w:val="Normal"/>
    <w:uiPriority w:val="39"/>
    <w:unhideWhenUsed/>
    <w:rsid w:val="00BB4CC9"/>
    <w:pPr>
      <w:pBdr>
        <w:left w:val="single" w:sz="8" w:space="5" w:color="D0D0CE" w:themeColor="background2"/>
      </w:pBdr>
      <w:tabs>
        <w:tab w:val="right" w:pos="9350"/>
      </w:tabs>
      <w:spacing w:before="40" w:after="40"/>
      <w:ind w:left="475"/>
    </w:pPr>
    <w:rPr>
      <w:color w:val="75787B" w:themeColor="accent4"/>
      <w:spacing w:val="6"/>
    </w:rPr>
  </w:style>
  <w:style w:type="character" w:styleId="Hipervnculo">
    <w:name w:val="Hyperlink"/>
    <w:basedOn w:val="Fuentedeprrafopredeter"/>
    <w:uiPriority w:val="99"/>
    <w:unhideWhenUsed/>
    <w:rsid w:val="00BB4CC9"/>
    <w:rPr>
      <w:color w:val="FF5C39" w:themeColor="accent1"/>
      <w:u w:val="single"/>
    </w:rPr>
  </w:style>
  <w:style w:type="character" w:customStyle="1" w:styleId="MenoPendente1">
    <w:name w:val="Menção Pendente1"/>
    <w:basedOn w:val="Fuentedeprrafopredeter"/>
    <w:uiPriority w:val="99"/>
    <w:semiHidden/>
    <w:unhideWhenUsed/>
    <w:rsid w:val="00862877"/>
    <w:rPr>
      <w:color w:val="808080"/>
      <w:shd w:val="clear" w:color="auto" w:fill="E6E6E6"/>
    </w:rPr>
  </w:style>
  <w:style w:type="paragraph" w:styleId="Prrafodelista">
    <w:name w:val="List Paragraph"/>
    <w:basedOn w:val="Normal"/>
    <w:link w:val="PrrafodelistaCar"/>
    <w:uiPriority w:val="34"/>
    <w:qFormat/>
    <w:rsid w:val="009A4688"/>
    <w:pPr>
      <w:ind w:left="720"/>
      <w:contextualSpacing/>
    </w:pPr>
  </w:style>
  <w:style w:type="paragraph" w:styleId="TDC4">
    <w:name w:val="toc 4"/>
    <w:basedOn w:val="Normal"/>
    <w:next w:val="Normal"/>
    <w:uiPriority w:val="39"/>
    <w:unhideWhenUsed/>
    <w:rsid w:val="00BB4CC9"/>
    <w:pPr>
      <w:tabs>
        <w:tab w:val="right" w:pos="9350"/>
      </w:tabs>
      <w:ind w:left="720"/>
    </w:pPr>
    <w:rPr>
      <w:i/>
      <w:noProof/>
      <w:color w:val="425563" w:themeColor="text2"/>
      <w:sz w:val="20"/>
    </w:rPr>
  </w:style>
  <w:style w:type="numbering" w:customStyle="1" w:styleId="Logic2018">
    <w:name w:val="Logic 2018"/>
    <w:uiPriority w:val="99"/>
    <w:rsid w:val="00C979CE"/>
    <w:pPr>
      <w:numPr>
        <w:numId w:val="1"/>
      </w:numPr>
    </w:pPr>
  </w:style>
  <w:style w:type="paragraph" w:styleId="Descripcin">
    <w:name w:val="caption"/>
    <w:basedOn w:val="Normal"/>
    <w:next w:val="Normal"/>
    <w:uiPriority w:val="35"/>
    <w:unhideWhenUsed/>
    <w:qFormat/>
    <w:rsid w:val="00120A8B"/>
    <w:pPr>
      <w:spacing w:after="200"/>
      <w:jc w:val="center"/>
    </w:pPr>
    <w:rPr>
      <w:i/>
      <w:iCs/>
      <w:color w:val="425563" w:themeColor="text2"/>
      <w:sz w:val="18"/>
      <w:szCs w:val="18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7714C"/>
    <w:rPr>
      <w:sz w:val="22"/>
    </w:rPr>
  </w:style>
  <w:style w:type="table" w:customStyle="1" w:styleId="LogicGoldBorders2">
    <w:name w:val="Logic Gold Borders2"/>
    <w:basedOn w:val="Tablanormal"/>
    <w:uiPriority w:val="99"/>
    <w:rsid w:val="001701EA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Tabela">
    <w:name w:val="TítuloTabela"/>
    <w:basedOn w:val="Normal"/>
    <w:link w:val="TtuloTabelaChar"/>
    <w:qFormat/>
    <w:rsid w:val="001029D0"/>
    <w:pPr>
      <w:spacing w:after="0"/>
      <w:jc w:val="center"/>
    </w:pPr>
    <w:rPr>
      <w:rFonts w:ascii="Calibri" w:eastAsia="MS PGothic" w:hAnsi="Calibri" w:cs="Times New Roman"/>
      <w:b/>
      <w:color w:val="FFFFFF"/>
      <w:sz w:val="24"/>
      <w:lang w:val="pt-BR"/>
    </w:rPr>
  </w:style>
  <w:style w:type="character" w:customStyle="1" w:styleId="TtuloTabelaChar">
    <w:name w:val="TítuloTabela Char"/>
    <w:link w:val="TtuloTabela"/>
    <w:rsid w:val="001029D0"/>
    <w:rPr>
      <w:rFonts w:ascii="Calibri" w:eastAsia="MS PGothic" w:hAnsi="Calibri" w:cs="Times New Roman"/>
      <w:b/>
      <w:color w:val="FFFFFF"/>
      <w:lang w:val="pt-BR"/>
    </w:rPr>
  </w:style>
  <w:style w:type="character" w:styleId="Refdecomentario">
    <w:name w:val="annotation reference"/>
    <w:basedOn w:val="Fuentedeprrafopredeter"/>
    <w:uiPriority w:val="99"/>
    <w:semiHidden/>
    <w:unhideWhenUsed/>
    <w:rsid w:val="004405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405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4056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05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40569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F03C0"/>
    <w:rPr>
      <w:color w:val="FF5C39" w:themeColor="followedHyperlink"/>
      <w:u w:val="single"/>
    </w:rPr>
  </w:style>
  <w:style w:type="character" w:customStyle="1" w:styleId="DecisionChar">
    <w:name w:val="Decision Char"/>
    <w:basedOn w:val="Fuentedeprrafopredeter"/>
    <w:link w:val="Decision"/>
    <w:locked/>
    <w:rsid w:val="00185994"/>
    <w:rPr>
      <w:rFonts w:ascii="Verdana" w:hAnsi="Verdana"/>
      <w:shd w:val="clear" w:color="auto" w:fill="CCFFCC"/>
    </w:rPr>
  </w:style>
  <w:style w:type="paragraph" w:customStyle="1" w:styleId="Decision">
    <w:name w:val="Decision"/>
    <w:basedOn w:val="Normal"/>
    <w:link w:val="DecisionChar"/>
    <w:rsid w:val="00185994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auto" w:fill="CCFFCC"/>
      <w:spacing w:before="60" w:after="60"/>
      <w:ind w:left="851" w:right="567"/>
    </w:pPr>
    <w:rPr>
      <w:rFonts w:ascii="Verdana" w:hAnsi="Verdana"/>
      <w:sz w:val="24"/>
    </w:rPr>
  </w:style>
  <w:style w:type="character" w:customStyle="1" w:styleId="RecommendationChar">
    <w:name w:val="Recommendation Char"/>
    <w:basedOn w:val="DecisionChar"/>
    <w:link w:val="Recommendation"/>
    <w:locked/>
    <w:rsid w:val="00185994"/>
    <w:rPr>
      <w:rFonts w:ascii="Verdana" w:hAnsi="Verdana"/>
      <w:shd w:val="clear" w:color="auto" w:fill="99CCFF"/>
    </w:rPr>
  </w:style>
  <w:style w:type="paragraph" w:customStyle="1" w:styleId="Recommendation">
    <w:name w:val="Recommendation"/>
    <w:basedOn w:val="Decision"/>
    <w:link w:val="RecommendationChar"/>
    <w:rsid w:val="00185994"/>
    <w:pPr>
      <w:pBdr>
        <w:top w:val="dashSmallGap" w:sz="4" w:space="1" w:color="003366"/>
        <w:left w:val="dashSmallGap" w:sz="4" w:space="4" w:color="003366"/>
        <w:bottom w:val="dashSmallGap" w:sz="4" w:space="1" w:color="003366"/>
        <w:right w:val="dashSmallGap" w:sz="4" w:space="4" w:color="003366"/>
      </w:pBdr>
      <w:shd w:val="clear" w:color="auto" w:fill="99CCFF"/>
    </w:pPr>
  </w:style>
  <w:style w:type="paragraph" w:customStyle="1" w:styleId="Default">
    <w:name w:val="Default"/>
    <w:rsid w:val="002A3050"/>
    <w:pPr>
      <w:autoSpaceDE w:val="0"/>
      <w:autoSpaceDN w:val="0"/>
      <w:adjustRightInd w:val="0"/>
      <w:spacing w:before="0" w:after="0" w:line="240" w:lineRule="auto"/>
    </w:pPr>
    <w:rPr>
      <w:rFonts w:ascii="Segoe UI" w:hAnsi="Segoe UI" w:cs="Segoe UI"/>
      <w:color w:val="000000"/>
      <w:lang w:val="pt-BR"/>
    </w:rPr>
  </w:style>
  <w:style w:type="paragraph" w:styleId="Revisin">
    <w:name w:val="Revision"/>
    <w:hidden/>
    <w:uiPriority w:val="99"/>
    <w:semiHidden/>
    <w:rsid w:val="004D46D9"/>
    <w:pPr>
      <w:spacing w:before="0" w:after="0" w:line="240" w:lineRule="auto"/>
    </w:pPr>
    <w:rPr>
      <w:sz w:val="22"/>
    </w:rPr>
  </w:style>
  <w:style w:type="character" w:customStyle="1" w:styleId="ts-alignment-element">
    <w:name w:val="ts-alignment-element"/>
    <w:basedOn w:val="Fuentedeprrafopredeter"/>
    <w:rsid w:val="009311CB"/>
  </w:style>
  <w:style w:type="character" w:customStyle="1" w:styleId="ts-alignment-element-highlighted">
    <w:name w:val="ts-alignment-element-highlighted"/>
    <w:basedOn w:val="Fuentedeprrafopredeter"/>
    <w:rsid w:val="0021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6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0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66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71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2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79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630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44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4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5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965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0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35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73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5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2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004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72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21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1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70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62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36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0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26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62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613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2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1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5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6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84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58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8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449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38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1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3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0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32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29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8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06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682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0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1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12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41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31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426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41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22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87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178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604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260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2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75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70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859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76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605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09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004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564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0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6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66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3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536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07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907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24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58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1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50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83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7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03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244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5660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4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0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54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01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51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23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7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865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34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9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6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5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0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3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94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799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83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7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8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95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38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59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133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692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83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71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2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7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1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21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71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66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49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1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75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663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6187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0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7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5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85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9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27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419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51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0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99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73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3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96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64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77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195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191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32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82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60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1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3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27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2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755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129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598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3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7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70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5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26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05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58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49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257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2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75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0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22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47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40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8546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2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51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4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7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3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5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301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97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39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17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81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87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5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03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59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16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95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343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5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31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5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54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296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79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88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603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311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99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6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40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44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124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277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091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22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9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2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60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1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23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966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130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19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44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8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49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4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6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879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4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62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617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941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0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8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01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1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2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0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62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00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24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37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179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2731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6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7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25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42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373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50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4771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7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11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16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5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12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90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7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788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32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457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3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74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33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9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223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84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05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081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026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24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2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86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09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215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9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5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91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8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3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0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77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5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6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75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67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0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351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00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4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0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130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74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4974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16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9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9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5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21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5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70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138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9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98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96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7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42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4473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4424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41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8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7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8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3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04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61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78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5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835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277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30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423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66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099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80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5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5445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46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63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62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1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6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08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99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554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740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8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9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27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1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49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14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776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758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054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6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0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9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0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36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69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83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98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004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62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86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1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10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63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6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73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765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05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63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620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5717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4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14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6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2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3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46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477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7614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5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2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8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625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86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89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1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97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81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1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256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55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4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11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79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7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64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72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436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9655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285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8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952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05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8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86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122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279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2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19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56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55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261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88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083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8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4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46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38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635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381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112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265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983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7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50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47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42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22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00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726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05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96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8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116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05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75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943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0197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1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9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4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06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26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59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11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409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0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4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9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1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9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1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172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860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46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004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82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35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23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8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17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436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574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0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2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0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75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9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5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69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925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1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724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888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5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96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65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7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79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73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16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9382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37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6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745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4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52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584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697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3831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7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76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5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5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93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069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0866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9521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07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3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79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9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878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084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873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54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76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94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7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19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590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32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03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41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887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62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6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2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31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2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2913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1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7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06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0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36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29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5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394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2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80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3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50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59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7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44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894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0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0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2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32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545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4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092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412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79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9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3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04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8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02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0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353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8004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515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7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26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61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19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70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1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158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41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0422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0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16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460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07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78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5586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195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3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33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91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79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16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333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75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62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2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8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95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02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20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77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546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44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403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9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8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2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61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92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8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93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67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588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32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19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3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3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18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29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95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2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9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77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44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77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27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12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769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3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64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8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33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308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58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133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89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363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0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24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8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93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41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047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2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45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2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53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506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42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5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76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2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64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4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6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254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92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764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290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56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1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83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1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5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2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42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70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826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8373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3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2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52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88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751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248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805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74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2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6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97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16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0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1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12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1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3470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4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7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4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8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536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65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380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709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1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7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0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49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00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696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50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0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8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69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8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2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82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8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64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577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575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6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28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7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46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66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7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5856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59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721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73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1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01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0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06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3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87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61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78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910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8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4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4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21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15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53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005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4229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007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0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10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86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71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5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203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914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758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0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44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3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7258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27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3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42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73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8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0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550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2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49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478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8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1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3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544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35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72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55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1940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7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38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903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1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88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0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7646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864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1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0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2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87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4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3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86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04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21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93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6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1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3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3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49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85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7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065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888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1043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9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9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2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6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70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2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795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642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42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3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85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6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30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2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816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884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878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7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8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9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7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3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00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707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7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203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991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96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81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42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70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643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19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942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131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5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8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27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54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48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9179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25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456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3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1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9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7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08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92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6633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4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5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18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74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390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84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6314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1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57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02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01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1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865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93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47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281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5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2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26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53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98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21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3356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9601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277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55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9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12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15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91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7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731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830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984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03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06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7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1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1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415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67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6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2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2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3463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6773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2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842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4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4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5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908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062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382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6833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7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2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3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4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2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1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743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40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17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0975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5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29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37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35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722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827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33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7677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8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7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029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25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353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18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1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7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3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61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5619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878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776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0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67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8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92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98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39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63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88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8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310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8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9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20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8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97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59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548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4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9078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2628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06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97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22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88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1124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234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3567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2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5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21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57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00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467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8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432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0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3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9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35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25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7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26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2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426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939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079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58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7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23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9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139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319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8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1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3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43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071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76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79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96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23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533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5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7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5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76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03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5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18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03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0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8121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2908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9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00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9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829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1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8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725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981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3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2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07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3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88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10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844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521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02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4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85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2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280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68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57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6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61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4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358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534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238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031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7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8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8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4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2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5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00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3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55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9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500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2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9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5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049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2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665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81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44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9926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91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8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23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25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735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72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479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701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981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0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87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3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5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19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100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8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287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02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6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70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37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03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11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6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36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09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79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8756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23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5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2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84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1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75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27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04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697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4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786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5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37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3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4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9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1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05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32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0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705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263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79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1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4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0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5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92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76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2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693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24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8655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9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62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301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8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11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876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6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2415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6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1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4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54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608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358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145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763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0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50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67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26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0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46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979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7259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0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1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7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9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0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43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25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89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8493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2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1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5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7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619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36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9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92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6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06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5511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2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9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36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2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0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573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312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757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3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8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76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0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85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18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16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272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13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91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8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94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5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20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807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76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8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4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10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45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5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12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38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96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79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489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26" Type="http://schemas.openxmlformats.org/officeDocument/2006/relationships/oleObject" Target="embeddings/oleObject3.bin"/><Relationship Id="rId21" Type="http://schemas.openxmlformats.org/officeDocument/2006/relationships/image" Target="media/image9.png"/><Relationship Id="rId34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image" Target="media/image8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2.bin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oleObject" Target="embeddings/oleObject5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oleObject" Target="embeddings/oleObject1.bin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header" Target="head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esar\Projetos\templates\Logic_Word_Template_Jan2018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2017 Palette">
      <a:dk1>
        <a:sysClr val="windowText" lastClr="000000"/>
      </a:dk1>
      <a:lt1>
        <a:sysClr val="window" lastClr="FFFFFF"/>
      </a:lt1>
      <a:dk2>
        <a:srgbClr val="425563"/>
      </a:dk2>
      <a:lt2>
        <a:srgbClr val="D0D0CE"/>
      </a:lt2>
      <a:accent1>
        <a:srgbClr val="FF5C39"/>
      </a:accent1>
      <a:accent2>
        <a:srgbClr val="FF8200"/>
      </a:accent2>
      <a:accent3>
        <a:srgbClr val="FFC72C"/>
      </a:accent3>
      <a:accent4>
        <a:srgbClr val="75787B"/>
      </a:accent4>
      <a:accent5>
        <a:srgbClr val="009B77"/>
      </a:accent5>
      <a:accent6>
        <a:srgbClr val="A4C8FF"/>
      </a:accent6>
      <a:hlink>
        <a:srgbClr val="FF8200"/>
      </a:hlink>
      <a:folHlink>
        <a:srgbClr val="FF5C39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19EAE09050408ACBDFE50F031B2B" ma:contentTypeVersion="20" ma:contentTypeDescription="Create a new document." ma:contentTypeScope="" ma:versionID="680f428a21bf71c5ed33d4c3881fe8ad">
  <xsd:schema xmlns:xsd="http://www.w3.org/2001/XMLSchema" xmlns:xs="http://www.w3.org/2001/XMLSchema" xmlns:p="http://schemas.microsoft.com/office/2006/metadata/properties" xmlns:ns1="http://schemas.microsoft.com/sharepoint/v3" xmlns:ns2="170a2df7-e1f8-4fd5-9ce9-09fd597a9b6a" xmlns:ns3="57ad7f63-5393-45ae-9072-2de5dd83c80f" xmlns:ns4="cd9fca6b-bdb8-44d0-884a-d6f232607efe" targetNamespace="http://schemas.microsoft.com/office/2006/metadata/properties" ma:root="true" ma:fieldsID="b97cc82ada4327b0882946df64f84d8e" ns1:_="" ns2:_="" ns3:_="" ns4:_="">
    <xsd:import namespace="http://schemas.microsoft.com/sharepoint/v3"/>
    <xsd:import namespace="170a2df7-e1f8-4fd5-9ce9-09fd597a9b6a"/>
    <xsd:import namespace="57ad7f63-5393-45ae-9072-2de5dd83c80f"/>
    <xsd:import namespace="cd9fca6b-bdb8-44d0-884a-d6f232607e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a2df7-e1f8-4fd5-9ce9-09fd597a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7f63-5393-45ae-9072-2de5dd83c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d0265c2-9134-4ae5-ada2-e5b40715a0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fca6b-bdb8-44d0-884a-d6f232607ef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f9cc0019-e909-4e54-864e-c4433f4d0555}" ma:internalName="TaxCatchAll" ma:showField="CatchAllData" ma:web="cd9fca6b-bdb8-44d0-884a-d6f232607e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ad7f63-5393-45ae-9072-2de5dd83c80f">
      <Terms xmlns="http://schemas.microsoft.com/office/infopath/2007/PartnerControls"/>
    </lcf76f155ced4ddcb4097134ff3c332f>
    <TaxCatchAll xmlns="cd9fca6b-bdb8-44d0-884a-d6f232607efe" xsi:nil="true"/>
  </documentManagement>
</p:properties>
</file>

<file path=customXml/itemProps1.xml><?xml version="1.0" encoding="utf-8"?>
<ds:datastoreItem xmlns:ds="http://schemas.openxmlformats.org/officeDocument/2006/customXml" ds:itemID="{3D43CE03-C8AF-4696-9886-1B3A0377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0a2df7-e1f8-4fd5-9ce9-09fd597a9b6a"/>
    <ds:schemaRef ds:uri="57ad7f63-5393-45ae-9072-2de5dd83c80f"/>
    <ds:schemaRef ds:uri="cd9fca6b-bdb8-44d0-884a-d6f232607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FAFB3E-B105-4F80-B6AA-C28B8DAEA1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485EC6-DF4B-4DF3-BEC5-F7DD3CCDD7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8B0CE3-ADA2-4E0F-8FEE-08FD217712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ad7f63-5393-45ae-9072-2de5dd83c80f"/>
    <ds:schemaRef ds:uri="cd9fca6b-bdb8-44d0-884a-d6f232607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Logic_Word_Template_Jan2018.dotx</Template>
  <TotalTime>291</TotalTime>
  <Pages>10</Pages>
  <Words>527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Information Systems</Company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Fabiane Kirsten</cp:lastModifiedBy>
  <cp:revision>82</cp:revision>
  <cp:lastPrinted>2023-02-27T13:18:00Z</cp:lastPrinted>
  <dcterms:created xsi:type="dcterms:W3CDTF">2023-04-11T14:16:00Z</dcterms:created>
  <dcterms:modified xsi:type="dcterms:W3CDTF">2023-05-11T18:48:00Z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0x01010092D719EAE09050408ACBDFE50F031B2B</vt:lpwstr>
  </property>
  <property fmtid="{D5CDD505-2E9C-101B-9397-08002B2CF9AE}" pid="3" name="AuthorIds_UIVersion_4608">
    <vt:lpwstr>636</vt:lpwstr>
  </property>
</Properties>
</file>